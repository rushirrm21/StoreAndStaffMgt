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5B31"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021D2020"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r>
        <w:rPr>
          <w:noProof/>
        </w:rPr>
        <w:drawing>
          <wp:anchor distT="0" distB="0" distL="114300" distR="114300" simplePos="0" relativeHeight="251680256" behindDoc="0" locked="0" layoutInCell="1" allowOverlap="1" wp14:anchorId="50C4A389" wp14:editId="22C2A7BF">
            <wp:simplePos x="0" y="0"/>
            <wp:positionH relativeFrom="margin">
              <wp:posOffset>0</wp:posOffset>
            </wp:positionH>
            <wp:positionV relativeFrom="paragraph">
              <wp:posOffset>640080</wp:posOffset>
            </wp:positionV>
            <wp:extent cx="752475" cy="5844540"/>
            <wp:effectExtent l="0" t="0" r="0" b="3810"/>
            <wp:wrapSquare wrapText="bothSides"/>
            <wp:docPr id="72868198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5844540"/>
                    </a:xfrm>
                    <a:prstGeom prst="rect">
                      <a:avLst/>
                    </a:prstGeom>
                  </pic:spPr>
                </pic:pic>
              </a:graphicData>
            </a:graphic>
            <wp14:sizeRelV relativeFrom="margin">
              <wp14:pctHeight>0</wp14:pctHeight>
            </wp14:sizeRelV>
          </wp:anchor>
        </w:drawing>
      </w:r>
    </w:p>
    <w:p w14:paraId="32661D61" w14:textId="77777777" w:rsidR="001917EF" w:rsidRDefault="001917EF" w:rsidP="001917EF">
      <w:pPr>
        <w:pBdr>
          <w:top w:val="nil"/>
          <w:left w:val="nil"/>
          <w:bottom w:val="nil"/>
          <w:right w:val="nil"/>
          <w:between w:val="nil"/>
        </w:pBdr>
        <w:spacing w:before="120"/>
        <w:jc w:val="center"/>
        <w:rPr>
          <w:rFonts w:cs="Arial"/>
          <w:b/>
          <w:color w:val="EFA800"/>
          <w:sz w:val="44"/>
          <w:szCs w:val="48"/>
        </w:rPr>
      </w:pPr>
    </w:p>
    <w:p w14:paraId="1281DD19" w14:textId="77777777" w:rsidR="001917EF" w:rsidRDefault="001917EF" w:rsidP="001917EF">
      <w:pPr>
        <w:pBdr>
          <w:top w:val="nil"/>
          <w:left w:val="nil"/>
          <w:bottom w:val="nil"/>
          <w:right w:val="nil"/>
          <w:between w:val="nil"/>
        </w:pBdr>
        <w:spacing w:before="120"/>
        <w:jc w:val="center"/>
        <w:rPr>
          <w:rFonts w:cs="Arial"/>
          <w:b/>
          <w:color w:val="EFA800"/>
          <w:sz w:val="44"/>
          <w:szCs w:val="48"/>
        </w:rPr>
      </w:pPr>
    </w:p>
    <w:p w14:paraId="1B0BBDCF" w14:textId="77777777" w:rsidR="001917EF" w:rsidRPr="00184558" w:rsidRDefault="001917EF" w:rsidP="001917EF">
      <w:pPr>
        <w:pBdr>
          <w:top w:val="nil"/>
          <w:left w:val="nil"/>
          <w:bottom w:val="nil"/>
          <w:right w:val="nil"/>
          <w:between w:val="nil"/>
        </w:pBdr>
        <w:spacing w:before="120"/>
        <w:jc w:val="center"/>
        <w:rPr>
          <w:rFonts w:eastAsia="Calibri" w:cs="Arial"/>
          <w:color w:val="00B0F0"/>
          <w:sz w:val="44"/>
          <w:szCs w:val="44"/>
        </w:rPr>
      </w:pPr>
      <w:r w:rsidRPr="00184558">
        <w:rPr>
          <w:rFonts w:eastAsia="Calibri" w:cs="Arial"/>
          <w:color w:val="00B0F0"/>
          <w:sz w:val="44"/>
          <w:szCs w:val="44"/>
        </w:rPr>
        <w:t>Cognizant Academy</w:t>
      </w:r>
    </w:p>
    <w:p w14:paraId="2C7D6ABE"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6274CBDF" w14:textId="204013BE" w:rsidR="001917EF" w:rsidRDefault="001917EF" w:rsidP="001917EF">
      <w:pPr>
        <w:pBdr>
          <w:top w:val="nil"/>
          <w:left w:val="nil"/>
          <w:bottom w:val="nil"/>
          <w:right w:val="nil"/>
          <w:between w:val="nil"/>
        </w:pBdr>
        <w:spacing w:before="120"/>
        <w:jc w:val="center"/>
        <w:rPr>
          <w:rFonts w:cs="Arial"/>
          <w:b/>
          <w:color w:val="EFA800"/>
          <w:sz w:val="44"/>
          <w:szCs w:val="48"/>
        </w:rPr>
      </w:pPr>
      <w:r>
        <w:rPr>
          <w:rFonts w:eastAsia="Calibri" w:cs="Arial"/>
          <w:color w:val="00B0F0"/>
          <w:sz w:val="56"/>
          <w:szCs w:val="72"/>
        </w:rPr>
        <w:t>Store &amp; Staff Management</w:t>
      </w:r>
    </w:p>
    <w:p w14:paraId="35BE037A" w14:textId="77777777" w:rsidR="001917EF" w:rsidRDefault="001917EF" w:rsidP="001917EF">
      <w:pPr>
        <w:spacing w:after="0" w:line="240" w:lineRule="auto"/>
        <w:jc w:val="center"/>
        <w:rPr>
          <w:rFonts w:cs="Arial"/>
          <w:b/>
          <w:bCs/>
          <w:color w:val="EFA800"/>
          <w:sz w:val="44"/>
          <w:szCs w:val="44"/>
        </w:rPr>
      </w:pPr>
    </w:p>
    <w:p w14:paraId="55983483" w14:textId="77777777" w:rsidR="001917EF" w:rsidRPr="00184558" w:rsidRDefault="001917EF" w:rsidP="00184558">
      <w:pPr>
        <w:pBdr>
          <w:top w:val="nil"/>
          <w:left w:val="nil"/>
          <w:bottom w:val="nil"/>
          <w:right w:val="nil"/>
          <w:between w:val="nil"/>
        </w:pBdr>
        <w:spacing w:before="120"/>
        <w:jc w:val="center"/>
        <w:rPr>
          <w:rFonts w:eastAsia="Calibri" w:cs="Arial"/>
          <w:color w:val="00B0F0"/>
          <w:sz w:val="44"/>
          <w:szCs w:val="44"/>
        </w:rPr>
      </w:pPr>
      <w:r w:rsidRPr="00184558">
        <w:rPr>
          <w:rFonts w:eastAsia="Calibri" w:cs="Arial"/>
          <w:color w:val="00B0F0"/>
          <w:sz w:val="44"/>
          <w:szCs w:val="44"/>
        </w:rPr>
        <w:t>Case Study Specification</w:t>
      </w:r>
    </w:p>
    <w:p w14:paraId="4B237396"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2A160DD9"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2B1DF4D5"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37464F4B"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1F5CC7C4"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456863AC" w14:textId="77777777" w:rsidR="001917EF" w:rsidRDefault="001917EF" w:rsidP="001917EF">
      <w:pPr>
        <w:pBdr>
          <w:top w:val="nil"/>
          <w:left w:val="nil"/>
          <w:bottom w:val="nil"/>
          <w:right w:val="nil"/>
          <w:between w:val="nil"/>
        </w:pBdr>
        <w:spacing w:before="120"/>
        <w:jc w:val="center"/>
        <w:rPr>
          <w:rFonts w:eastAsia="Calibri" w:cs="Arial"/>
          <w:color w:val="00B0F0"/>
          <w:sz w:val="56"/>
          <w:szCs w:val="72"/>
        </w:rPr>
      </w:pPr>
    </w:p>
    <w:p w14:paraId="529FF7C0" w14:textId="2627BB45" w:rsidR="00942E39" w:rsidRPr="00037509" w:rsidRDefault="0037377F" w:rsidP="00942E39">
      <w:pPr>
        <w:pBdr>
          <w:top w:val="nil"/>
          <w:left w:val="nil"/>
          <w:bottom w:val="nil"/>
          <w:right w:val="nil"/>
          <w:between w:val="nil"/>
        </w:pBdr>
        <w:spacing w:before="120"/>
        <w:jc w:val="center"/>
        <w:rPr>
          <w:rFonts w:eastAsia="Calibri" w:cs="Arial"/>
          <w:color w:val="00B0F0"/>
          <w:sz w:val="56"/>
          <w:szCs w:val="72"/>
        </w:rPr>
      </w:pPr>
      <w:r>
        <w:rPr>
          <w:rFonts w:eastAsia="Calibri" w:cs="Arial"/>
          <w:color w:val="00B0F0"/>
          <w:sz w:val="56"/>
          <w:szCs w:val="72"/>
        </w:rPr>
        <w:lastRenderedPageBreak/>
        <w:t xml:space="preserve">Store </w:t>
      </w:r>
      <w:r w:rsidR="001917EF">
        <w:rPr>
          <w:rFonts w:eastAsia="Calibri" w:cs="Arial"/>
          <w:color w:val="00B0F0"/>
          <w:sz w:val="56"/>
          <w:szCs w:val="72"/>
        </w:rPr>
        <w:t>&amp; Staff Management</w:t>
      </w:r>
    </w:p>
    <w:p w14:paraId="12E88AA1" w14:textId="158FA3B9" w:rsidR="00D86D4B" w:rsidRPr="00A9727E" w:rsidRDefault="00D86D4B" w:rsidP="00D86D4B">
      <w:pPr>
        <w:rPr>
          <w:rFonts w:cs="Arial"/>
        </w:rPr>
      </w:pPr>
    </w:p>
    <w:p w14:paraId="42889C31" w14:textId="77777777" w:rsidR="00B07D87" w:rsidRPr="00A9727E" w:rsidRDefault="00B07D87" w:rsidP="00D86D4B">
      <w:pPr>
        <w:rPr>
          <w:rFonts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noProof/>
        </w:rPr>
      </w:sdtEndPr>
      <w:sdtContent>
        <w:p w14:paraId="7E1B0492" w14:textId="77777777" w:rsidR="00D86D4B" w:rsidRPr="00A9727E" w:rsidRDefault="00D86D4B" w:rsidP="00D86D4B">
          <w:pPr>
            <w:pStyle w:val="TOCHeading"/>
            <w:rPr>
              <w:rFonts w:ascii="Arial" w:hAnsi="Arial" w:cs="Arial"/>
            </w:rPr>
          </w:pPr>
          <w:r w:rsidRPr="00A9727E">
            <w:rPr>
              <w:rFonts w:ascii="Arial" w:hAnsi="Arial" w:cs="Arial"/>
            </w:rPr>
            <w:t>Contents</w:t>
          </w:r>
        </w:p>
        <w:p w14:paraId="1B268830" w14:textId="5A2E26A0" w:rsidR="00101453" w:rsidRDefault="00D86D4B">
          <w:pPr>
            <w:pStyle w:val="TOC1"/>
            <w:rPr>
              <w:rFonts w:asciiTheme="minorHAnsi" w:eastAsiaTheme="minorEastAsia" w:hAnsiTheme="minorHAnsi" w:cstheme="minorBidi"/>
              <w:b w:val="0"/>
              <w:noProof/>
              <w:szCs w:val="22"/>
              <w:lang w:val="en-IN" w:eastAsia="en-IN"/>
            </w:rPr>
          </w:pPr>
          <w:r w:rsidRPr="00A9727E">
            <w:rPr>
              <w:rFonts w:cs="Arial"/>
            </w:rPr>
            <w:fldChar w:fldCharType="begin"/>
          </w:r>
          <w:r w:rsidRPr="00A9727E">
            <w:rPr>
              <w:rFonts w:cs="Arial"/>
            </w:rPr>
            <w:instrText xml:space="preserve"> TOC \o "1-3" \h \z \u </w:instrText>
          </w:r>
          <w:r w:rsidRPr="00A9727E">
            <w:rPr>
              <w:rFonts w:cs="Arial"/>
            </w:rPr>
            <w:fldChar w:fldCharType="separate"/>
          </w:r>
          <w:hyperlink w:anchor="_Toc112751446" w:history="1">
            <w:r w:rsidR="00101453" w:rsidRPr="004A1B8A">
              <w:rPr>
                <w:rStyle w:val="Hyperlink"/>
                <w:rFonts w:eastAsiaTheme="majorEastAsia"/>
                <w:noProof/>
              </w:rPr>
              <w:t>1</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noProof/>
              </w:rPr>
              <w:t>Problem statement</w:t>
            </w:r>
            <w:r w:rsidR="00101453">
              <w:rPr>
                <w:noProof/>
                <w:webHidden/>
              </w:rPr>
              <w:tab/>
            </w:r>
            <w:r w:rsidR="00101453">
              <w:rPr>
                <w:noProof/>
                <w:webHidden/>
              </w:rPr>
              <w:fldChar w:fldCharType="begin"/>
            </w:r>
            <w:r w:rsidR="00101453">
              <w:rPr>
                <w:noProof/>
                <w:webHidden/>
              </w:rPr>
              <w:instrText xml:space="preserve"> PAGEREF _Toc112751446 \h </w:instrText>
            </w:r>
            <w:r w:rsidR="00101453">
              <w:rPr>
                <w:noProof/>
                <w:webHidden/>
              </w:rPr>
            </w:r>
            <w:r w:rsidR="00101453">
              <w:rPr>
                <w:noProof/>
                <w:webHidden/>
              </w:rPr>
              <w:fldChar w:fldCharType="separate"/>
            </w:r>
            <w:r w:rsidR="00101453">
              <w:rPr>
                <w:noProof/>
                <w:webHidden/>
              </w:rPr>
              <w:t>4</w:t>
            </w:r>
            <w:r w:rsidR="00101453">
              <w:rPr>
                <w:noProof/>
                <w:webHidden/>
              </w:rPr>
              <w:fldChar w:fldCharType="end"/>
            </w:r>
          </w:hyperlink>
        </w:p>
        <w:p w14:paraId="30435635" w14:textId="43DDC730" w:rsidR="00101453" w:rsidRDefault="00E16FCD">
          <w:pPr>
            <w:pStyle w:val="TOC1"/>
            <w:rPr>
              <w:rFonts w:asciiTheme="minorHAnsi" w:eastAsiaTheme="minorEastAsia" w:hAnsiTheme="minorHAnsi" w:cstheme="minorBidi"/>
              <w:b w:val="0"/>
              <w:noProof/>
              <w:szCs w:val="22"/>
              <w:lang w:val="en-IN" w:eastAsia="en-IN"/>
            </w:rPr>
          </w:pPr>
          <w:hyperlink w:anchor="_Toc112751447" w:history="1">
            <w:r w:rsidR="00101453" w:rsidRPr="004A1B8A">
              <w:rPr>
                <w:rStyle w:val="Hyperlink"/>
                <w:noProof/>
              </w:rPr>
              <w:t>2</w:t>
            </w:r>
            <w:r w:rsidR="00101453">
              <w:rPr>
                <w:rFonts w:asciiTheme="minorHAnsi" w:eastAsiaTheme="minorEastAsia" w:hAnsiTheme="minorHAnsi" w:cstheme="minorBidi"/>
                <w:b w:val="0"/>
                <w:noProof/>
                <w:szCs w:val="22"/>
                <w:lang w:val="en-IN" w:eastAsia="en-IN"/>
              </w:rPr>
              <w:tab/>
            </w:r>
            <w:r w:rsidR="00101453" w:rsidRPr="004A1B8A">
              <w:rPr>
                <w:rStyle w:val="Hyperlink"/>
                <w:noProof/>
              </w:rPr>
              <w:t>Architecture Diagram for the Problem Statement</w:t>
            </w:r>
            <w:r w:rsidR="00101453">
              <w:rPr>
                <w:noProof/>
                <w:webHidden/>
              </w:rPr>
              <w:tab/>
            </w:r>
            <w:r w:rsidR="00101453">
              <w:rPr>
                <w:noProof/>
                <w:webHidden/>
              </w:rPr>
              <w:fldChar w:fldCharType="begin"/>
            </w:r>
            <w:r w:rsidR="00101453">
              <w:rPr>
                <w:noProof/>
                <w:webHidden/>
              </w:rPr>
              <w:instrText xml:space="preserve"> PAGEREF _Toc112751447 \h </w:instrText>
            </w:r>
            <w:r w:rsidR="00101453">
              <w:rPr>
                <w:noProof/>
                <w:webHidden/>
              </w:rPr>
            </w:r>
            <w:r w:rsidR="00101453">
              <w:rPr>
                <w:noProof/>
                <w:webHidden/>
              </w:rPr>
              <w:fldChar w:fldCharType="separate"/>
            </w:r>
            <w:r w:rsidR="00101453">
              <w:rPr>
                <w:noProof/>
                <w:webHidden/>
              </w:rPr>
              <w:t>4</w:t>
            </w:r>
            <w:r w:rsidR="00101453">
              <w:rPr>
                <w:noProof/>
                <w:webHidden/>
              </w:rPr>
              <w:fldChar w:fldCharType="end"/>
            </w:r>
          </w:hyperlink>
        </w:p>
        <w:p w14:paraId="224EEEA5" w14:textId="2224C45D" w:rsidR="00101453" w:rsidRDefault="00E16FCD">
          <w:pPr>
            <w:pStyle w:val="TOC1"/>
            <w:rPr>
              <w:rFonts w:asciiTheme="minorHAnsi" w:eastAsiaTheme="minorEastAsia" w:hAnsiTheme="minorHAnsi" w:cstheme="minorBidi"/>
              <w:b w:val="0"/>
              <w:noProof/>
              <w:szCs w:val="22"/>
              <w:lang w:val="en-IN" w:eastAsia="en-IN"/>
            </w:rPr>
          </w:pPr>
          <w:hyperlink w:anchor="_Toc112751448" w:history="1">
            <w:r w:rsidR="00101453" w:rsidRPr="004A1B8A">
              <w:rPr>
                <w:rStyle w:val="Hyperlink"/>
                <w:rFonts w:eastAsiaTheme="majorEastAsia"/>
                <w:noProof/>
              </w:rPr>
              <w:t>3</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noProof/>
              </w:rPr>
              <w:t>Use case details</w:t>
            </w:r>
            <w:r w:rsidR="00101453">
              <w:rPr>
                <w:noProof/>
                <w:webHidden/>
              </w:rPr>
              <w:tab/>
            </w:r>
            <w:r w:rsidR="00101453">
              <w:rPr>
                <w:noProof/>
                <w:webHidden/>
              </w:rPr>
              <w:fldChar w:fldCharType="begin"/>
            </w:r>
            <w:r w:rsidR="00101453">
              <w:rPr>
                <w:noProof/>
                <w:webHidden/>
              </w:rPr>
              <w:instrText xml:space="preserve"> PAGEREF _Toc112751448 \h </w:instrText>
            </w:r>
            <w:r w:rsidR="00101453">
              <w:rPr>
                <w:noProof/>
                <w:webHidden/>
              </w:rPr>
            </w:r>
            <w:r w:rsidR="00101453">
              <w:rPr>
                <w:noProof/>
                <w:webHidden/>
              </w:rPr>
              <w:fldChar w:fldCharType="separate"/>
            </w:r>
            <w:r w:rsidR="00101453">
              <w:rPr>
                <w:noProof/>
                <w:webHidden/>
              </w:rPr>
              <w:t>5</w:t>
            </w:r>
            <w:r w:rsidR="00101453">
              <w:rPr>
                <w:noProof/>
                <w:webHidden/>
              </w:rPr>
              <w:fldChar w:fldCharType="end"/>
            </w:r>
          </w:hyperlink>
        </w:p>
        <w:p w14:paraId="4925FD0B" w14:textId="5D362EA9" w:rsidR="00101453" w:rsidRDefault="00E16FCD">
          <w:pPr>
            <w:pStyle w:val="TOC1"/>
            <w:rPr>
              <w:rFonts w:asciiTheme="minorHAnsi" w:eastAsiaTheme="minorEastAsia" w:hAnsiTheme="minorHAnsi" w:cstheme="minorBidi"/>
              <w:b w:val="0"/>
              <w:noProof/>
              <w:szCs w:val="22"/>
              <w:lang w:val="en-IN" w:eastAsia="en-IN"/>
            </w:rPr>
          </w:pPr>
          <w:hyperlink w:anchor="_Toc112751449" w:history="1">
            <w:r w:rsidR="00101453" w:rsidRPr="004A1B8A">
              <w:rPr>
                <w:rStyle w:val="Hyperlink"/>
                <w:rFonts w:eastAsiaTheme="majorEastAsia"/>
                <w:noProof/>
              </w:rPr>
              <w:t>4</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noProof/>
              </w:rPr>
              <w:t>Functional/Non-Functional Requirement of the Problem Statement</w:t>
            </w:r>
            <w:r w:rsidR="00101453">
              <w:rPr>
                <w:noProof/>
                <w:webHidden/>
              </w:rPr>
              <w:tab/>
            </w:r>
            <w:r w:rsidR="00101453">
              <w:rPr>
                <w:noProof/>
                <w:webHidden/>
              </w:rPr>
              <w:fldChar w:fldCharType="begin"/>
            </w:r>
            <w:r w:rsidR="00101453">
              <w:rPr>
                <w:noProof/>
                <w:webHidden/>
              </w:rPr>
              <w:instrText xml:space="preserve"> PAGEREF _Toc112751449 \h </w:instrText>
            </w:r>
            <w:r w:rsidR="00101453">
              <w:rPr>
                <w:noProof/>
                <w:webHidden/>
              </w:rPr>
            </w:r>
            <w:r w:rsidR="00101453">
              <w:rPr>
                <w:noProof/>
                <w:webHidden/>
              </w:rPr>
              <w:fldChar w:fldCharType="separate"/>
            </w:r>
            <w:r w:rsidR="00101453">
              <w:rPr>
                <w:noProof/>
                <w:webHidden/>
              </w:rPr>
              <w:t>6</w:t>
            </w:r>
            <w:r w:rsidR="00101453">
              <w:rPr>
                <w:noProof/>
                <w:webHidden/>
              </w:rPr>
              <w:fldChar w:fldCharType="end"/>
            </w:r>
          </w:hyperlink>
        </w:p>
        <w:p w14:paraId="51696550" w14:textId="5092E0E5" w:rsidR="00101453" w:rsidRDefault="00E16FCD">
          <w:pPr>
            <w:pStyle w:val="TOC2"/>
            <w:rPr>
              <w:rFonts w:asciiTheme="minorHAnsi" w:eastAsiaTheme="minorEastAsia" w:hAnsiTheme="minorHAnsi" w:cstheme="minorBidi"/>
              <w:b w:val="0"/>
              <w:sz w:val="22"/>
              <w:szCs w:val="22"/>
              <w:lang w:val="en-IN" w:eastAsia="en-IN"/>
            </w:rPr>
          </w:pPr>
          <w:hyperlink w:anchor="_Toc112751450" w:history="1">
            <w:r w:rsidR="00101453" w:rsidRPr="004A1B8A">
              <w:rPr>
                <w:rStyle w:val="Hyperlink"/>
                <w:rFonts w:eastAsiaTheme="majorEastAsia"/>
              </w:rPr>
              <w:t>4.1</w:t>
            </w:r>
            <w:r w:rsidR="00101453">
              <w:rPr>
                <w:rFonts w:asciiTheme="minorHAnsi" w:eastAsiaTheme="minorEastAsia" w:hAnsiTheme="minorHAnsi" w:cstheme="minorBidi"/>
                <w:b w:val="0"/>
                <w:sz w:val="22"/>
                <w:szCs w:val="22"/>
                <w:lang w:val="en-IN" w:eastAsia="en-IN"/>
              </w:rPr>
              <w:tab/>
            </w:r>
            <w:r w:rsidR="00101453" w:rsidRPr="004A1B8A">
              <w:rPr>
                <w:rStyle w:val="Hyperlink"/>
              </w:rPr>
              <w:t>Login</w:t>
            </w:r>
            <w:r w:rsidR="00101453">
              <w:rPr>
                <w:webHidden/>
              </w:rPr>
              <w:tab/>
            </w:r>
            <w:r w:rsidR="00101453">
              <w:rPr>
                <w:webHidden/>
              </w:rPr>
              <w:fldChar w:fldCharType="begin"/>
            </w:r>
            <w:r w:rsidR="00101453">
              <w:rPr>
                <w:webHidden/>
              </w:rPr>
              <w:instrText xml:space="preserve"> PAGEREF _Toc112751450 \h </w:instrText>
            </w:r>
            <w:r w:rsidR="00101453">
              <w:rPr>
                <w:webHidden/>
              </w:rPr>
            </w:r>
            <w:r w:rsidR="00101453">
              <w:rPr>
                <w:webHidden/>
              </w:rPr>
              <w:fldChar w:fldCharType="separate"/>
            </w:r>
            <w:r w:rsidR="00101453">
              <w:rPr>
                <w:webHidden/>
              </w:rPr>
              <w:t>6</w:t>
            </w:r>
            <w:r w:rsidR="00101453">
              <w:rPr>
                <w:webHidden/>
              </w:rPr>
              <w:fldChar w:fldCharType="end"/>
            </w:r>
          </w:hyperlink>
        </w:p>
        <w:p w14:paraId="5360917E" w14:textId="4F044D08"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1" w:history="1">
            <w:r w:rsidR="00101453" w:rsidRPr="004A1B8A">
              <w:rPr>
                <w:rStyle w:val="Hyperlink"/>
                <w:noProof/>
              </w:rPr>
              <w:t>4.1.1</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Acceptance Criteria</w:t>
            </w:r>
            <w:r w:rsidR="00101453">
              <w:rPr>
                <w:noProof/>
                <w:webHidden/>
              </w:rPr>
              <w:tab/>
            </w:r>
            <w:r w:rsidR="00101453">
              <w:rPr>
                <w:noProof/>
                <w:webHidden/>
              </w:rPr>
              <w:fldChar w:fldCharType="begin"/>
            </w:r>
            <w:r w:rsidR="00101453">
              <w:rPr>
                <w:noProof/>
                <w:webHidden/>
              </w:rPr>
              <w:instrText xml:space="preserve"> PAGEREF _Toc112751451 \h </w:instrText>
            </w:r>
            <w:r w:rsidR="00101453">
              <w:rPr>
                <w:noProof/>
                <w:webHidden/>
              </w:rPr>
            </w:r>
            <w:r w:rsidR="00101453">
              <w:rPr>
                <w:noProof/>
                <w:webHidden/>
              </w:rPr>
              <w:fldChar w:fldCharType="separate"/>
            </w:r>
            <w:r w:rsidR="00101453">
              <w:rPr>
                <w:noProof/>
                <w:webHidden/>
              </w:rPr>
              <w:t>7</w:t>
            </w:r>
            <w:r w:rsidR="00101453">
              <w:rPr>
                <w:noProof/>
                <w:webHidden/>
              </w:rPr>
              <w:fldChar w:fldCharType="end"/>
            </w:r>
          </w:hyperlink>
        </w:p>
        <w:p w14:paraId="3ABA6A09" w14:textId="3E80159C"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2" w:history="1">
            <w:r w:rsidR="00101453" w:rsidRPr="004A1B8A">
              <w:rPr>
                <w:rStyle w:val="Hyperlink"/>
                <w:noProof/>
              </w:rPr>
              <w:t>4.1.2</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UI-Screen View</w:t>
            </w:r>
            <w:r w:rsidR="00101453">
              <w:rPr>
                <w:noProof/>
                <w:webHidden/>
              </w:rPr>
              <w:tab/>
            </w:r>
            <w:r w:rsidR="00101453">
              <w:rPr>
                <w:noProof/>
                <w:webHidden/>
              </w:rPr>
              <w:fldChar w:fldCharType="begin"/>
            </w:r>
            <w:r w:rsidR="00101453">
              <w:rPr>
                <w:noProof/>
                <w:webHidden/>
              </w:rPr>
              <w:instrText xml:space="preserve"> PAGEREF _Toc112751452 \h </w:instrText>
            </w:r>
            <w:r w:rsidR="00101453">
              <w:rPr>
                <w:noProof/>
                <w:webHidden/>
              </w:rPr>
            </w:r>
            <w:r w:rsidR="00101453">
              <w:rPr>
                <w:noProof/>
                <w:webHidden/>
              </w:rPr>
              <w:fldChar w:fldCharType="separate"/>
            </w:r>
            <w:r w:rsidR="00101453">
              <w:rPr>
                <w:noProof/>
                <w:webHidden/>
              </w:rPr>
              <w:t>7</w:t>
            </w:r>
            <w:r w:rsidR="00101453">
              <w:rPr>
                <w:noProof/>
                <w:webHidden/>
              </w:rPr>
              <w:fldChar w:fldCharType="end"/>
            </w:r>
          </w:hyperlink>
        </w:p>
        <w:p w14:paraId="1C82BE41" w14:textId="6A623DA2"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3" w:history="1">
            <w:r w:rsidR="00101453" w:rsidRPr="004A1B8A">
              <w:rPr>
                <w:rStyle w:val="Hyperlink"/>
                <w:noProof/>
              </w:rPr>
              <w:t>4.1.3</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REST End Points</w:t>
            </w:r>
            <w:r w:rsidR="00101453">
              <w:rPr>
                <w:noProof/>
                <w:webHidden/>
              </w:rPr>
              <w:tab/>
            </w:r>
            <w:r w:rsidR="00101453">
              <w:rPr>
                <w:noProof/>
                <w:webHidden/>
              </w:rPr>
              <w:fldChar w:fldCharType="begin"/>
            </w:r>
            <w:r w:rsidR="00101453">
              <w:rPr>
                <w:noProof/>
                <w:webHidden/>
              </w:rPr>
              <w:instrText xml:space="preserve"> PAGEREF _Toc112751453 \h </w:instrText>
            </w:r>
            <w:r w:rsidR="00101453">
              <w:rPr>
                <w:noProof/>
                <w:webHidden/>
              </w:rPr>
            </w:r>
            <w:r w:rsidR="00101453">
              <w:rPr>
                <w:noProof/>
                <w:webHidden/>
              </w:rPr>
              <w:fldChar w:fldCharType="separate"/>
            </w:r>
            <w:r w:rsidR="00101453">
              <w:rPr>
                <w:noProof/>
                <w:webHidden/>
              </w:rPr>
              <w:t>7</w:t>
            </w:r>
            <w:r w:rsidR="00101453">
              <w:rPr>
                <w:noProof/>
                <w:webHidden/>
              </w:rPr>
              <w:fldChar w:fldCharType="end"/>
            </w:r>
          </w:hyperlink>
        </w:p>
        <w:p w14:paraId="5EC97510" w14:textId="07951E9D"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4" w:history="1">
            <w:r w:rsidR="00101453" w:rsidRPr="004A1B8A">
              <w:rPr>
                <w:rStyle w:val="Hyperlink"/>
                <w:noProof/>
              </w:rPr>
              <w:t>4.1.4</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Entity</w:t>
            </w:r>
            <w:r w:rsidR="00101453">
              <w:rPr>
                <w:noProof/>
                <w:webHidden/>
              </w:rPr>
              <w:tab/>
            </w:r>
            <w:r w:rsidR="00101453">
              <w:rPr>
                <w:noProof/>
                <w:webHidden/>
              </w:rPr>
              <w:fldChar w:fldCharType="begin"/>
            </w:r>
            <w:r w:rsidR="00101453">
              <w:rPr>
                <w:noProof/>
                <w:webHidden/>
              </w:rPr>
              <w:instrText xml:space="preserve"> PAGEREF _Toc112751454 \h </w:instrText>
            </w:r>
            <w:r w:rsidR="00101453">
              <w:rPr>
                <w:noProof/>
                <w:webHidden/>
              </w:rPr>
            </w:r>
            <w:r w:rsidR="00101453">
              <w:rPr>
                <w:noProof/>
                <w:webHidden/>
              </w:rPr>
              <w:fldChar w:fldCharType="separate"/>
            </w:r>
            <w:r w:rsidR="00101453">
              <w:rPr>
                <w:noProof/>
                <w:webHidden/>
              </w:rPr>
              <w:t>8</w:t>
            </w:r>
            <w:r w:rsidR="00101453">
              <w:rPr>
                <w:noProof/>
                <w:webHidden/>
              </w:rPr>
              <w:fldChar w:fldCharType="end"/>
            </w:r>
          </w:hyperlink>
        </w:p>
        <w:p w14:paraId="719CE284" w14:textId="5B64DF5E"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5" w:history="1">
            <w:r w:rsidR="00101453" w:rsidRPr="004A1B8A">
              <w:rPr>
                <w:rStyle w:val="Hyperlink"/>
                <w:noProof/>
              </w:rPr>
              <w:t>4.1.5</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Login Table</w:t>
            </w:r>
            <w:r w:rsidR="00101453">
              <w:rPr>
                <w:noProof/>
                <w:webHidden/>
              </w:rPr>
              <w:tab/>
            </w:r>
            <w:r w:rsidR="00101453">
              <w:rPr>
                <w:noProof/>
                <w:webHidden/>
              </w:rPr>
              <w:fldChar w:fldCharType="begin"/>
            </w:r>
            <w:r w:rsidR="00101453">
              <w:rPr>
                <w:noProof/>
                <w:webHidden/>
              </w:rPr>
              <w:instrText xml:space="preserve"> PAGEREF _Toc112751455 \h </w:instrText>
            </w:r>
            <w:r w:rsidR="00101453">
              <w:rPr>
                <w:noProof/>
                <w:webHidden/>
              </w:rPr>
            </w:r>
            <w:r w:rsidR="00101453">
              <w:rPr>
                <w:noProof/>
                <w:webHidden/>
              </w:rPr>
              <w:fldChar w:fldCharType="separate"/>
            </w:r>
            <w:r w:rsidR="00101453">
              <w:rPr>
                <w:noProof/>
                <w:webHidden/>
              </w:rPr>
              <w:t>8</w:t>
            </w:r>
            <w:r w:rsidR="00101453">
              <w:rPr>
                <w:noProof/>
                <w:webHidden/>
              </w:rPr>
              <w:fldChar w:fldCharType="end"/>
            </w:r>
          </w:hyperlink>
        </w:p>
        <w:p w14:paraId="2AAADDE3" w14:textId="1D8D1E02"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6" w:history="1">
            <w:r w:rsidR="00101453" w:rsidRPr="004A1B8A">
              <w:rPr>
                <w:rStyle w:val="Hyperlink"/>
                <w:noProof/>
              </w:rPr>
              <w:t>4.1.6</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Non-Functional Requirements</w:t>
            </w:r>
            <w:r w:rsidR="00101453">
              <w:rPr>
                <w:noProof/>
                <w:webHidden/>
              </w:rPr>
              <w:tab/>
            </w:r>
            <w:r w:rsidR="00101453">
              <w:rPr>
                <w:noProof/>
                <w:webHidden/>
              </w:rPr>
              <w:fldChar w:fldCharType="begin"/>
            </w:r>
            <w:r w:rsidR="00101453">
              <w:rPr>
                <w:noProof/>
                <w:webHidden/>
              </w:rPr>
              <w:instrText xml:space="preserve"> PAGEREF _Toc112751456 \h </w:instrText>
            </w:r>
            <w:r w:rsidR="00101453">
              <w:rPr>
                <w:noProof/>
                <w:webHidden/>
              </w:rPr>
            </w:r>
            <w:r w:rsidR="00101453">
              <w:rPr>
                <w:noProof/>
                <w:webHidden/>
              </w:rPr>
              <w:fldChar w:fldCharType="separate"/>
            </w:r>
            <w:r w:rsidR="00101453">
              <w:rPr>
                <w:noProof/>
                <w:webHidden/>
              </w:rPr>
              <w:t>8</w:t>
            </w:r>
            <w:r w:rsidR="00101453">
              <w:rPr>
                <w:noProof/>
                <w:webHidden/>
              </w:rPr>
              <w:fldChar w:fldCharType="end"/>
            </w:r>
          </w:hyperlink>
        </w:p>
        <w:p w14:paraId="780F11B9" w14:textId="3F749A10"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7" w:history="1">
            <w:r w:rsidR="00101453" w:rsidRPr="004A1B8A">
              <w:rPr>
                <w:rStyle w:val="Hyperlink"/>
                <w:noProof/>
                <w:lang w:val="en-GB"/>
              </w:rPr>
              <w:t>4.1.7</w:t>
            </w:r>
            <w:r w:rsidR="00101453">
              <w:rPr>
                <w:rFonts w:asciiTheme="minorHAnsi" w:eastAsiaTheme="minorEastAsia" w:hAnsiTheme="minorHAnsi" w:cstheme="minorBidi"/>
                <w:noProof/>
                <w:sz w:val="22"/>
                <w:szCs w:val="22"/>
                <w:lang w:val="en-IN" w:eastAsia="en-IN"/>
              </w:rPr>
              <w:tab/>
            </w:r>
            <w:r w:rsidR="00101453" w:rsidRPr="004A1B8A">
              <w:rPr>
                <w:rStyle w:val="Hyperlink"/>
                <w:noProof/>
                <w:lang w:val="en-GB"/>
              </w:rPr>
              <w:t>Business Validations</w:t>
            </w:r>
            <w:r w:rsidR="00101453">
              <w:rPr>
                <w:noProof/>
                <w:webHidden/>
              </w:rPr>
              <w:tab/>
            </w:r>
            <w:r w:rsidR="00101453">
              <w:rPr>
                <w:noProof/>
                <w:webHidden/>
              </w:rPr>
              <w:fldChar w:fldCharType="begin"/>
            </w:r>
            <w:r w:rsidR="00101453">
              <w:rPr>
                <w:noProof/>
                <w:webHidden/>
              </w:rPr>
              <w:instrText xml:space="preserve"> PAGEREF _Toc112751457 \h </w:instrText>
            </w:r>
            <w:r w:rsidR="00101453">
              <w:rPr>
                <w:noProof/>
                <w:webHidden/>
              </w:rPr>
            </w:r>
            <w:r w:rsidR="00101453">
              <w:rPr>
                <w:noProof/>
                <w:webHidden/>
              </w:rPr>
              <w:fldChar w:fldCharType="separate"/>
            </w:r>
            <w:r w:rsidR="00101453">
              <w:rPr>
                <w:noProof/>
                <w:webHidden/>
              </w:rPr>
              <w:t>8</w:t>
            </w:r>
            <w:r w:rsidR="00101453">
              <w:rPr>
                <w:noProof/>
                <w:webHidden/>
              </w:rPr>
              <w:fldChar w:fldCharType="end"/>
            </w:r>
          </w:hyperlink>
        </w:p>
        <w:p w14:paraId="7527D240" w14:textId="062E8671" w:rsidR="00101453" w:rsidRDefault="00E16FCD">
          <w:pPr>
            <w:pStyle w:val="TOC2"/>
            <w:rPr>
              <w:rFonts w:asciiTheme="minorHAnsi" w:eastAsiaTheme="minorEastAsia" w:hAnsiTheme="minorHAnsi" w:cstheme="minorBidi"/>
              <w:b w:val="0"/>
              <w:sz w:val="22"/>
              <w:szCs w:val="22"/>
              <w:lang w:val="en-IN" w:eastAsia="en-IN"/>
            </w:rPr>
          </w:pPr>
          <w:hyperlink w:anchor="_Toc112751458" w:history="1">
            <w:r w:rsidR="00101453" w:rsidRPr="004A1B8A">
              <w:rPr>
                <w:rStyle w:val="Hyperlink"/>
              </w:rPr>
              <w:t>4.2</w:t>
            </w:r>
            <w:r w:rsidR="00101453">
              <w:rPr>
                <w:rFonts w:asciiTheme="minorHAnsi" w:eastAsiaTheme="minorEastAsia" w:hAnsiTheme="minorHAnsi" w:cstheme="minorBidi"/>
                <w:b w:val="0"/>
                <w:sz w:val="22"/>
                <w:szCs w:val="22"/>
                <w:lang w:val="en-IN" w:eastAsia="en-IN"/>
              </w:rPr>
              <w:tab/>
            </w:r>
            <w:r w:rsidR="00101453" w:rsidRPr="004A1B8A">
              <w:rPr>
                <w:rStyle w:val="Hyperlink"/>
              </w:rPr>
              <w:t>Load Store Data</w:t>
            </w:r>
            <w:r w:rsidR="00101453">
              <w:rPr>
                <w:webHidden/>
              </w:rPr>
              <w:tab/>
            </w:r>
            <w:r w:rsidR="00101453">
              <w:rPr>
                <w:webHidden/>
              </w:rPr>
              <w:fldChar w:fldCharType="begin"/>
            </w:r>
            <w:r w:rsidR="00101453">
              <w:rPr>
                <w:webHidden/>
              </w:rPr>
              <w:instrText xml:space="preserve"> PAGEREF _Toc112751458 \h </w:instrText>
            </w:r>
            <w:r w:rsidR="00101453">
              <w:rPr>
                <w:webHidden/>
              </w:rPr>
            </w:r>
            <w:r w:rsidR="00101453">
              <w:rPr>
                <w:webHidden/>
              </w:rPr>
              <w:fldChar w:fldCharType="separate"/>
            </w:r>
            <w:r w:rsidR="00101453">
              <w:rPr>
                <w:webHidden/>
              </w:rPr>
              <w:t>9</w:t>
            </w:r>
            <w:r w:rsidR="00101453">
              <w:rPr>
                <w:webHidden/>
              </w:rPr>
              <w:fldChar w:fldCharType="end"/>
            </w:r>
          </w:hyperlink>
        </w:p>
        <w:p w14:paraId="13B9DEC2" w14:textId="2CFA755B"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59" w:history="1">
            <w:r w:rsidR="00101453" w:rsidRPr="004A1B8A">
              <w:rPr>
                <w:rStyle w:val="Hyperlink"/>
                <w:noProof/>
              </w:rPr>
              <w:t>4.2.1</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Acceptance criteria</w:t>
            </w:r>
            <w:r w:rsidR="00101453">
              <w:rPr>
                <w:noProof/>
                <w:webHidden/>
              </w:rPr>
              <w:tab/>
            </w:r>
            <w:r w:rsidR="00101453">
              <w:rPr>
                <w:noProof/>
                <w:webHidden/>
              </w:rPr>
              <w:fldChar w:fldCharType="begin"/>
            </w:r>
            <w:r w:rsidR="00101453">
              <w:rPr>
                <w:noProof/>
                <w:webHidden/>
              </w:rPr>
              <w:instrText xml:space="preserve"> PAGEREF _Toc112751459 \h </w:instrText>
            </w:r>
            <w:r w:rsidR="00101453">
              <w:rPr>
                <w:noProof/>
                <w:webHidden/>
              </w:rPr>
            </w:r>
            <w:r w:rsidR="00101453">
              <w:rPr>
                <w:noProof/>
                <w:webHidden/>
              </w:rPr>
              <w:fldChar w:fldCharType="separate"/>
            </w:r>
            <w:r w:rsidR="00101453">
              <w:rPr>
                <w:noProof/>
                <w:webHidden/>
              </w:rPr>
              <w:t>10</w:t>
            </w:r>
            <w:r w:rsidR="00101453">
              <w:rPr>
                <w:noProof/>
                <w:webHidden/>
              </w:rPr>
              <w:fldChar w:fldCharType="end"/>
            </w:r>
          </w:hyperlink>
        </w:p>
        <w:p w14:paraId="5CA3758B" w14:textId="185B1C93"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0" w:history="1">
            <w:r w:rsidR="00101453" w:rsidRPr="004A1B8A">
              <w:rPr>
                <w:rStyle w:val="Hyperlink"/>
                <w:noProof/>
              </w:rPr>
              <w:t>4.2.2</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UI- Screen view</w:t>
            </w:r>
            <w:r w:rsidR="00101453">
              <w:rPr>
                <w:noProof/>
                <w:webHidden/>
              </w:rPr>
              <w:tab/>
            </w:r>
            <w:r w:rsidR="00101453">
              <w:rPr>
                <w:noProof/>
                <w:webHidden/>
              </w:rPr>
              <w:fldChar w:fldCharType="begin"/>
            </w:r>
            <w:r w:rsidR="00101453">
              <w:rPr>
                <w:noProof/>
                <w:webHidden/>
              </w:rPr>
              <w:instrText xml:space="preserve"> PAGEREF _Toc112751460 \h </w:instrText>
            </w:r>
            <w:r w:rsidR="00101453">
              <w:rPr>
                <w:noProof/>
                <w:webHidden/>
              </w:rPr>
            </w:r>
            <w:r w:rsidR="00101453">
              <w:rPr>
                <w:noProof/>
                <w:webHidden/>
              </w:rPr>
              <w:fldChar w:fldCharType="separate"/>
            </w:r>
            <w:r w:rsidR="00101453">
              <w:rPr>
                <w:noProof/>
                <w:webHidden/>
              </w:rPr>
              <w:t>10</w:t>
            </w:r>
            <w:r w:rsidR="00101453">
              <w:rPr>
                <w:noProof/>
                <w:webHidden/>
              </w:rPr>
              <w:fldChar w:fldCharType="end"/>
            </w:r>
          </w:hyperlink>
        </w:p>
        <w:p w14:paraId="05E130C3" w14:textId="20007002"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1" w:history="1">
            <w:r w:rsidR="00101453" w:rsidRPr="004A1B8A">
              <w:rPr>
                <w:rStyle w:val="Hyperlink"/>
                <w:noProof/>
              </w:rPr>
              <w:t>4.2.3</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REST End Points</w:t>
            </w:r>
            <w:r w:rsidR="00101453">
              <w:rPr>
                <w:noProof/>
                <w:webHidden/>
              </w:rPr>
              <w:tab/>
            </w:r>
            <w:r w:rsidR="00101453">
              <w:rPr>
                <w:noProof/>
                <w:webHidden/>
              </w:rPr>
              <w:fldChar w:fldCharType="begin"/>
            </w:r>
            <w:r w:rsidR="00101453">
              <w:rPr>
                <w:noProof/>
                <w:webHidden/>
              </w:rPr>
              <w:instrText xml:space="preserve"> PAGEREF _Toc112751461 \h </w:instrText>
            </w:r>
            <w:r w:rsidR="00101453">
              <w:rPr>
                <w:noProof/>
                <w:webHidden/>
              </w:rPr>
            </w:r>
            <w:r w:rsidR="00101453">
              <w:rPr>
                <w:noProof/>
                <w:webHidden/>
              </w:rPr>
              <w:fldChar w:fldCharType="separate"/>
            </w:r>
            <w:r w:rsidR="00101453">
              <w:rPr>
                <w:noProof/>
                <w:webHidden/>
              </w:rPr>
              <w:t>10</w:t>
            </w:r>
            <w:r w:rsidR="00101453">
              <w:rPr>
                <w:noProof/>
                <w:webHidden/>
              </w:rPr>
              <w:fldChar w:fldCharType="end"/>
            </w:r>
          </w:hyperlink>
        </w:p>
        <w:p w14:paraId="2B186575" w14:textId="58DDC174"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2" w:history="1">
            <w:r w:rsidR="00101453" w:rsidRPr="004A1B8A">
              <w:rPr>
                <w:rStyle w:val="Hyperlink"/>
                <w:noProof/>
              </w:rPr>
              <w:t>4.2.4</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Database tables</w:t>
            </w:r>
            <w:r w:rsidR="00101453">
              <w:rPr>
                <w:noProof/>
                <w:webHidden/>
              </w:rPr>
              <w:tab/>
            </w:r>
            <w:r w:rsidR="00101453">
              <w:rPr>
                <w:noProof/>
                <w:webHidden/>
              </w:rPr>
              <w:fldChar w:fldCharType="begin"/>
            </w:r>
            <w:r w:rsidR="00101453">
              <w:rPr>
                <w:noProof/>
                <w:webHidden/>
              </w:rPr>
              <w:instrText xml:space="preserve"> PAGEREF _Toc112751462 \h </w:instrText>
            </w:r>
            <w:r w:rsidR="00101453">
              <w:rPr>
                <w:noProof/>
                <w:webHidden/>
              </w:rPr>
            </w:r>
            <w:r w:rsidR="00101453">
              <w:rPr>
                <w:noProof/>
                <w:webHidden/>
              </w:rPr>
              <w:fldChar w:fldCharType="separate"/>
            </w:r>
            <w:r w:rsidR="00101453">
              <w:rPr>
                <w:noProof/>
                <w:webHidden/>
              </w:rPr>
              <w:t>11</w:t>
            </w:r>
            <w:r w:rsidR="00101453">
              <w:rPr>
                <w:noProof/>
                <w:webHidden/>
              </w:rPr>
              <w:fldChar w:fldCharType="end"/>
            </w:r>
          </w:hyperlink>
        </w:p>
        <w:p w14:paraId="61F91151" w14:textId="0F4A32BD"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3" w:history="1">
            <w:r w:rsidR="00101453" w:rsidRPr="004A1B8A">
              <w:rPr>
                <w:rStyle w:val="Hyperlink"/>
                <w:noProof/>
              </w:rPr>
              <w:t>4.2.5</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Detailed requirement</w:t>
            </w:r>
            <w:r w:rsidR="00101453">
              <w:rPr>
                <w:noProof/>
                <w:webHidden/>
              </w:rPr>
              <w:tab/>
            </w:r>
            <w:r w:rsidR="00101453">
              <w:rPr>
                <w:noProof/>
                <w:webHidden/>
              </w:rPr>
              <w:fldChar w:fldCharType="begin"/>
            </w:r>
            <w:r w:rsidR="00101453">
              <w:rPr>
                <w:noProof/>
                <w:webHidden/>
              </w:rPr>
              <w:instrText xml:space="preserve"> PAGEREF _Toc112751463 \h </w:instrText>
            </w:r>
            <w:r w:rsidR="00101453">
              <w:rPr>
                <w:noProof/>
                <w:webHidden/>
              </w:rPr>
            </w:r>
            <w:r w:rsidR="00101453">
              <w:rPr>
                <w:noProof/>
                <w:webHidden/>
              </w:rPr>
              <w:fldChar w:fldCharType="separate"/>
            </w:r>
            <w:r w:rsidR="00101453">
              <w:rPr>
                <w:noProof/>
                <w:webHidden/>
              </w:rPr>
              <w:t>11</w:t>
            </w:r>
            <w:r w:rsidR="00101453">
              <w:rPr>
                <w:noProof/>
                <w:webHidden/>
              </w:rPr>
              <w:fldChar w:fldCharType="end"/>
            </w:r>
          </w:hyperlink>
        </w:p>
        <w:p w14:paraId="2B1A4C22" w14:textId="0184FA8C"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4" w:history="1">
            <w:r w:rsidR="00101453" w:rsidRPr="004A1B8A">
              <w:rPr>
                <w:rStyle w:val="Hyperlink"/>
                <w:noProof/>
              </w:rPr>
              <w:t>4.2.6</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Non-Functional Requirements</w:t>
            </w:r>
            <w:r w:rsidR="00101453">
              <w:rPr>
                <w:noProof/>
                <w:webHidden/>
              </w:rPr>
              <w:tab/>
            </w:r>
            <w:r w:rsidR="00101453">
              <w:rPr>
                <w:noProof/>
                <w:webHidden/>
              </w:rPr>
              <w:fldChar w:fldCharType="begin"/>
            </w:r>
            <w:r w:rsidR="00101453">
              <w:rPr>
                <w:noProof/>
                <w:webHidden/>
              </w:rPr>
              <w:instrText xml:space="preserve"> PAGEREF _Toc112751464 \h </w:instrText>
            </w:r>
            <w:r w:rsidR="00101453">
              <w:rPr>
                <w:noProof/>
                <w:webHidden/>
              </w:rPr>
            </w:r>
            <w:r w:rsidR="00101453">
              <w:rPr>
                <w:noProof/>
                <w:webHidden/>
              </w:rPr>
              <w:fldChar w:fldCharType="separate"/>
            </w:r>
            <w:r w:rsidR="00101453">
              <w:rPr>
                <w:noProof/>
                <w:webHidden/>
              </w:rPr>
              <w:t>11</w:t>
            </w:r>
            <w:r w:rsidR="00101453">
              <w:rPr>
                <w:noProof/>
                <w:webHidden/>
              </w:rPr>
              <w:fldChar w:fldCharType="end"/>
            </w:r>
          </w:hyperlink>
        </w:p>
        <w:p w14:paraId="2AE789EC" w14:textId="17CBEFF5"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5" w:history="1">
            <w:r w:rsidR="00101453" w:rsidRPr="004A1B8A">
              <w:rPr>
                <w:rStyle w:val="Hyperlink"/>
                <w:noProof/>
              </w:rPr>
              <w:t>4.2.7</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Business Validations</w:t>
            </w:r>
            <w:r w:rsidR="00101453">
              <w:rPr>
                <w:noProof/>
                <w:webHidden/>
              </w:rPr>
              <w:tab/>
            </w:r>
            <w:r w:rsidR="00101453">
              <w:rPr>
                <w:noProof/>
                <w:webHidden/>
              </w:rPr>
              <w:fldChar w:fldCharType="begin"/>
            </w:r>
            <w:r w:rsidR="00101453">
              <w:rPr>
                <w:noProof/>
                <w:webHidden/>
              </w:rPr>
              <w:instrText xml:space="preserve"> PAGEREF _Toc112751465 \h </w:instrText>
            </w:r>
            <w:r w:rsidR="00101453">
              <w:rPr>
                <w:noProof/>
                <w:webHidden/>
              </w:rPr>
            </w:r>
            <w:r w:rsidR="00101453">
              <w:rPr>
                <w:noProof/>
                <w:webHidden/>
              </w:rPr>
              <w:fldChar w:fldCharType="separate"/>
            </w:r>
            <w:r w:rsidR="00101453">
              <w:rPr>
                <w:noProof/>
                <w:webHidden/>
              </w:rPr>
              <w:t>11</w:t>
            </w:r>
            <w:r w:rsidR="00101453">
              <w:rPr>
                <w:noProof/>
                <w:webHidden/>
              </w:rPr>
              <w:fldChar w:fldCharType="end"/>
            </w:r>
          </w:hyperlink>
        </w:p>
        <w:p w14:paraId="0FA2E6D9" w14:textId="76057017" w:rsidR="00101453" w:rsidRDefault="00E16FCD">
          <w:pPr>
            <w:pStyle w:val="TOC2"/>
            <w:rPr>
              <w:rFonts w:asciiTheme="minorHAnsi" w:eastAsiaTheme="minorEastAsia" w:hAnsiTheme="minorHAnsi" w:cstheme="minorBidi"/>
              <w:b w:val="0"/>
              <w:sz w:val="22"/>
              <w:szCs w:val="22"/>
              <w:lang w:val="en-IN" w:eastAsia="en-IN"/>
            </w:rPr>
          </w:pPr>
          <w:hyperlink w:anchor="_Toc112751466" w:history="1">
            <w:r w:rsidR="00101453" w:rsidRPr="004A1B8A">
              <w:rPr>
                <w:rStyle w:val="Hyperlink"/>
              </w:rPr>
              <w:t>4.3</w:t>
            </w:r>
            <w:r w:rsidR="00101453">
              <w:rPr>
                <w:rFonts w:asciiTheme="minorHAnsi" w:eastAsiaTheme="minorEastAsia" w:hAnsiTheme="minorHAnsi" w:cstheme="minorBidi"/>
                <w:b w:val="0"/>
                <w:sz w:val="22"/>
                <w:szCs w:val="22"/>
                <w:lang w:val="en-IN" w:eastAsia="en-IN"/>
              </w:rPr>
              <w:tab/>
            </w:r>
            <w:r w:rsidR="00101453" w:rsidRPr="004A1B8A">
              <w:rPr>
                <w:rStyle w:val="Hyperlink"/>
              </w:rPr>
              <w:t>Load Staff Data</w:t>
            </w:r>
            <w:r w:rsidR="00101453">
              <w:rPr>
                <w:webHidden/>
              </w:rPr>
              <w:tab/>
            </w:r>
            <w:r w:rsidR="00101453">
              <w:rPr>
                <w:webHidden/>
              </w:rPr>
              <w:fldChar w:fldCharType="begin"/>
            </w:r>
            <w:r w:rsidR="00101453">
              <w:rPr>
                <w:webHidden/>
              </w:rPr>
              <w:instrText xml:space="preserve"> PAGEREF _Toc112751466 \h </w:instrText>
            </w:r>
            <w:r w:rsidR="00101453">
              <w:rPr>
                <w:webHidden/>
              </w:rPr>
            </w:r>
            <w:r w:rsidR="00101453">
              <w:rPr>
                <w:webHidden/>
              </w:rPr>
              <w:fldChar w:fldCharType="separate"/>
            </w:r>
            <w:r w:rsidR="00101453">
              <w:rPr>
                <w:webHidden/>
              </w:rPr>
              <w:t>11</w:t>
            </w:r>
            <w:r w:rsidR="00101453">
              <w:rPr>
                <w:webHidden/>
              </w:rPr>
              <w:fldChar w:fldCharType="end"/>
            </w:r>
          </w:hyperlink>
        </w:p>
        <w:p w14:paraId="777ECA93" w14:textId="5FEC817D"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7" w:history="1">
            <w:r w:rsidR="00101453" w:rsidRPr="004A1B8A">
              <w:rPr>
                <w:rStyle w:val="Hyperlink"/>
                <w:noProof/>
              </w:rPr>
              <w:t>4.3.1</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Acceptance criteria</w:t>
            </w:r>
            <w:r w:rsidR="00101453">
              <w:rPr>
                <w:noProof/>
                <w:webHidden/>
              </w:rPr>
              <w:tab/>
            </w:r>
            <w:r w:rsidR="00101453">
              <w:rPr>
                <w:noProof/>
                <w:webHidden/>
              </w:rPr>
              <w:fldChar w:fldCharType="begin"/>
            </w:r>
            <w:r w:rsidR="00101453">
              <w:rPr>
                <w:noProof/>
                <w:webHidden/>
              </w:rPr>
              <w:instrText xml:space="preserve"> PAGEREF _Toc112751467 \h </w:instrText>
            </w:r>
            <w:r w:rsidR="00101453">
              <w:rPr>
                <w:noProof/>
                <w:webHidden/>
              </w:rPr>
            </w:r>
            <w:r w:rsidR="00101453">
              <w:rPr>
                <w:noProof/>
                <w:webHidden/>
              </w:rPr>
              <w:fldChar w:fldCharType="separate"/>
            </w:r>
            <w:r w:rsidR="00101453">
              <w:rPr>
                <w:noProof/>
                <w:webHidden/>
              </w:rPr>
              <w:t>13</w:t>
            </w:r>
            <w:r w:rsidR="00101453">
              <w:rPr>
                <w:noProof/>
                <w:webHidden/>
              </w:rPr>
              <w:fldChar w:fldCharType="end"/>
            </w:r>
          </w:hyperlink>
        </w:p>
        <w:p w14:paraId="562E6F00" w14:textId="6DBAEBC0"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8" w:history="1">
            <w:r w:rsidR="00101453" w:rsidRPr="004A1B8A">
              <w:rPr>
                <w:rStyle w:val="Hyperlink"/>
                <w:noProof/>
              </w:rPr>
              <w:t>4.3.2</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UI- Screen view</w:t>
            </w:r>
            <w:r w:rsidR="00101453">
              <w:rPr>
                <w:noProof/>
                <w:webHidden/>
              </w:rPr>
              <w:tab/>
            </w:r>
            <w:r w:rsidR="00101453">
              <w:rPr>
                <w:noProof/>
                <w:webHidden/>
              </w:rPr>
              <w:fldChar w:fldCharType="begin"/>
            </w:r>
            <w:r w:rsidR="00101453">
              <w:rPr>
                <w:noProof/>
                <w:webHidden/>
              </w:rPr>
              <w:instrText xml:space="preserve"> PAGEREF _Toc112751468 \h </w:instrText>
            </w:r>
            <w:r w:rsidR="00101453">
              <w:rPr>
                <w:noProof/>
                <w:webHidden/>
              </w:rPr>
            </w:r>
            <w:r w:rsidR="00101453">
              <w:rPr>
                <w:noProof/>
                <w:webHidden/>
              </w:rPr>
              <w:fldChar w:fldCharType="separate"/>
            </w:r>
            <w:r w:rsidR="00101453">
              <w:rPr>
                <w:noProof/>
                <w:webHidden/>
              </w:rPr>
              <w:t>13</w:t>
            </w:r>
            <w:r w:rsidR="00101453">
              <w:rPr>
                <w:noProof/>
                <w:webHidden/>
              </w:rPr>
              <w:fldChar w:fldCharType="end"/>
            </w:r>
          </w:hyperlink>
        </w:p>
        <w:p w14:paraId="4E6527BE" w14:textId="7B8D658D"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69" w:history="1">
            <w:r w:rsidR="00101453" w:rsidRPr="004A1B8A">
              <w:rPr>
                <w:rStyle w:val="Hyperlink"/>
                <w:noProof/>
              </w:rPr>
              <w:t>4.3.3</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REST End Points</w:t>
            </w:r>
            <w:r w:rsidR="00101453">
              <w:rPr>
                <w:noProof/>
                <w:webHidden/>
              </w:rPr>
              <w:tab/>
            </w:r>
            <w:r w:rsidR="00101453">
              <w:rPr>
                <w:noProof/>
                <w:webHidden/>
              </w:rPr>
              <w:fldChar w:fldCharType="begin"/>
            </w:r>
            <w:r w:rsidR="00101453">
              <w:rPr>
                <w:noProof/>
                <w:webHidden/>
              </w:rPr>
              <w:instrText xml:space="preserve"> PAGEREF _Toc112751469 \h </w:instrText>
            </w:r>
            <w:r w:rsidR="00101453">
              <w:rPr>
                <w:noProof/>
                <w:webHidden/>
              </w:rPr>
            </w:r>
            <w:r w:rsidR="00101453">
              <w:rPr>
                <w:noProof/>
                <w:webHidden/>
              </w:rPr>
              <w:fldChar w:fldCharType="separate"/>
            </w:r>
            <w:r w:rsidR="00101453">
              <w:rPr>
                <w:noProof/>
                <w:webHidden/>
              </w:rPr>
              <w:t>13</w:t>
            </w:r>
            <w:r w:rsidR="00101453">
              <w:rPr>
                <w:noProof/>
                <w:webHidden/>
              </w:rPr>
              <w:fldChar w:fldCharType="end"/>
            </w:r>
          </w:hyperlink>
        </w:p>
        <w:p w14:paraId="19B28E93" w14:textId="25E35A3F"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0" w:history="1">
            <w:r w:rsidR="00101453" w:rsidRPr="004A1B8A">
              <w:rPr>
                <w:rStyle w:val="Hyperlink"/>
                <w:noProof/>
              </w:rPr>
              <w:t>4.3.4</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Database tables</w:t>
            </w:r>
            <w:r w:rsidR="00101453">
              <w:rPr>
                <w:noProof/>
                <w:webHidden/>
              </w:rPr>
              <w:tab/>
            </w:r>
            <w:r w:rsidR="00101453">
              <w:rPr>
                <w:noProof/>
                <w:webHidden/>
              </w:rPr>
              <w:fldChar w:fldCharType="begin"/>
            </w:r>
            <w:r w:rsidR="00101453">
              <w:rPr>
                <w:noProof/>
                <w:webHidden/>
              </w:rPr>
              <w:instrText xml:space="preserve"> PAGEREF _Toc112751470 \h </w:instrText>
            </w:r>
            <w:r w:rsidR="00101453">
              <w:rPr>
                <w:noProof/>
                <w:webHidden/>
              </w:rPr>
            </w:r>
            <w:r w:rsidR="00101453">
              <w:rPr>
                <w:noProof/>
                <w:webHidden/>
              </w:rPr>
              <w:fldChar w:fldCharType="separate"/>
            </w:r>
            <w:r w:rsidR="00101453">
              <w:rPr>
                <w:noProof/>
                <w:webHidden/>
              </w:rPr>
              <w:t>14</w:t>
            </w:r>
            <w:r w:rsidR="00101453">
              <w:rPr>
                <w:noProof/>
                <w:webHidden/>
              </w:rPr>
              <w:fldChar w:fldCharType="end"/>
            </w:r>
          </w:hyperlink>
        </w:p>
        <w:p w14:paraId="72145C1D" w14:textId="32EB87C4"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1" w:history="1">
            <w:r w:rsidR="00101453" w:rsidRPr="004A1B8A">
              <w:rPr>
                <w:rStyle w:val="Hyperlink"/>
                <w:noProof/>
              </w:rPr>
              <w:t>4.3.5</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Detailed requirement</w:t>
            </w:r>
            <w:r w:rsidR="00101453">
              <w:rPr>
                <w:noProof/>
                <w:webHidden/>
              </w:rPr>
              <w:tab/>
            </w:r>
            <w:r w:rsidR="00101453">
              <w:rPr>
                <w:noProof/>
                <w:webHidden/>
              </w:rPr>
              <w:fldChar w:fldCharType="begin"/>
            </w:r>
            <w:r w:rsidR="00101453">
              <w:rPr>
                <w:noProof/>
                <w:webHidden/>
              </w:rPr>
              <w:instrText xml:space="preserve"> PAGEREF _Toc112751471 \h </w:instrText>
            </w:r>
            <w:r w:rsidR="00101453">
              <w:rPr>
                <w:noProof/>
                <w:webHidden/>
              </w:rPr>
            </w:r>
            <w:r w:rsidR="00101453">
              <w:rPr>
                <w:noProof/>
                <w:webHidden/>
              </w:rPr>
              <w:fldChar w:fldCharType="separate"/>
            </w:r>
            <w:r w:rsidR="00101453">
              <w:rPr>
                <w:noProof/>
                <w:webHidden/>
              </w:rPr>
              <w:t>14</w:t>
            </w:r>
            <w:r w:rsidR="00101453">
              <w:rPr>
                <w:noProof/>
                <w:webHidden/>
              </w:rPr>
              <w:fldChar w:fldCharType="end"/>
            </w:r>
          </w:hyperlink>
        </w:p>
        <w:p w14:paraId="121EC604" w14:textId="7A048182"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2" w:history="1">
            <w:r w:rsidR="00101453" w:rsidRPr="004A1B8A">
              <w:rPr>
                <w:rStyle w:val="Hyperlink"/>
                <w:noProof/>
              </w:rPr>
              <w:t>4.3.6</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Non-Functional Requirements</w:t>
            </w:r>
            <w:r w:rsidR="00101453">
              <w:rPr>
                <w:noProof/>
                <w:webHidden/>
              </w:rPr>
              <w:tab/>
            </w:r>
            <w:r w:rsidR="00101453">
              <w:rPr>
                <w:noProof/>
                <w:webHidden/>
              </w:rPr>
              <w:fldChar w:fldCharType="begin"/>
            </w:r>
            <w:r w:rsidR="00101453">
              <w:rPr>
                <w:noProof/>
                <w:webHidden/>
              </w:rPr>
              <w:instrText xml:space="preserve"> PAGEREF _Toc112751472 \h </w:instrText>
            </w:r>
            <w:r w:rsidR="00101453">
              <w:rPr>
                <w:noProof/>
                <w:webHidden/>
              </w:rPr>
            </w:r>
            <w:r w:rsidR="00101453">
              <w:rPr>
                <w:noProof/>
                <w:webHidden/>
              </w:rPr>
              <w:fldChar w:fldCharType="separate"/>
            </w:r>
            <w:r w:rsidR="00101453">
              <w:rPr>
                <w:noProof/>
                <w:webHidden/>
              </w:rPr>
              <w:t>14</w:t>
            </w:r>
            <w:r w:rsidR="00101453">
              <w:rPr>
                <w:noProof/>
                <w:webHidden/>
              </w:rPr>
              <w:fldChar w:fldCharType="end"/>
            </w:r>
          </w:hyperlink>
        </w:p>
        <w:p w14:paraId="419F3622" w14:textId="580DE777"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3" w:history="1">
            <w:r w:rsidR="00101453" w:rsidRPr="004A1B8A">
              <w:rPr>
                <w:rStyle w:val="Hyperlink"/>
                <w:noProof/>
              </w:rPr>
              <w:t>4.3.7</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Business Validations</w:t>
            </w:r>
            <w:r w:rsidR="00101453">
              <w:rPr>
                <w:noProof/>
                <w:webHidden/>
              </w:rPr>
              <w:tab/>
            </w:r>
            <w:r w:rsidR="00101453">
              <w:rPr>
                <w:noProof/>
                <w:webHidden/>
              </w:rPr>
              <w:fldChar w:fldCharType="begin"/>
            </w:r>
            <w:r w:rsidR="00101453">
              <w:rPr>
                <w:noProof/>
                <w:webHidden/>
              </w:rPr>
              <w:instrText xml:space="preserve"> PAGEREF _Toc112751473 \h </w:instrText>
            </w:r>
            <w:r w:rsidR="00101453">
              <w:rPr>
                <w:noProof/>
                <w:webHidden/>
              </w:rPr>
            </w:r>
            <w:r w:rsidR="00101453">
              <w:rPr>
                <w:noProof/>
                <w:webHidden/>
              </w:rPr>
              <w:fldChar w:fldCharType="separate"/>
            </w:r>
            <w:r w:rsidR="00101453">
              <w:rPr>
                <w:noProof/>
                <w:webHidden/>
              </w:rPr>
              <w:t>14</w:t>
            </w:r>
            <w:r w:rsidR="00101453">
              <w:rPr>
                <w:noProof/>
                <w:webHidden/>
              </w:rPr>
              <w:fldChar w:fldCharType="end"/>
            </w:r>
          </w:hyperlink>
        </w:p>
        <w:p w14:paraId="13EC966A" w14:textId="1FBBC7CE" w:rsidR="00101453" w:rsidRDefault="00E16FCD">
          <w:pPr>
            <w:pStyle w:val="TOC2"/>
            <w:rPr>
              <w:rFonts w:asciiTheme="minorHAnsi" w:eastAsiaTheme="minorEastAsia" w:hAnsiTheme="minorHAnsi" w:cstheme="minorBidi"/>
              <w:b w:val="0"/>
              <w:sz w:val="22"/>
              <w:szCs w:val="22"/>
              <w:lang w:val="en-IN" w:eastAsia="en-IN"/>
            </w:rPr>
          </w:pPr>
          <w:hyperlink w:anchor="_Toc112751474" w:history="1">
            <w:r w:rsidR="00101453" w:rsidRPr="004A1B8A">
              <w:rPr>
                <w:rStyle w:val="Hyperlink"/>
              </w:rPr>
              <w:t>4.4</w:t>
            </w:r>
            <w:r w:rsidR="00101453">
              <w:rPr>
                <w:rFonts w:asciiTheme="minorHAnsi" w:eastAsiaTheme="minorEastAsia" w:hAnsiTheme="minorHAnsi" w:cstheme="minorBidi"/>
                <w:b w:val="0"/>
                <w:sz w:val="22"/>
                <w:szCs w:val="22"/>
                <w:lang w:val="en-IN" w:eastAsia="en-IN"/>
              </w:rPr>
              <w:tab/>
            </w:r>
            <w:r w:rsidR="00101453" w:rsidRPr="004A1B8A">
              <w:rPr>
                <w:rStyle w:val="Hyperlink"/>
              </w:rPr>
              <w:t>Manage Store</w:t>
            </w:r>
            <w:r w:rsidR="00101453">
              <w:rPr>
                <w:webHidden/>
              </w:rPr>
              <w:tab/>
            </w:r>
            <w:r w:rsidR="00101453">
              <w:rPr>
                <w:webHidden/>
              </w:rPr>
              <w:fldChar w:fldCharType="begin"/>
            </w:r>
            <w:r w:rsidR="00101453">
              <w:rPr>
                <w:webHidden/>
              </w:rPr>
              <w:instrText xml:space="preserve"> PAGEREF _Toc112751474 \h </w:instrText>
            </w:r>
            <w:r w:rsidR="00101453">
              <w:rPr>
                <w:webHidden/>
              </w:rPr>
            </w:r>
            <w:r w:rsidR="00101453">
              <w:rPr>
                <w:webHidden/>
              </w:rPr>
              <w:fldChar w:fldCharType="separate"/>
            </w:r>
            <w:r w:rsidR="00101453">
              <w:rPr>
                <w:webHidden/>
              </w:rPr>
              <w:t>14</w:t>
            </w:r>
            <w:r w:rsidR="00101453">
              <w:rPr>
                <w:webHidden/>
              </w:rPr>
              <w:fldChar w:fldCharType="end"/>
            </w:r>
          </w:hyperlink>
        </w:p>
        <w:p w14:paraId="76530EBC" w14:textId="01F9504F"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5" w:history="1">
            <w:r w:rsidR="00101453" w:rsidRPr="004A1B8A">
              <w:rPr>
                <w:rStyle w:val="Hyperlink"/>
                <w:noProof/>
              </w:rPr>
              <w:t>4.4.1</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Acceptance criteria</w:t>
            </w:r>
            <w:r w:rsidR="00101453">
              <w:rPr>
                <w:noProof/>
                <w:webHidden/>
              </w:rPr>
              <w:tab/>
            </w:r>
            <w:r w:rsidR="00101453">
              <w:rPr>
                <w:noProof/>
                <w:webHidden/>
              </w:rPr>
              <w:fldChar w:fldCharType="begin"/>
            </w:r>
            <w:r w:rsidR="00101453">
              <w:rPr>
                <w:noProof/>
                <w:webHidden/>
              </w:rPr>
              <w:instrText xml:space="preserve"> PAGEREF _Toc112751475 \h </w:instrText>
            </w:r>
            <w:r w:rsidR="00101453">
              <w:rPr>
                <w:noProof/>
                <w:webHidden/>
              </w:rPr>
            </w:r>
            <w:r w:rsidR="00101453">
              <w:rPr>
                <w:noProof/>
                <w:webHidden/>
              </w:rPr>
              <w:fldChar w:fldCharType="separate"/>
            </w:r>
            <w:r w:rsidR="00101453">
              <w:rPr>
                <w:noProof/>
                <w:webHidden/>
              </w:rPr>
              <w:t>15</w:t>
            </w:r>
            <w:r w:rsidR="00101453">
              <w:rPr>
                <w:noProof/>
                <w:webHidden/>
              </w:rPr>
              <w:fldChar w:fldCharType="end"/>
            </w:r>
          </w:hyperlink>
        </w:p>
        <w:p w14:paraId="6B694545" w14:textId="2D106887"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6" w:history="1">
            <w:r w:rsidR="00101453" w:rsidRPr="004A1B8A">
              <w:rPr>
                <w:rStyle w:val="Hyperlink"/>
                <w:noProof/>
              </w:rPr>
              <w:t>4.4.2</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REST End Points</w:t>
            </w:r>
            <w:r w:rsidR="00101453">
              <w:rPr>
                <w:noProof/>
                <w:webHidden/>
              </w:rPr>
              <w:tab/>
            </w:r>
            <w:r w:rsidR="00101453">
              <w:rPr>
                <w:noProof/>
                <w:webHidden/>
              </w:rPr>
              <w:fldChar w:fldCharType="begin"/>
            </w:r>
            <w:r w:rsidR="00101453">
              <w:rPr>
                <w:noProof/>
                <w:webHidden/>
              </w:rPr>
              <w:instrText xml:space="preserve"> PAGEREF _Toc112751476 \h </w:instrText>
            </w:r>
            <w:r w:rsidR="00101453">
              <w:rPr>
                <w:noProof/>
                <w:webHidden/>
              </w:rPr>
            </w:r>
            <w:r w:rsidR="00101453">
              <w:rPr>
                <w:noProof/>
                <w:webHidden/>
              </w:rPr>
              <w:fldChar w:fldCharType="separate"/>
            </w:r>
            <w:r w:rsidR="00101453">
              <w:rPr>
                <w:noProof/>
                <w:webHidden/>
              </w:rPr>
              <w:t>15</w:t>
            </w:r>
            <w:r w:rsidR="00101453">
              <w:rPr>
                <w:noProof/>
                <w:webHidden/>
              </w:rPr>
              <w:fldChar w:fldCharType="end"/>
            </w:r>
          </w:hyperlink>
        </w:p>
        <w:p w14:paraId="40935563" w14:textId="44EBACAA"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7" w:history="1">
            <w:r w:rsidR="00101453" w:rsidRPr="004A1B8A">
              <w:rPr>
                <w:rStyle w:val="Hyperlink"/>
                <w:noProof/>
              </w:rPr>
              <w:t>4.4.3</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UI- Screen view</w:t>
            </w:r>
            <w:r w:rsidR="00101453">
              <w:rPr>
                <w:noProof/>
                <w:webHidden/>
              </w:rPr>
              <w:tab/>
            </w:r>
            <w:r w:rsidR="00101453">
              <w:rPr>
                <w:noProof/>
                <w:webHidden/>
              </w:rPr>
              <w:fldChar w:fldCharType="begin"/>
            </w:r>
            <w:r w:rsidR="00101453">
              <w:rPr>
                <w:noProof/>
                <w:webHidden/>
              </w:rPr>
              <w:instrText xml:space="preserve"> PAGEREF _Toc112751477 \h </w:instrText>
            </w:r>
            <w:r w:rsidR="00101453">
              <w:rPr>
                <w:noProof/>
                <w:webHidden/>
              </w:rPr>
            </w:r>
            <w:r w:rsidR="00101453">
              <w:rPr>
                <w:noProof/>
                <w:webHidden/>
              </w:rPr>
              <w:fldChar w:fldCharType="separate"/>
            </w:r>
            <w:r w:rsidR="00101453">
              <w:rPr>
                <w:noProof/>
                <w:webHidden/>
              </w:rPr>
              <w:t>15</w:t>
            </w:r>
            <w:r w:rsidR="00101453">
              <w:rPr>
                <w:noProof/>
                <w:webHidden/>
              </w:rPr>
              <w:fldChar w:fldCharType="end"/>
            </w:r>
          </w:hyperlink>
        </w:p>
        <w:p w14:paraId="6F3F9167" w14:textId="7D9F29BC"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8" w:history="1">
            <w:r w:rsidR="00101453" w:rsidRPr="004A1B8A">
              <w:rPr>
                <w:rStyle w:val="Hyperlink"/>
                <w:noProof/>
              </w:rPr>
              <w:t>4.4.4</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Database tables</w:t>
            </w:r>
            <w:r w:rsidR="00101453">
              <w:rPr>
                <w:noProof/>
                <w:webHidden/>
              </w:rPr>
              <w:tab/>
            </w:r>
            <w:r w:rsidR="00101453">
              <w:rPr>
                <w:noProof/>
                <w:webHidden/>
              </w:rPr>
              <w:fldChar w:fldCharType="begin"/>
            </w:r>
            <w:r w:rsidR="00101453">
              <w:rPr>
                <w:noProof/>
                <w:webHidden/>
              </w:rPr>
              <w:instrText xml:space="preserve"> PAGEREF _Toc112751478 \h </w:instrText>
            </w:r>
            <w:r w:rsidR="00101453">
              <w:rPr>
                <w:noProof/>
                <w:webHidden/>
              </w:rPr>
            </w:r>
            <w:r w:rsidR="00101453">
              <w:rPr>
                <w:noProof/>
                <w:webHidden/>
              </w:rPr>
              <w:fldChar w:fldCharType="separate"/>
            </w:r>
            <w:r w:rsidR="00101453">
              <w:rPr>
                <w:noProof/>
                <w:webHidden/>
              </w:rPr>
              <w:t>18</w:t>
            </w:r>
            <w:r w:rsidR="00101453">
              <w:rPr>
                <w:noProof/>
                <w:webHidden/>
              </w:rPr>
              <w:fldChar w:fldCharType="end"/>
            </w:r>
          </w:hyperlink>
        </w:p>
        <w:p w14:paraId="74B9FF78" w14:textId="1C13472F"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79" w:history="1">
            <w:r w:rsidR="00101453" w:rsidRPr="004A1B8A">
              <w:rPr>
                <w:rStyle w:val="Hyperlink"/>
                <w:noProof/>
              </w:rPr>
              <w:t>4.4.5</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Non-Functional Requirements</w:t>
            </w:r>
            <w:r w:rsidR="00101453">
              <w:rPr>
                <w:noProof/>
                <w:webHidden/>
              </w:rPr>
              <w:tab/>
            </w:r>
            <w:r w:rsidR="00101453">
              <w:rPr>
                <w:noProof/>
                <w:webHidden/>
              </w:rPr>
              <w:fldChar w:fldCharType="begin"/>
            </w:r>
            <w:r w:rsidR="00101453">
              <w:rPr>
                <w:noProof/>
                <w:webHidden/>
              </w:rPr>
              <w:instrText xml:space="preserve"> PAGEREF _Toc112751479 \h </w:instrText>
            </w:r>
            <w:r w:rsidR="00101453">
              <w:rPr>
                <w:noProof/>
                <w:webHidden/>
              </w:rPr>
            </w:r>
            <w:r w:rsidR="00101453">
              <w:rPr>
                <w:noProof/>
                <w:webHidden/>
              </w:rPr>
              <w:fldChar w:fldCharType="separate"/>
            </w:r>
            <w:r w:rsidR="00101453">
              <w:rPr>
                <w:noProof/>
                <w:webHidden/>
              </w:rPr>
              <w:t>18</w:t>
            </w:r>
            <w:r w:rsidR="00101453">
              <w:rPr>
                <w:noProof/>
                <w:webHidden/>
              </w:rPr>
              <w:fldChar w:fldCharType="end"/>
            </w:r>
          </w:hyperlink>
        </w:p>
        <w:p w14:paraId="1E8AA3E5" w14:textId="0F335B0A" w:rsidR="00101453" w:rsidRDefault="00E16FCD">
          <w:pPr>
            <w:pStyle w:val="TOC2"/>
            <w:rPr>
              <w:rFonts w:asciiTheme="minorHAnsi" w:eastAsiaTheme="minorEastAsia" w:hAnsiTheme="minorHAnsi" w:cstheme="minorBidi"/>
              <w:b w:val="0"/>
              <w:sz w:val="22"/>
              <w:szCs w:val="22"/>
              <w:lang w:val="en-IN" w:eastAsia="en-IN"/>
            </w:rPr>
          </w:pPr>
          <w:hyperlink w:anchor="_Toc112751480" w:history="1">
            <w:r w:rsidR="00101453" w:rsidRPr="004A1B8A">
              <w:rPr>
                <w:rStyle w:val="Hyperlink"/>
              </w:rPr>
              <w:t>4.5</w:t>
            </w:r>
            <w:r w:rsidR="00101453">
              <w:rPr>
                <w:rFonts w:asciiTheme="minorHAnsi" w:eastAsiaTheme="minorEastAsia" w:hAnsiTheme="minorHAnsi" w:cstheme="minorBidi"/>
                <w:b w:val="0"/>
                <w:sz w:val="22"/>
                <w:szCs w:val="22"/>
                <w:lang w:val="en-IN" w:eastAsia="en-IN"/>
              </w:rPr>
              <w:tab/>
            </w:r>
            <w:r w:rsidR="00101453" w:rsidRPr="004A1B8A">
              <w:rPr>
                <w:rStyle w:val="Hyperlink"/>
              </w:rPr>
              <w:t>Manage Staff</w:t>
            </w:r>
            <w:r w:rsidR="00101453">
              <w:rPr>
                <w:webHidden/>
              </w:rPr>
              <w:tab/>
            </w:r>
            <w:r w:rsidR="00101453">
              <w:rPr>
                <w:webHidden/>
              </w:rPr>
              <w:fldChar w:fldCharType="begin"/>
            </w:r>
            <w:r w:rsidR="00101453">
              <w:rPr>
                <w:webHidden/>
              </w:rPr>
              <w:instrText xml:space="preserve"> PAGEREF _Toc112751480 \h </w:instrText>
            </w:r>
            <w:r w:rsidR="00101453">
              <w:rPr>
                <w:webHidden/>
              </w:rPr>
            </w:r>
            <w:r w:rsidR="00101453">
              <w:rPr>
                <w:webHidden/>
              </w:rPr>
              <w:fldChar w:fldCharType="separate"/>
            </w:r>
            <w:r w:rsidR="00101453">
              <w:rPr>
                <w:webHidden/>
              </w:rPr>
              <w:t>18</w:t>
            </w:r>
            <w:r w:rsidR="00101453">
              <w:rPr>
                <w:webHidden/>
              </w:rPr>
              <w:fldChar w:fldCharType="end"/>
            </w:r>
          </w:hyperlink>
        </w:p>
        <w:p w14:paraId="47BE4110" w14:textId="0D26A353"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81" w:history="1">
            <w:r w:rsidR="00101453" w:rsidRPr="004A1B8A">
              <w:rPr>
                <w:rStyle w:val="Hyperlink"/>
                <w:noProof/>
              </w:rPr>
              <w:t>4.5.1</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Acceptance criteria</w:t>
            </w:r>
            <w:r w:rsidR="00101453">
              <w:rPr>
                <w:noProof/>
                <w:webHidden/>
              </w:rPr>
              <w:tab/>
            </w:r>
            <w:r w:rsidR="00101453">
              <w:rPr>
                <w:noProof/>
                <w:webHidden/>
              </w:rPr>
              <w:fldChar w:fldCharType="begin"/>
            </w:r>
            <w:r w:rsidR="00101453">
              <w:rPr>
                <w:noProof/>
                <w:webHidden/>
              </w:rPr>
              <w:instrText xml:space="preserve"> PAGEREF _Toc112751481 \h </w:instrText>
            </w:r>
            <w:r w:rsidR="00101453">
              <w:rPr>
                <w:noProof/>
                <w:webHidden/>
              </w:rPr>
            </w:r>
            <w:r w:rsidR="00101453">
              <w:rPr>
                <w:noProof/>
                <w:webHidden/>
              </w:rPr>
              <w:fldChar w:fldCharType="separate"/>
            </w:r>
            <w:r w:rsidR="00101453">
              <w:rPr>
                <w:noProof/>
                <w:webHidden/>
              </w:rPr>
              <w:t>19</w:t>
            </w:r>
            <w:r w:rsidR="00101453">
              <w:rPr>
                <w:noProof/>
                <w:webHidden/>
              </w:rPr>
              <w:fldChar w:fldCharType="end"/>
            </w:r>
          </w:hyperlink>
        </w:p>
        <w:p w14:paraId="68D2D77B" w14:textId="16791F1C"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82" w:history="1">
            <w:r w:rsidR="00101453" w:rsidRPr="004A1B8A">
              <w:rPr>
                <w:rStyle w:val="Hyperlink"/>
                <w:noProof/>
              </w:rPr>
              <w:t>4.5.2</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UI- Screen view</w:t>
            </w:r>
            <w:r w:rsidR="00101453">
              <w:rPr>
                <w:noProof/>
                <w:webHidden/>
              </w:rPr>
              <w:tab/>
            </w:r>
            <w:r w:rsidR="00101453">
              <w:rPr>
                <w:noProof/>
                <w:webHidden/>
              </w:rPr>
              <w:fldChar w:fldCharType="begin"/>
            </w:r>
            <w:r w:rsidR="00101453">
              <w:rPr>
                <w:noProof/>
                <w:webHidden/>
              </w:rPr>
              <w:instrText xml:space="preserve"> PAGEREF _Toc112751482 \h </w:instrText>
            </w:r>
            <w:r w:rsidR="00101453">
              <w:rPr>
                <w:noProof/>
                <w:webHidden/>
              </w:rPr>
            </w:r>
            <w:r w:rsidR="00101453">
              <w:rPr>
                <w:noProof/>
                <w:webHidden/>
              </w:rPr>
              <w:fldChar w:fldCharType="separate"/>
            </w:r>
            <w:r w:rsidR="00101453">
              <w:rPr>
                <w:noProof/>
                <w:webHidden/>
              </w:rPr>
              <w:t>20</w:t>
            </w:r>
            <w:r w:rsidR="00101453">
              <w:rPr>
                <w:noProof/>
                <w:webHidden/>
              </w:rPr>
              <w:fldChar w:fldCharType="end"/>
            </w:r>
          </w:hyperlink>
        </w:p>
        <w:p w14:paraId="7BA16D43" w14:textId="4DD8A631"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83" w:history="1">
            <w:r w:rsidR="00101453" w:rsidRPr="004A1B8A">
              <w:rPr>
                <w:rStyle w:val="Hyperlink"/>
                <w:noProof/>
              </w:rPr>
              <w:t>4.5.3</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REST End Points</w:t>
            </w:r>
            <w:r w:rsidR="00101453">
              <w:rPr>
                <w:noProof/>
                <w:webHidden/>
              </w:rPr>
              <w:tab/>
            </w:r>
            <w:r w:rsidR="00101453">
              <w:rPr>
                <w:noProof/>
                <w:webHidden/>
              </w:rPr>
              <w:fldChar w:fldCharType="begin"/>
            </w:r>
            <w:r w:rsidR="00101453">
              <w:rPr>
                <w:noProof/>
                <w:webHidden/>
              </w:rPr>
              <w:instrText xml:space="preserve"> PAGEREF _Toc112751483 \h </w:instrText>
            </w:r>
            <w:r w:rsidR="00101453">
              <w:rPr>
                <w:noProof/>
                <w:webHidden/>
              </w:rPr>
            </w:r>
            <w:r w:rsidR="00101453">
              <w:rPr>
                <w:noProof/>
                <w:webHidden/>
              </w:rPr>
              <w:fldChar w:fldCharType="separate"/>
            </w:r>
            <w:r w:rsidR="00101453">
              <w:rPr>
                <w:noProof/>
                <w:webHidden/>
              </w:rPr>
              <w:t>22</w:t>
            </w:r>
            <w:r w:rsidR="00101453">
              <w:rPr>
                <w:noProof/>
                <w:webHidden/>
              </w:rPr>
              <w:fldChar w:fldCharType="end"/>
            </w:r>
          </w:hyperlink>
        </w:p>
        <w:p w14:paraId="7AE98C89" w14:textId="4C13939C"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84" w:history="1">
            <w:r w:rsidR="00101453" w:rsidRPr="004A1B8A">
              <w:rPr>
                <w:rStyle w:val="Hyperlink"/>
                <w:noProof/>
              </w:rPr>
              <w:t>4.5.4</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Database tables</w:t>
            </w:r>
            <w:r w:rsidR="00101453">
              <w:rPr>
                <w:noProof/>
                <w:webHidden/>
              </w:rPr>
              <w:tab/>
            </w:r>
            <w:r w:rsidR="00101453">
              <w:rPr>
                <w:noProof/>
                <w:webHidden/>
              </w:rPr>
              <w:fldChar w:fldCharType="begin"/>
            </w:r>
            <w:r w:rsidR="00101453">
              <w:rPr>
                <w:noProof/>
                <w:webHidden/>
              </w:rPr>
              <w:instrText xml:space="preserve"> PAGEREF _Toc112751484 \h </w:instrText>
            </w:r>
            <w:r w:rsidR="00101453">
              <w:rPr>
                <w:noProof/>
                <w:webHidden/>
              </w:rPr>
            </w:r>
            <w:r w:rsidR="00101453">
              <w:rPr>
                <w:noProof/>
                <w:webHidden/>
              </w:rPr>
              <w:fldChar w:fldCharType="separate"/>
            </w:r>
            <w:r w:rsidR="00101453">
              <w:rPr>
                <w:noProof/>
                <w:webHidden/>
              </w:rPr>
              <w:t>22</w:t>
            </w:r>
            <w:r w:rsidR="00101453">
              <w:rPr>
                <w:noProof/>
                <w:webHidden/>
              </w:rPr>
              <w:fldChar w:fldCharType="end"/>
            </w:r>
          </w:hyperlink>
        </w:p>
        <w:p w14:paraId="6CC164DE" w14:textId="69644103" w:rsidR="00101453" w:rsidRDefault="00E16FCD">
          <w:pPr>
            <w:pStyle w:val="TOC3"/>
            <w:tabs>
              <w:tab w:val="left" w:pos="1000"/>
            </w:tabs>
            <w:rPr>
              <w:rFonts w:asciiTheme="minorHAnsi" w:eastAsiaTheme="minorEastAsia" w:hAnsiTheme="minorHAnsi" w:cstheme="minorBidi"/>
              <w:noProof/>
              <w:sz w:val="22"/>
              <w:szCs w:val="22"/>
              <w:lang w:val="en-IN" w:eastAsia="en-IN"/>
            </w:rPr>
          </w:pPr>
          <w:hyperlink w:anchor="_Toc112751485" w:history="1">
            <w:r w:rsidR="00101453" w:rsidRPr="004A1B8A">
              <w:rPr>
                <w:rStyle w:val="Hyperlink"/>
                <w:noProof/>
              </w:rPr>
              <w:t>4.5.5</w:t>
            </w:r>
            <w:r w:rsidR="00101453">
              <w:rPr>
                <w:rFonts w:asciiTheme="minorHAnsi" w:eastAsiaTheme="minorEastAsia" w:hAnsiTheme="minorHAnsi" w:cstheme="minorBidi"/>
                <w:noProof/>
                <w:sz w:val="22"/>
                <w:szCs w:val="22"/>
                <w:lang w:val="en-IN" w:eastAsia="en-IN"/>
              </w:rPr>
              <w:tab/>
            </w:r>
            <w:r w:rsidR="00101453" w:rsidRPr="004A1B8A">
              <w:rPr>
                <w:rStyle w:val="Hyperlink"/>
                <w:noProof/>
              </w:rPr>
              <w:t>Non-Functional Requirements</w:t>
            </w:r>
            <w:r w:rsidR="00101453">
              <w:rPr>
                <w:noProof/>
                <w:webHidden/>
              </w:rPr>
              <w:tab/>
            </w:r>
            <w:r w:rsidR="00101453">
              <w:rPr>
                <w:noProof/>
                <w:webHidden/>
              </w:rPr>
              <w:fldChar w:fldCharType="begin"/>
            </w:r>
            <w:r w:rsidR="00101453">
              <w:rPr>
                <w:noProof/>
                <w:webHidden/>
              </w:rPr>
              <w:instrText xml:space="preserve"> PAGEREF _Toc112751485 \h </w:instrText>
            </w:r>
            <w:r w:rsidR="00101453">
              <w:rPr>
                <w:noProof/>
                <w:webHidden/>
              </w:rPr>
            </w:r>
            <w:r w:rsidR="00101453">
              <w:rPr>
                <w:noProof/>
                <w:webHidden/>
              </w:rPr>
              <w:fldChar w:fldCharType="separate"/>
            </w:r>
            <w:r w:rsidR="00101453">
              <w:rPr>
                <w:noProof/>
                <w:webHidden/>
              </w:rPr>
              <w:t>22</w:t>
            </w:r>
            <w:r w:rsidR="00101453">
              <w:rPr>
                <w:noProof/>
                <w:webHidden/>
              </w:rPr>
              <w:fldChar w:fldCharType="end"/>
            </w:r>
          </w:hyperlink>
        </w:p>
        <w:p w14:paraId="524797A7" w14:textId="36D2325F" w:rsidR="00101453" w:rsidRDefault="00E16FCD">
          <w:pPr>
            <w:pStyle w:val="TOC1"/>
            <w:rPr>
              <w:rFonts w:asciiTheme="minorHAnsi" w:eastAsiaTheme="minorEastAsia" w:hAnsiTheme="minorHAnsi" w:cstheme="minorBidi"/>
              <w:b w:val="0"/>
              <w:noProof/>
              <w:szCs w:val="22"/>
              <w:lang w:val="en-IN" w:eastAsia="en-IN"/>
            </w:rPr>
          </w:pPr>
          <w:hyperlink w:anchor="_Toc112751486" w:history="1">
            <w:r w:rsidR="00101453" w:rsidRPr="004A1B8A">
              <w:rPr>
                <w:rStyle w:val="Hyperlink"/>
                <w:rFonts w:eastAsiaTheme="majorEastAsia"/>
                <w:noProof/>
              </w:rPr>
              <w:t>5</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noProof/>
              </w:rPr>
              <w:t>Expected Deliverables</w:t>
            </w:r>
            <w:r w:rsidR="00101453">
              <w:rPr>
                <w:noProof/>
                <w:webHidden/>
              </w:rPr>
              <w:tab/>
            </w:r>
            <w:r w:rsidR="00101453">
              <w:rPr>
                <w:noProof/>
                <w:webHidden/>
              </w:rPr>
              <w:fldChar w:fldCharType="begin"/>
            </w:r>
            <w:r w:rsidR="00101453">
              <w:rPr>
                <w:noProof/>
                <w:webHidden/>
              </w:rPr>
              <w:instrText xml:space="preserve"> PAGEREF _Toc112751486 \h </w:instrText>
            </w:r>
            <w:r w:rsidR="00101453">
              <w:rPr>
                <w:noProof/>
                <w:webHidden/>
              </w:rPr>
            </w:r>
            <w:r w:rsidR="00101453">
              <w:rPr>
                <w:noProof/>
                <w:webHidden/>
              </w:rPr>
              <w:fldChar w:fldCharType="separate"/>
            </w:r>
            <w:r w:rsidR="00101453">
              <w:rPr>
                <w:noProof/>
                <w:webHidden/>
              </w:rPr>
              <w:t>22</w:t>
            </w:r>
            <w:r w:rsidR="00101453">
              <w:rPr>
                <w:noProof/>
                <w:webHidden/>
              </w:rPr>
              <w:fldChar w:fldCharType="end"/>
            </w:r>
          </w:hyperlink>
        </w:p>
        <w:p w14:paraId="1F91B703" w14:textId="0EED931B" w:rsidR="00101453" w:rsidRDefault="00E16FCD">
          <w:pPr>
            <w:pStyle w:val="TOC1"/>
            <w:rPr>
              <w:rFonts w:asciiTheme="minorHAnsi" w:eastAsiaTheme="minorEastAsia" w:hAnsiTheme="minorHAnsi" w:cstheme="minorBidi"/>
              <w:b w:val="0"/>
              <w:noProof/>
              <w:szCs w:val="22"/>
              <w:lang w:val="en-IN" w:eastAsia="en-IN"/>
            </w:rPr>
          </w:pPr>
          <w:hyperlink w:anchor="_Toc112751487" w:history="1">
            <w:r w:rsidR="00101453" w:rsidRPr="004A1B8A">
              <w:rPr>
                <w:rStyle w:val="Hyperlink"/>
                <w:rFonts w:eastAsiaTheme="majorEastAsia" w:cs="Arial"/>
                <w:noProof/>
              </w:rPr>
              <w:t>6</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cs="Arial"/>
                <w:noProof/>
              </w:rPr>
              <w:t>Milestone</w:t>
            </w:r>
            <w:r w:rsidR="00101453">
              <w:rPr>
                <w:noProof/>
                <w:webHidden/>
              </w:rPr>
              <w:tab/>
            </w:r>
            <w:r w:rsidR="00101453">
              <w:rPr>
                <w:noProof/>
                <w:webHidden/>
              </w:rPr>
              <w:fldChar w:fldCharType="begin"/>
            </w:r>
            <w:r w:rsidR="00101453">
              <w:rPr>
                <w:noProof/>
                <w:webHidden/>
              </w:rPr>
              <w:instrText xml:space="preserve"> PAGEREF _Toc112751487 \h </w:instrText>
            </w:r>
            <w:r w:rsidR="00101453">
              <w:rPr>
                <w:noProof/>
                <w:webHidden/>
              </w:rPr>
            </w:r>
            <w:r w:rsidR="00101453">
              <w:rPr>
                <w:noProof/>
                <w:webHidden/>
              </w:rPr>
              <w:fldChar w:fldCharType="separate"/>
            </w:r>
            <w:r w:rsidR="00101453">
              <w:rPr>
                <w:noProof/>
                <w:webHidden/>
              </w:rPr>
              <w:t>23</w:t>
            </w:r>
            <w:r w:rsidR="00101453">
              <w:rPr>
                <w:noProof/>
                <w:webHidden/>
              </w:rPr>
              <w:fldChar w:fldCharType="end"/>
            </w:r>
          </w:hyperlink>
        </w:p>
        <w:p w14:paraId="3426C3A9" w14:textId="57A78E92" w:rsidR="00101453" w:rsidRDefault="00E16FCD">
          <w:pPr>
            <w:pStyle w:val="TOC1"/>
            <w:rPr>
              <w:rFonts w:asciiTheme="minorHAnsi" w:eastAsiaTheme="minorEastAsia" w:hAnsiTheme="minorHAnsi" w:cstheme="minorBidi"/>
              <w:b w:val="0"/>
              <w:noProof/>
              <w:szCs w:val="22"/>
              <w:lang w:val="en-IN" w:eastAsia="en-IN"/>
            </w:rPr>
          </w:pPr>
          <w:hyperlink w:anchor="_Toc112751488" w:history="1">
            <w:r w:rsidR="00101453" w:rsidRPr="004A1B8A">
              <w:rPr>
                <w:rStyle w:val="Hyperlink"/>
                <w:rFonts w:eastAsiaTheme="majorEastAsia" w:cs="Arial"/>
                <w:noProof/>
              </w:rPr>
              <w:t>7</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cs="Arial"/>
                <w:noProof/>
              </w:rPr>
              <w:t>Skills to develop the project</w:t>
            </w:r>
            <w:r w:rsidR="00101453">
              <w:rPr>
                <w:noProof/>
                <w:webHidden/>
              </w:rPr>
              <w:tab/>
            </w:r>
            <w:r w:rsidR="00101453">
              <w:rPr>
                <w:noProof/>
                <w:webHidden/>
              </w:rPr>
              <w:fldChar w:fldCharType="begin"/>
            </w:r>
            <w:r w:rsidR="00101453">
              <w:rPr>
                <w:noProof/>
                <w:webHidden/>
              </w:rPr>
              <w:instrText xml:space="preserve"> PAGEREF _Toc112751488 \h </w:instrText>
            </w:r>
            <w:r w:rsidR="00101453">
              <w:rPr>
                <w:noProof/>
                <w:webHidden/>
              </w:rPr>
            </w:r>
            <w:r w:rsidR="00101453">
              <w:rPr>
                <w:noProof/>
                <w:webHidden/>
              </w:rPr>
              <w:fldChar w:fldCharType="separate"/>
            </w:r>
            <w:r w:rsidR="00101453">
              <w:rPr>
                <w:noProof/>
                <w:webHidden/>
              </w:rPr>
              <w:t>23</w:t>
            </w:r>
            <w:r w:rsidR="00101453">
              <w:rPr>
                <w:noProof/>
                <w:webHidden/>
              </w:rPr>
              <w:fldChar w:fldCharType="end"/>
            </w:r>
          </w:hyperlink>
        </w:p>
        <w:p w14:paraId="4E2CEE81" w14:textId="43E34F4E" w:rsidR="00101453" w:rsidRDefault="00E16FCD">
          <w:pPr>
            <w:pStyle w:val="TOC1"/>
            <w:rPr>
              <w:rFonts w:asciiTheme="minorHAnsi" w:eastAsiaTheme="minorEastAsia" w:hAnsiTheme="minorHAnsi" w:cstheme="minorBidi"/>
              <w:b w:val="0"/>
              <w:noProof/>
              <w:szCs w:val="22"/>
              <w:lang w:val="en-IN" w:eastAsia="en-IN"/>
            </w:rPr>
          </w:pPr>
          <w:hyperlink w:anchor="_Toc112751489" w:history="1">
            <w:r w:rsidR="00101453" w:rsidRPr="004A1B8A">
              <w:rPr>
                <w:rStyle w:val="Hyperlink"/>
                <w:rFonts w:eastAsiaTheme="majorEastAsia"/>
                <w:noProof/>
              </w:rPr>
              <w:t>8</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cs="Arial"/>
                <w:noProof/>
              </w:rPr>
              <w:t>Implementation Notes</w:t>
            </w:r>
            <w:r w:rsidR="00101453">
              <w:rPr>
                <w:noProof/>
                <w:webHidden/>
              </w:rPr>
              <w:tab/>
            </w:r>
            <w:r w:rsidR="00101453">
              <w:rPr>
                <w:noProof/>
                <w:webHidden/>
              </w:rPr>
              <w:fldChar w:fldCharType="begin"/>
            </w:r>
            <w:r w:rsidR="00101453">
              <w:rPr>
                <w:noProof/>
                <w:webHidden/>
              </w:rPr>
              <w:instrText xml:space="preserve"> PAGEREF _Toc112751489 \h </w:instrText>
            </w:r>
            <w:r w:rsidR="00101453">
              <w:rPr>
                <w:noProof/>
                <w:webHidden/>
              </w:rPr>
            </w:r>
            <w:r w:rsidR="00101453">
              <w:rPr>
                <w:noProof/>
                <w:webHidden/>
              </w:rPr>
              <w:fldChar w:fldCharType="separate"/>
            </w:r>
            <w:r w:rsidR="00101453">
              <w:rPr>
                <w:noProof/>
                <w:webHidden/>
              </w:rPr>
              <w:t>24</w:t>
            </w:r>
            <w:r w:rsidR="00101453">
              <w:rPr>
                <w:noProof/>
                <w:webHidden/>
              </w:rPr>
              <w:fldChar w:fldCharType="end"/>
            </w:r>
          </w:hyperlink>
        </w:p>
        <w:p w14:paraId="2CC6A8FA" w14:textId="1076D77B" w:rsidR="00101453" w:rsidRDefault="00E16FCD">
          <w:pPr>
            <w:pStyle w:val="TOC1"/>
            <w:rPr>
              <w:rFonts w:asciiTheme="minorHAnsi" w:eastAsiaTheme="minorEastAsia" w:hAnsiTheme="minorHAnsi" w:cstheme="minorBidi"/>
              <w:b w:val="0"/>
              <w:noProof/>
              <w:szCs w:val="22"/>
              <w:lang w:val="en-IN" w:eastAsia="en-IN"/>
            </w:rPr>
          </w:pPr>
          <w:hyperlink w:anchor="_Toc112751490" w:history="1">
            <w:r w:rsidR="00101453" w:rsidRPr="004A1B8A">
              <w:rPr>
                <w:rStyle w:val="Hyperlink"/>
                <w:noProof/>
              </w:rPr>
              <w:t>9</w:t>
            </w:r>
            <w:r w:rsidR="00101453">
              <w:rPr>
                <w:rFonts w:asciiTheme="minorHAnsi" w:eastAsiaTheme="minorEastAsia" w:hAnsiTheme="minorHAnsi" w:cstheme="minorBidi"/>
                <w:b w:val="0"/>
                <w:noProof/>
                <w:szCs w:val="22"/>
                <w:lang w:val="en-IN" w:eastAsia="en-IN"/>
              </w:rPr>
              <w:tab/>
            </w:r>
            <w:r w:rsidR="00101453" w:rsidRPr="004A1B8A">
              <w:rPr>
                <w:rStyle w:val="Hyperlink"/>
                <w:rFonts w:eastAsiaTheme="majorEastAsia"/>
                <w:noProof/>
              </w:rPr>
              <w:t>Evaluation rubrics</w:t>
            </w:r>
            <w:r w:rsidR="00101453">
              <w:rPr>
                <w:noProof/>
                <w:webHidden/>
              </w:rPr>
              <w:tab/>
            </w:r>
            <w:r w:rsidR="00101453">
              <w:rPr>
                <w:noProof/>
                <w:webHidden/>
              </w:rPr>
              <w:fldChar w:fldCharType="begin"/>
            </w:r>
            <w:r w:rsidR="00101453">
              <w:rPr>
                <w:noProof/>
                <w:webHidden/>
              </w:rPr>
              <w:instrText xml:space="preserve"> PAGEREF _Toc112751490 \h </w:instrText>
            </w:r>
            <w:r w:rsidR="00101453">
              <w:rPr>
                <w:noProof/>
                <w:webHidden/>
              </w:rPr>
            </w:r>
            <w:r w:rsidR="00101453">
              <w:rPr>
                <w:noProof/>
                <w:webHidden/>
              </w:rPr>
              <w:fldChar w:fldCharType="separate"/>
            </w:r>
            <w:r w:rsidR="00101453">
              <w:rPr>
                <w:noProof/>
                <w:webHidden/>
              </w:rPr>
              <w:t>24</w:t>
            </w:r>
            <w:r w:rsidR="00101453">
              <w:rPr>
                <w:noProof/>
                <w:webHidden/>
              </w:rPr>
              <w:fldChar w:fldCharType="end"/>
            </w:r>
          </w:hyperlink>
        </w:p>
        <w:p w14:paraId="6141D401" w14:textId="5C4D37B1" w:rsidR="00D86D4B" w:rsidRPr="00A9727E" w:rsidRDefault="00D86D4B" w:rsidP="00D86D4B">
          <w:pPr>
            <w:pBdr>
              <w:top w:val="nil"/>
              <w:left w:val="nil"/>
              <w:bottom w:val="nil"/>
              <w:right w:val="nil"/>
              <w:between w:val="nil"/>
            </w:pBdr>
            <w:spacing w:before="120"/>
            <w:jc w:val="center"/>
            <w:rPr>
              <w:rFonts w:eastAsia="Calibri" w:cs="Arial"/>
              <w:color w:val="00B0F0"/>
              <w:sz w:val="72"/>
              <w:szCs w:val="72"/>
            </w:rPr>
          </w:pPr>
          <w:r w:rsidRPr="00A9727E">
            <w:rPr>
              <w:rFonts w:cs="Arial"/>
              <w:b/>
              <w:bCs/>
              <w:noProof/>
            </w:rPr>
            <w:fldChar w:fldCharType="end"/>
          </w:r>
        </w:p>
      </w:sdtContent>
    </w:sdt>
    <w:p w14:paraId="0211CD43" w14:textId="7FFC29D9"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07DE77FA" w14:textId="7CAD6BE3"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2410DAE7" w14:textId="25D0EFF3"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5B91F480" w14:textId="44186182" w:rsidR="00917F86" w:rsidRDefault="00917F86" w:rsidP="001368EA">
      <w:pPr>
        <w:pBdr>
          <w:top w:val="nil"/>
          <w:left w:val="nil"/>
          <w:bottom w:val="nil"/>
          <w:right w:val="nil"/>
          <w:between w:val="nil"/>
        </w:pBdr>
        <w:spacing w:before="120"/>
        <w:jc w:val="center"/>
        <w:rPr>
          <w:rFonts w:eastAsia="Calibri" w:cs="Arial"/>
          <w:color w:val="00B0F0"/>
          <w:sz w:val="72"/>
          <w:szCs w:val="72"/>
        </w:rPr>
      </w:pPr>
    </w:p>
    <w:p w14:paraId="766193B6" w14:textId="186CA501" w:rsidR="00917F86" w:rsidRDefault="00917F86" w:rsidP="001368EA">
      <w:pPr>
        <w:pBdr>
          <w:top w:val="nil"/>
          <w:left w:val="nil"/>
          <w:bottom w:val="nil"/>
          <w:right w:val="nil"/>
          <w:between w:val="nil"/>
        </w:pBdr>
        <w:spacing w:before="120"/>
        <w:jc w:val="center"/>
        <w:rPr>
          <w:rFonts w:eastAsia="Calibri" w:cs="Arial"/>
          <w:color w:val="00B0F0"/>
          <w:sz w:val="72"/>
          <w:szCs w:val="72"/>
        </w:rPr>
      </w:pPr>
    </w:p>
    <w:p w14:paraId="1B02E2D2" w14:textId="77777777" w:rsidR="00917F86" w:rsidRPr="00A9727E" w:rsidRDefault="00917F86" w:rsidP="001368EA">
      <w:pPr>
        <w:pBdr>
          <w:top w:val="nil"/>
          <w:left w:val="nil"/>
          <w:bottom w:val="nil"/>
          <w:right w:val="nil"/>
          <w:between w:val="nil"/>
        </w:pBdr>
        <w:spacing w:before="120"/>
        <w:jc w:val="center"/>
        <w:rPr>
          <w:rFonts w:eastAsia="Calibri" w:cs="Arial"/>
          <w:color w:val="00B0F0"/>
          <w:sz w:val="72"/>
          <w:szCs w:val="72"/>
        </w:rPr>
      </w:pPr>
    </w:p>
    <w:p w14:paraId="6C98E7AB" w14:textId="5DF0739D"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6C903954" w14:textId="77777777" w:rsidR="00942E39" w:rsidRPr="00A9727E" w:rsidRDefault="00942E39" w:rsidP="001368EA">
      <w:pPr>
        <w:pBdr>
          <w:top w:val="nil"/>
          <w:left w:val="nil"/>
          <w:bottom w:val="nil"/>
          <w:right w:val="nil"/>
          <w:between w:val="nil"/>
        </w:pBdr>
        <w:spacing w:before="120"/>
        <w:jc w:val="center"/>
        <w:rPr>
          <w:rFonts w:eastAsia="Calibri" w:cs="Arial"/>
          <w:color w:val="00B0F0"/>
          <w:sz w:val="72"/>
          <w:szCs w:val="72"/>
        </w:rPr>
      </w:pPr>
    </w:p>
    <w:p w14:paraId="0CA7D60D" w14:textId="185102C5" w:rsidR="001368EA" w:rsidRDefault="001368EA" w:rsidP="00B42EB2">
      <w:pPr>
        <w:pStyle w:val="Heading1"/>
        <w:rPr>
          <w:rFonts w:eastAsiaTheme="majorEastAsia"/>
        </w:rPr>
      </w:pPr>
      <w:bookmarkStart w:id="0" w:name="_Toc112751446"/>
      <w:r w:rsidRPr="00A9727E">
        <w:rPr>
          <w:rFonts w:eastAsiaTheme="majorEastAsia"/>
        </w:rPr>
        <w:lastRenderedPageBreak/>
        <w:t>Problem statement</w:t>
      </w:r>
      <w:bookmarkEnd w:id="0"/>
    </w:p>
    <w:p w14:paraId="7C25FC28" w14:textId="25E13832" w:rsidR="00942E39" w:rsidRPr="00A754E6" w:rsidRDefault="00942E39" w:rsidP="0081061B">
      <w:pPr>
        <w:pStyle w:val="Bodytext0"/>
        <w:ind w:left="0"/>
        <w:jc w:val="both"/>
        <w:rPr>
          <w:rFonts w:cs="Arial"/>
          <w:sz w:val="22"/>
        </w:rPr>
      </w:pPr>
      <w:r w:rsidRPr="00A754E6">
        <w:rPr>
          <w:rFonts w:cs="Arial"/>
          <w:sz w:val="22"/>
        </w:rPr>
        <w:t>The purpose of the requirements document is to systematically capture requirements for the project and the system “</w:t>
      </w:r>
      <w:r w:rsidR="00013FE2">
        <w:rPr>
          <w:rFonts w:cs="Arial"/>
          <w:b/>
          <w:sz w:val="22"/>
        </w:rPr>
        <w:t>Employee and Store Registration Portal</w:t>
      </w:r>
      <w:r w:rsidRPr="00A754E6">
        <w:rPr>
          <w:rFonts w:cs="Arial"/>
          <w:sz w:val="22"/>
        </w:rPr>
        <w:t xml:space="preserve">” to be developed. The application should be Cloud Native Architecture with </w:t>
      </w:r>
      <w:r w:rsidR="00E3495E" w:rsidRPr="00A754E6">
        <w:rPr>
          <w:rFonts w:cs="Arial"/>
          <w:sz w:val="22"/>
        </w:rPr>
        <w:t>Microservices</w:t>
      </w:r>
      <w:r w:rsidRPr="00A754E6">
        <w:rPr>
          <w:rFonts w:cs="Arial"/>
          <w:sz w:val="22"/>
        </w:rPr>
        <w:t>. Both functional and non-functional requirements are captured in this document. It also serves as the input for the project scoping.</w:t>
      </w:r>
    </w:p>
    <w:p w14:paraId="584789D5" w14:textId="77777777" w:rsidR="00942E39" w:rsidRPr="00A754E6" w:rsidRDefault="00942E39" w:rsidP="0081061B">
      <w:pPr>
        <w:pStyle w:val="Bodytext0"/>
        <w:ind w:left="0"/>
        <w:jc w:val="both"/>
        <w:rPr>
          <w:rFonts w:cs="Arial"/>
          <w:b/>
          <w:sz w:val="22"/>
        </w:rPr>
      </w:pPr>
      <w:r w:rsidRPr="00A754E6">
        <w:rPr>
          <w:rFonts w:cs="Arial"/>
          <w:b/>
          <w:sz w:val="22"/>
        </w:rPr>
        <w:t>About the System</w:t>
      </w:r>
    </w:p>
    <w:p w14:paraId="4B7FA198" w14:textId="7FEEA25F" w:rsidR="00942E39" w:rsidRPr="00DC4141" w:rsidRDefault="00942E39" w:rsidP="00DC4141">
      <w:pPr>
        <w:pStyle w:val="Bodytext0"/>
        <w:ind w:left="0"/>
        <w:jc w:val="both"/>
        <w:rPr>
          <w:rFonts w:cs="Arial"/>
          <w:sz w:val="22"/>
        </w:rPr>
      </w:pPr>
      <w:bookmarkStart w:id="1" w:name="_Toc430616677"/>
      <w:bookmarkStart w:id="2" w:name="_Toc22634010"/>
      <w:r w:rsidRPr="00A754E6">
        <w:rPr>
          <w:rFonts w:cs="Arial"/>
          <w:sz w:val="22"/>
        </w:rPr>
        <w:t xml:space="preserve">The client would like to develop an independent application </w:t>
      </w:r>
      <w:r w:rsidR="00013FE2">
        <w:rPr>
          <w:rFonts w:cs="Arial"/>
          <w:sz w:val="22"/>
        </w:rPr>
        <w:t>Employee and store Registration Portal</w:t>
      </w:r>
      <w:r w:rsidRPr="00A754E6">
        <w:rPr>
          <w:rFonts w:cs="Arial"/>
          <w:sz w:val="22"/>
        </w:rPr>
        <w:t xml:space="preserve"> application in order to </w:t>
      </w:r>
      <w:r w:rsidR="001A4A42">
        <w:rPr>
          <w:rFonts w:cs="Arial"/>
          <w:sz w:val="22"/>
        </w:rPr>
        <w:t>raise request to change the employee details and store info details.</w:t>
      </w:r>
    </w:p>
    <w:bookmarkEnd w:id="1"/>
    <w:bookmarkEnd w:id="2"/>
    <w:p w14:paraId="40E7FF8C" w14:textId="77777777" w:rsidR="00942E39" w:rsidRPr="00A754E6" w:rsidRDefault="00942E39" w:rsidP="0081061B">
      <w:pPr>
        <w:pStyle w:val="Bodytext0"/>
        <w:ind w:left="0"/>
        <w:jc w:val="both"/>
        <w:rPr>
          <w:rFonts w:cs="Arial"/>
          <w:b/>
          <w:sz w:val="22"/>
        </w:rPr>
      </w:pPr>
      <w:r w:rsidRPr="00A754E6">
        <w:rPr>
          <w:rFonts w:cs="Arial"/>
          <w:b/>
          <w:sz w:val="22"/>
        </w:rPr>
        <w:t>Scope of the System</w:t>
      </w:r>
    </w:p>
    <w:p w14:paraId="1F43881C" w14:textId="77777777" w:rsidR="00942E39" w:rsidRPr="00A754E6" w:rsidRDefault="00942E39" w:rsidP="0081061B">
      <w:pPr>
        <w:pStyle w:val="Bodytext0"/>
        <w:ind w:left="0"/>
        <w:jc w:val="both"/>
        <w:rPr>
          <w:rFonts w:cs="Arial"/>
          <w:sz w:val="22"/>
        </w:rPr>
      </w:pPr>
      <w:r w:rsidRPr="00A754E6">
        <w:rPr>
          <w:rFonts w:cs="Arial"/>
          <w:sz w:val="22"/>
        </w:rPr>
        <w:t>The scope of the system is explained through its modules as follows</w:t>
      </w:r>
    </w:p>
    <w:p w14:paraId="7CC96360" w14:textId="44A57635" w:rsidR="00942E39" w:rsidRPr="00A754E6" w:rsidRDefault="001A4A42" w:rsidP="008D6C60">
      <w:pPr>
        <w:pStyle w:val="Bodytext0"/>
        <w:numPr>
          <w:ilvl w:val="0"/>
          <w:numId w:val="15"/>
        </w:numPr>
        <w:jc w:val="both"/>
        <w:rPr>
          <w:rFonts w:cs="Arial"/>
          <w:sz w:val="22"/>
        </w:rPr>
      </w:pPr>
      <w:r>
        <w:rPr>
          <w:rFonts w:cs="Arial"/>
          <w:sz w:val="22"/>
        </w:rPr>
        <w:t xml:space="preserve">Store </w:t>
      </w:r>
      <w:r w:rsidR="00942E39" w:rsidRPr="00A754E6">
        <w:rPr>
          <w:rFonts w:cs="Arial"/>
          <w:sz w:val="22"/>
        </w:rPr>
        <w:t xml:space="preserve">– </w:t>
      </w:r>
      <w:r>
        <w:rPr>
          <w:rFonts w:cs="Arial"/>
          <w:sz w:val="22"/>
        </w:rPr>
        <w:t>used by the system to display and raise change request on the store related information like store working hours, store area, region and district, store address, store phone number and other information</w:t>
      </w:r>
      <w:r w:rsidR="00EB7C18" w:rsidRPr="00A754E6">
        <w:rPr>
          <w:rFonts w:cs="Arial"/>
          <w:sz w:val="22"/>
        </w:rPr>
        <w:t>.</w:t>
      </w:r>
    </w:p>
    <w:p w14:paraId="1EF66B54" w14:textId="024F8506" w:rsidR="00EB7C18" w:rsidRPr="00A754E6" w:rsidRDefault="001A4A42" w:rsidP="008D6C60">
      <w:pPr>
        <w:pStyle w:val="Bodytext0"/>
        <w:numPr>
          <w:ilvl w:val="0"/>
          <w:numId w:val="15"/>
        </w:numPr>
        <w:jc w:val="both"/>
        <w:rPr>
          <w:rFonts w:cs="Arial"/>
          <w:sz w:val="22"/>
        </w:rPr>
      </w:pPr>
      <w:r>
        <w:rPr>
          <w:rFonts w:cs="Arial"/>
          <w:sz w:val="22"/>
        </w:rPr>
        <w:t>Employee</w:t>
      </w:r>
      <w:r w:rsidR="00EB7C18" w:rsidRPr="00A754E6">
        <w:rPr>
          <w:rFonts w:cs="Arial"/>
          <w:sz w:val="22"/>
        </w:rPr>
        <w:t xml:space="preserve"> – </w:t>
      </w:r>
      <w:r>
        <w:rPr>
          <w:rFonts w:cs="Arial"/>
          <w:sz w:val="22"/>
        </w:rPr>
        <w:t>Used by the system to display store employee information and able to submit changes in employee information</w:t>
      </w:r>
    </w:p>
    <w:p w14:paraId="79262A7C" w14:textId="1E109C18" w:rsidR="001368EA" w:rsidRPr="00A9727E" w:rsidRDefault="00D86D4B" w:rsidP="00B42EB2">
      <w:pPr>
        <w:pStyle w:val="Heading1"/>
      </w:pPr>
      <w:bookmarkStart w:id="3" w:name="_Toc112751447"/>
      <w:r w:rsidRPr="00A9727E">
        <w:t>Architecture Diagram</w:t>
      </w:r>
      <w:r w:rsidR="007D5D0F">
        <w:t xml:space="preserve"> for the Problem Statement</w:t>
      </w:r>
      <w:bookmarkEnd w:id="3"/>
    </w:p>
    <w:p w14:paraId="60FC30C3" w14:textId="59DCA700" w:rsidR="00DF62F8" w:rsidRDefault="00B15F7A" w:rsidP="00DF62F8">
      <w:pPr>
        <w:pStyle w:val="Bodytext0"/>
        <w:ind w:left="0"/>
        <w:rPr>
          <w:rFonts w:cs="Arial"/>
          <w:b/>
        </w:rPr>
      </w:pPr>
      <w:r>
        <w:rPr>
          <w:rFonts w:cs="Arial"/>
          <w:b/>
        </w:rPr>
        <w:t>Use case</w:t>
      </w:r>
      <w:r w:rsidR="00DF62F8" w:rsidRPr="00B82F3A">
        <w:rPr>
          <w:rFonts w:cs="Arial"/>
          <w:b/>
        </w:rPr>
        <w:t xml:space="preserve"> Diagram</w:t>
      </w:r>
    </w:p>
    <w:p w14:paraId="00FF819F" w14:textId="048B397F" w:rsidR="00B15F7A" w:rsidRDefault="00B15F7A" w:rsidP="00DF62F8">
      <w:pPr>
        <w:pStyle w:val="Bodytext0"/>
        <w:ind w:left="0"/>
        <w:rPr>
          <w:rFonts w:cs="Arial"/>
          <w:b/>
        </w:rPr>
      </w:pPr>
    </w:p>
    <w:p w14:paraId="6C2981B2" w14:textId="0E707612" w:rsidR="00B15F7A" w:rsidRDefault="00B15F7A" w:rsidP="00DF62F8">
      <w:pPr>
        <w:pStyle w:val="Bodytext0"/>
        <w:ind w:left="0"/>
        <w:rPr>
          <w:rFonts w:cs="Arial"/>
          <w:b/>
        </w:rPr>
      </w:pPr>
      <w:r>
        <w:rPr>
          <w:rFonts w:cs="Arial"/>
          <w:b/>
        </w:rPr>
        <w:t xml:space="preserve">US_01 </w:t>
      </w:r>
      <w:r w:rsidR="001A4A42">
        <w:rPr>
          <w:rFonts w:cs="Arial"/>
          <w:b/>
        </w:rPr>
        <w:t>Store Information</w:t>
      </w:r>
    </w:p>
    <w:p w14:paraId="6984EC89" w14:textId="514F0A11" w:rsidR="000312BA" w:rsidRPr="00B82F3A" w:rsidRDefault="00B15F7A" w:rsidP="00DF62F8">
      <w:pPr>
        <w:pStyle w:val="Bodytext0"/>
        <w:ind w:left="0"/>
        <w:rPr>
          <w:rFonts w:cs="Arial"/>
          <w:b/>
        </w:rPr>
      </w:pPr>
      <w:r>
        <w:rPr>
          <w:rFonts w:cs="Arial"/>
          <w:b/>
          <w:noProof/>
        </w:rPr>
        <mc:AlternateContent>
          <mc:Choice Requires="wps">
            <w:drawing>
              <wp:anchor distT="0" distB="0" distL="114300" distR="114300" simplePos="0" relativeHeight="251647488" behindDoc="0" locked="0" layoutInCell="1" allowOverlap="1" wp14:anchorId="46D7821A" wp14:editId="63E99CC6">
                <wp:simplePos x="0" y="0"/>
                <wp:positionH relativeFrom="column">
                  <wp:posOffset>1645920</wp:posOffset>
                </wp:positionH>
                <wp:positionV relativeFrom="paragraph">
                  <wp:posOffset>224595</wp:posOffset>
                </wp:positionV>
                <wp:extent cx="1097280" cy="429064"/>
                <wp:effectExtent l="0" t="0" r="26670" b="28575"/>
                <wp:wrapNone/>
                <wp:docPr id="8" name="Rectangle 8"/>
                <wp:cNvGraphicFramePr/>
                <a:graphic xmlns:a="http://schemas.openxmlformats.org/drawingml/2006/main">
                  <a:graphicData uri="http://schemas.microsoft.com/office/word/2010/wordprocessingShape">
                    <wps:wsp>
                      <wps:cNvSpPr/>
                      <wps:spPr>
                        <a:xfrm>
                          <a:off x="0" y="0"/>
                          <a:ext cx="1097280" cy="4290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ADE90" w14:textId="1A74E34D" w:rsidR="00B15F7A" w:rsidRDefault="001A4A42" w:rsidP="00B15F7A">
                            <w:pPr>
                              <w:jc w:val="center"/>
                            </w:pPr>
                            <w:r>
                              <w:t xml:space="preserve">View Store Information and 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7821A" id="Rectangle 8" o:spid="_x0000_s1026" style="position:absolute;margin-left:129.6pt;margin-top:17.7pt;width:86.4pt;height:33.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" fillcolor="white [3201]" strokecolor="#f79646 [3209]" strokeweight="2pt">
                <v:textbox>
                  <w:txbxContent>
                    <w:p w14:paraId="21FADE90" w14:textId="1A74E34D" w:rsidR="00B15F7A" w:rsidRDefault="001A4A42" w:rsidP="00B15F7A">
                      <w:pPr>
                        <w:jc w:val="center"/>
                      </w:pPr>
                      <w:r>
                        <w:t xml:space="preserve">View Store Information and m </w:t>
                      </w:r>
                    </w:p>
                  </w:txbxContent>
                </v:textbox>
              </v:rect>
            </w:pict>
          </mc:Fallback>
        </mc:AlternateContent>
      </w:r>
      <w:r w:rsidR="006409D9">
        <w:rPr>
          <w:rFonts w:cs="Arial"/>
          <w:b/>
          <w:noProof/>
        </w:rPr>
        <mc:AlternateContent>
          <mc:Choice Requires="wps">
            <w:drawing>
              <wp:anchor distT="0" distB="0" distL="114300" distR="114300" simplePos="0" relativeHeight="251645440" behindDoc="0" locked="0" layoutInCell="1" allowOverlap="1" wp14:anchorId="4776AC31" wp14:editId="7348936C">
                <wp:simplePos x="0" y="0"/>
                <wp:positionH relativeFrom="column">
                  <wp:posOffset>168813</wp:posOffset>
                </wp:positionH>
                <wp:positionV relativeFrom="paragraph">
                  <wp:posOffset>119087</wp:posOffset>
                </wp:positionV>
                <wp:extent cx="928468" cy="562708"/>
                <wp:effectExtent l="0" t="0" r="24130" b="27940"/>
                <wp:wrapNone/>
                <wp:docPr id="7" name="Rectangle 7"/>
                <wp:cNvGraphicFramePr/>
                <a:graphic xmlns:a="http://schemas.openxmlformats.org/drawingml/2006/main">
                  <a:graphicData uri="http://schemas.microsoft.com/office/word/2010/wordprocessingShape">
                    <wps:wsp>
                      <wps:cNvSpPr/>
                      <wps:spPr>
                        <a:xfrm>
                          <a:off x="0" y="0"/>
                          <a:ext cx="928468"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6FDA1" w14:textId="285950A9" w:rsidR="006409D9" w:rsidRDefault="001A4A42" w:rsidP="006409D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6AC31" id="Rectangle 7" o:spid="_x0000_s1027" style="position:absolute;margin-left:13.3pt;margin-top:9.4pt;width:73.1pt;height:44.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" fillcolor="white [3201]" strokecolor="#f79646 [3209]" strokeweight="2pt">
                <v:textbox>
                  <w:txbxContent>
                    <w:p w14:paraId="4F46FDA1" w14:textId="285950A9" w:rsidR="006409D9" w:rsidRDefault="001A4A42" w:rsidP="006409D9">
                      <w:pPr>
                        <w:jc w:val="center"/>
                      </w:pPr>
                      <w:r>
                        <w:t>User</w:t>
                      </w:r>
                    </w:p>
                  </w:txbxContent>
                </v:textbox>
              </v:rect>
            </w:pict>
          </mc:Fallback>
        </mc:AlternateContent>
      </w:r>
    </w:p>
    <w:p w14:paraId="18C556B2" w14:textId="63D5918B" w:rsidR="003772E8" w:rsidRDefault="00B15F7A" w:rsidP="00390C32">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48512" behindDoc="0" locked="0" layoutInCell="1" allowOverlap="1" wp14:anchorId="01EC5102" wp14:editId="7682D529">
                <wp:simplePos x="0" y="0"/>
                <wp:positionH relativeFrom="column">
                  <wp:posOffset>1097182</wp:posOffset>
                </wp:positionH>
                <wp:positionV relativeFrom="paragraph">
                  <wp:posOffset>53438</wp:posOffset>
                </wp:positionV>
                <wp:extent cx="520603" cy="0"/>
                <wp:effectExtent l="0" t="76200" r="13335" b="95250"/>
                <wp:wrapNone/>
                <wp:docPr id="9" name="Straight Arrow Connector 9"/>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CC343" id="_x0000_t32" coordsize="21600,21600" o:spt="32" o:oned="t" path="m,l21600,21600e" filled="f">
                <v:path arrowok="t" fillok="f" o:connecttype="none"/>
                <o:lock v:ext="edit" shapetype="t"/>
              </v:shapetype>
              <v:shape id="Straight Arrow Connector 9" o:spid="_x0000_s1026" type="#_x0000_t32" style="position:absolute;margin-left:86.4pt;margin-top:4.2pt;width:41pt;height:0;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9Q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" strokecolor="#4579b8 [3044]">
                <v:stroke endarrow="block"/>
              </v:shape>
            </w:pict>
          </mc:Fallback>
        </mc:AlternateContent>
      </w:r>
    </w:p>
    <w:p w14:paraId="5680C79B" w14:textId="3BA93D96" w:rsidR="00DF62F8" w:rsidRDefault="00DF62F8" w:rsidP="00390C32">
      <w:pPr>
        <w:pStyle w:val="ListParagraph"/>
        <w:ind w:left="0"/>
        <w:rPr>
          <w:rFonts w:ascii="Arial" w:eastAsiaTheme="minorHAnsi" w:hAnsi="Arial" w:cs="Arial"/>
          <w:color w:val="A6A6A6" w:themeColor="background1" w:themeShade="A6"/>
          <w:szCs w:val="20"/>
        </w:rPr>
      </w:pPr>
    </w:p>
    <w:p w14:paraId="66AC7EC1" w14:textId="23E6472C" w:rsidR="00DF62F8" w:rsidRDefault="00B15F7A" w:rsidP="00390C32">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51584" behindDoc="0" locked="0" layoutInCell="1" allowOverlap="1" wp14:anchorId="6A9B7197" wp14:editId="7BB4A4EE">
                <wp:simplePos x="0" y="0"/>
                <wp:positionH relativeFrom="column">
                  <wp:posOffset>2194560</wp:posOffset>
                </wp:positionH>
                <wp:positionV relativeFrom="paragraph">
                  <wp:posOffset>27110</wp:posOffset>
                </wp:positionV>
                <wp:extent cx="7034" cy="401368"/>
                <wp:effectExtent l="76200" t="0" r="69215" b="55880"/>
                <wp:wrapNone/>
                <wp:docPr id="11" name="Straight Arrow Connector 11"/>
                <wp:cNvGraphicFramePr/>
                <a:graphic xmlns:a="http://schemas.openxmlformats.org/drawingml/2006/main">
                  <a:graphicData uri="http://schemas.microsoft.com/office/word/2010/wordprocessingShape">
                    <wps:wsp>
                      <wps:cNvCnPr/>
                      <wps:spPr>
                        <a:xfrm flipH="1">
                          <a:off x="0" y="0"/>
                          <a:ext cx="7034" cy="401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8DE60" id="Straight Arrow Connector 11" o:spid="_x0000_s1026" type="#_x0000_t32" style="position:absolute;margin-left:172.8pt;margin-top:2.15pt;width:.55pt;height:31.6pt;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" strokecolor="#4579b8 [3044]">
                <v:stroke endarrow="block"/>
              </v:shape>
            </w:pict>
          </mc:Fallback>
        </mc:AlternateContent>
      </w:r>
    </w:p>
    <w:p w14:paraId="266F9189" w14:textId="212F0A1E" w:rsidR="00DF62F8" w:rsidRDefault="00DF62F8" w:rsidP="00390C32">
      <w:pPr>
        <w:pStyle w:val="ListParagraph"/>
        <w:ind w:left="0"/>
        <w:rPr>
          <w:rFonts w:ascii="Arial" w:eastAsiaTheme="minorHAnsi" w:hAnsi="Arial" w:cs="Arial"/>
          <w:color w:val="A6A6A6" w:themeColor="background1" w:themeShade="A6"/>
          <w:szCs w:val="20"/>
        </w:rPr>
      </w:pPr>
    </w:p>
    <w:p w14:paraId="24A3E71C" w14:textId="717908A0" w:rsidR="00DF62F8" w:rsidRDefault="00B15F7A" w:rsidP="00390C32">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50560" behindDoc="0" locked="0" layoutInCell="1" allowOverlap="1" wp14:anchorId="1696E163" wp14:editId="5FFDDD67">
                <wp:simplePos x="0" y="0"/>
                <wp:positionH relativeFrom="column">
                  <wp:posOffset>1638300</wp:posOffset>
                </wp:positionH>
                <wp:positionV relativeFrom="paragraph">
                  <wp:posOffset>71755</wp:posOffset>
                </wp:positionV>
                <wp:extent cx="1153550" cy="1533525"/>
                <wp:effectExtent l="0" t="0" r="27940" b="28575"/>
                <wp:wrapNone/>
                <wp:docPr id="10" name="Flowchart: Magnetic Disk 10"/>
                <wp:cNvGraphicFramePr/>
                <a:graphic xmlns:a="http://schemas.openxmlformats.org/drawingml/2006/main">
                  <a:graphicData uri="http://schemas.microsoft.com/office/word/2010/wordprocessingShape">
                    <wps:wsp>
                      <wps:cNvSpPr/>
                      <wps:spPr>
                        <a:xfrm>
                          <a:off x="0" y="0"/>
                          <a:ext cx="1153550" cy="15335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12A23402" w14:textId="17101D2E" w:rsidR="00B15F7A" w:rsidRDefault="008656AD" w:rsidP="00B15F7A">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6E16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8" type="#_x0000_t132" style="position:absolute;margin-left:129pt;margin-top:5.65pt;width:90.85pt;height:120.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" fillcolor="white [3201]" strokecolor="#f79646 [3209]" strokeweight="2pt">
                <v:textbox>
                  <w:txbxContent>
                    <w:p w14:paraId="12A23402" w14:textId="17101D2E" w:rsidR="00B15F7A" w:rsidRDefault="008656AD" w:rsidP="00B15F7A">
                      <w:pPr>
                        <w:jc w:val="center"/>
                      </w:pPr>
                      <w:r>
                        <w:t>DB</w:t>
                      </w:r>
                    </w:p>
                  </w:txbxContent>
                </v:textbox>
              </v:shape>
            </w:pict>
          </mc:Fallback>
        </mc:AlternateContent>
      </w:r>
    </w:p>
    <w:p w14:paraId="12A494EB" w14:textId="77777777" w:rsidR="00DF62F8" w:rsidRDefault="00DF62F8" w:rsidP="00390C32">
      <w:pPr>
        <w:pStyle w:val="ListParagraph"/>
        <w:ind w:left="0"/>
        <w:rPr>
          <w:rFonts w:ascii="Arial" w:eastAsiaTheme="minorHAnsi" w:hAnsi="Arial" w:cs="Arial"/>
          <w:color w:val="A6A6A6" w:themeColor="background1" w:themeShade="A6"/>
          <w:szCs w:val="20"/>
        </w:rPr>
      </w:pPr>
    </w:p>
    <w:p w14:paraId="27B06E3F" w14:textId="4718895B" w:rsidR="009379A7" w:rsidRDefault="008656AD" w:rsidP="00DF62F8">
      <w:pPr>
        <w:pStyle w:val="Bodytext0"/>
        <w:ind w:left="0"/>
        <w:rPr>
          <w:rFonts w:cs="Arial"/>
          <w:b/>
        </w:rPr>
      </w:pPr>
      <w:r>
        <w:rPr>
          <w:rFonts w:cs="Arial"/>
          <w:b/>
          <w:noProof/>
        </w:rPr>
        <mc:AlternateContent>
          <mc:Choice Requires="wps">
            <w:drawing>
              <wp:anchor distT="0" distB="0" distL="114300" distR="114300" simplePos="0" relativeHeight="251674112" behindDoc="0" locked="0" layoutInCell="1" allowOverlap="1" wp14:anchorId="447E93B7" wp14:editId="308636DD">
                <wp:simplePos x="0" y="0"/>
                <wp:positionH relativeFrom="column">
                  <wp:posOffset>-352425</wp:posOffset>
                </wp:positionH>
                <wp:positionV relativeFrom="paragraph">
                  <wp:posOffset>350520</wp:posOffset>
                </wp:positionV>
                <wp:extent cx="1452245" cy="562610"/>
                <wp:effectExtent l="0" t="0" r="14605" b="27940"/>
                <wp:wrapNone/>
                <wp:docPr id="3" name="Rectangle 3"/>
                <wp:cNvGraphicFramePr/>
                <a:graphic xmlns:a="http://schemas.openxmlformats.org/drawingml/2006/main">
                  <a:graphicData uri="http://schemas.microsoft.com/office/word/2010/wordprocessingShape">
                    <wps:wsp>
                      <wps:cNvSpPr/>
                      <wps:spPr>
                        <a:xfrm>
                          <a:off x="0" y="0"/>
                          <a:ext cx="1452245" cy="562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431820" w14:textId="2216B146" w:rsidR="008656AD" w:rsidRDefault="008656AD" w:rsidP="008656AD">
                            <w:pPr>
                              <w:jc w:val="center"/>
                            </w:pPr>
                            <w:r>
                              <w:t xml:space="preserve">Batch job to update master store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E93B7" id="Rectangle 3" o:spid="_x0000_s1029" style="position:absolute;margin-left:-27.75pt;margin-top:27.6pt;width:114.35pt;height:44.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" fillcolor="white [3201]" strokecolor="#f79646 [3209]" strokeweight="2pt">
                <v:textbox>
                  <w:txbxContent>
                    <w:p w14:paraId="23431820" w14:textId="2216B146" w:rsidR="008656AD" w:rsidRDefault="008656AD" w:rsidP="008656AD">
                      <w:pPr>
                        <w:jc w:val="center"/>
                      </w:pPr>
                      <w:r>
                        <w:t xml:space="preserve">Batch job to update master store info </w:t>
                      </w:r>
                    </w:p>
                  </w:txbxContent>
                </v:textbox>
              </v:rect>
            </w:pict>
          </mc:Fallback>
        </mc:AlternateContent>
      </w:r>
    </w:p>
    <w:p w14:paraId="01707811" w14:textId="210E928A" w:rsidR="00B15F7A" w:rsidRDefault="00B15F7A" w:rsidP="00B15F7A">
      <w:pPr>
        <w:rPr>
          <w:rFonts w:eastAsiaTheme="majorEastAsia"/>
        </w:rPr>
      </w:pPr>
    </w:p>
    <w:p w14:paraId="32EA9EA7" w14:textId="133D65E7" w:rsidR="008E763E" w:rsidRDefault="008656AD">
      <w:pPr>
        <w:widowControl/>
        <w:spacing w:before="0" w:after="0" w:line="240" w:lineRule="auto"/>
        <w:ind w:right="0"/>
        <w:rPr>
          <w:rFonts w:eastAsiaTheme="majorEastAsia"/>
        </w:rPr>
      </w:pPr>
      <w:r>
        <w:rPr>
          <w:rFonts w:eastAsiaTheme="minorHAnsi" w:cs="Arial"/>
          <w:noProof/>
          <w:color w:val="A6A6A6" w:themeColor="background1" w:themeShade="A6"/>
        </w:rPr>
        <mc:AlternateContent>
          <mc:Choice Requires="wps">
            <w:drawing>
              <wp:anchor distT="0" distB="0" distL="114300" distR="114300" simplePos="0" relativeHeight="251676160" behindDoc="0" locked="0" layoutInCell="1" allowOverlap="1" wp14:anchorId="2A3F6462" wp14:editId="729713FA">
                <wp:simplePos x="0" y="0"/>
                <wp:positionH relativeFrom="column">
                  <wp:posOffset>1099820</wp:posOffset>
                </wp:positionH>
                <wp:positionV relativeFrom="paragraph">
                  <wp:posOffset>19685</wp:posOffset>
                </wp:positionV>
                <wp:extent cx="520603" cy="0"/>
                <wp:effectExtent l="0" t="76200" r="13335" b="95250"/>
                <wp:wrapNone/>
                <wp:docPr id="4" name="Straight Arrow Connector 4" descr="Update store info"/>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FDDF7" id="Straight Arrow Connector 4" o:spid="_x0000_s1026" type="#_x0000_t32" alt="Update store info" style="position:absolute;margin-left:86.6pt;margin-top:1.55pt;width:41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9Q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" strokecolor="#4579b8 [3044]">
                <v:stroke endarrow="block"/>
              </v:shape>
            </w:pict>
          </mc:Fallback>
        </mc:AlternateContent>
      </w:r>
      <w:r w:rsidR="008E763E">
        <w:rPr>
          <w:rFonts w:eastAsiaTheme="majorEastAsia"/>
        </w:rPr>
        <w:br w:type="page"/>
      </w:r>
    </w:p>
    <w:p w14:paraId="3FF6BCB5" w14:textId="77777777" w:rsidR="00B15F7A" w:rsidRDefault="00B15F7A" w:rsidP="00B15F7A">
      <w:pPr>
        <w:rPr>
          <w:rFonts w:eastAsiaTheme="majorEastAsia"/>
        </w:rPr>
      </w:pPr>
    </w:p>
    <w:p w14:paraId="7AA2FE05" w14:textId="4335B450" w:rsidR="00B15F7A" w:rsidRDefault="00B15F7A" w:rsidP="00B15F7A">
      <w:pPr>
        <w:pStyle w:val="Bodytext0"/>
        <w:ind w:left="0"/>
        <w:rPr>
          <w:rFonts w:cs="Arial"/>
          <w:b/>
        </w:rPr>
      </w:pPr>
      <w:r>
        <w:rPr>
          <w:rFonts w:cs="Arial"/>
          <w:b/>
        </w:rPr>
        <w:t xml:space="preserve">US_02 </w:t>
      </w:r>
      <w:r w:rsidR="008656AD">
        <w:rPr>
          <w:rFonts w:cs="Arial"/>
          <w:b/>
        </w:rPr>
        <w:t>Employee information</w:t>
      </w:r>
    </w:p>
    <w:p w14:paraId="59F7FD8D" w14:textId="67396C58" w:rsidR="00B15F7A" w:rsidRPr="00B82F3A" w:rsidRDefault="00B15F7A" w:rsidP="00B15F7A">
      <w:pPr>
        <w:pStyle w:val="Bodytext0"/>
        <w:ind w:left="0"/>
        <w:rPr>
          <w:rFonts w:cs="Arial"/>
          <w:b/>
        </w:rPr>
      </w:pPr>
      <w:r>
        <w:rPr>
          <w:rFonts w:cs="Arial"/>
          <w:b/>
          <w:noProof/>
        </w:rPr>
        <mc:AlternateContent>
          <mc:Choice Requires="wps">
            <w:drawing>
              <wp:anchor distT="0" distB="0" distL="114300" distR="114300" simplePos="0" relativeHeight="251655680" behindDoc="0" locked="0" layoutInCell="1" allowOverlap="1" wp14:anchorId="6E7EE144" wp14:editId="432CBC0E">
                <wp:simplePos x="0" y="0"/>
                <wp:positionH relativeFrom="column">
                  <wp:posOffset>1645920</wp:posOffset>
                </wp:positionH>
                <wp:positionV relativeFrom="paragraph">
                  <wp:posOffset>224595</wp:posOffset>
                </wp:positionV>
                <wp:extent cx="1097280" cy="429064"/>
                <wp:effectExtent l="0" t="0" r="26670" b="28575"/>
                <wp:wrapNone/>
                <wp:docPr id="12" name="Rectangle 12"/>
                <wp:cNvGraphicFramePr/>
                <a:graphic xmlns:a="http://schemas.openxmlformats.org/drawingml/2006/main">
                  <a:graphicData uri="http://schemas.microsoft.com/office/word/2010/wordprocessingShape">
                    <wps:wsp>
                      <wps:cNvSpPr/>
                      <wps:spPr>
                        <a:xfrm>
                          <a:off x="0" y="0"/>
                          <a:ext cx="1097280" cy="4290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9DEFD3" w14:textId="4718FC20" w:rsidR="00B15F7A" w:rsidRDefault="008656AD" w:rsidP="00B15F7A">
                            <w:pPr>
                              <w:jc w:val="center"/>
                            </w:pPr>
                            <w:r>
                              <w:t>View Employee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EE144" id="Rectangle 12" o:spid="_x0000_s1030" style="position:absolute;margin-left:129.6pt;margin-top:17.7pt;width:86.4pt;height:3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" fillcolor="white [3201]" strokecolor="#f79646 [3209]" strokeweight="2pt">
                <v:textbox>
                  <w:txbxContent>
                    <w:p w14:paraId="009DEFD3" w14:textId="4718FC20" w:rsidR="00B15F7A" w:rsidRDefault="008656AD" w:rsidP="00B15F7A">
                      <w:pPr>
                        <w:jc w:val="center"/>
                      </w:pPr>
                      <w:r>
                        <w:t>View Employee info</w:t>
                      </w:r>
                    </w:p>
                  </w:txbxContent>
                </v:textbox>
              </v:rect>
            </w:pict>
          </mc:Fallback>
        </mc:AlternateContent>
      </w:r>
      <w:r>
        <w:rPr>
          <w:rFonts w:cs="Arial"/>
          <w:b/>
          <w:noProof/>
        </w:rPr>
        <mc:AlternateContent>
          <mc:Choice Requires="wps">
            <w:drawing>
              <wp:anchor distT="0" distB="0" distL="114300" distR="114300" simplePos="0" relativeHeight="251653632" behindDoc="0" locked="0" layoutInCell="1" allowOverlap="1" wp14:anchorId="2C9DBB50" wp14:editId="3A27BF89">
                <wp:simplePos x="0" y="0"/>
                <wp:positionH relativeFrom="column">
                  <wp:posOffset>168813</wp:posOffset>
                </wp:positionH>
                <wp:positionV relativeFrom="paragraph">
                  <wp:posOffset>119087</wp:posOffset>
                </wp:positionV>
                <wp:extent cx="928468" cy="562708"/>
                <wp:effectExtent l="0" t="0" r="24130" b="27940"/>
                <wp:wrapNone/>
                <wp:docPr id="13" name="Rectangle 13"/>
                <wp:cNvGraphicFramePr/>
                <a:graphic xmlns:a="http://schemas.openxmlformats.org/drawingml/2006/main">
                  <a:graphicData uri="http://schemas.microsoft.com/office/word/2010/wordprocessingShape">
                    <wps:wsp>
                      <wps:cNvSpPr/>
                      <wps:spPr>
                        <a:xfrm>
                          <a:off x="0" y="0"/>
                          <a:ext cx="928468"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A01699" w14:textId="2D8457D7" w:rsidR="00B15F7A" w:rsidRDefault="008656AD" w:rsidP="00B15F7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DBB50" id="Rectangle 13" o:spid="_x0000_s1031" style="position:absolute;margin-left:13.3pt;margin-top:9.4pt;width:73.1pt;height:44.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" fillcolor="white [3201]" strokecolor="#f79646 [3209]" strokeweight="2pt">
                <v:textbox>
                  <w:txbxContent>
                    <w:p w14:paraId="74A01699" w14:textId="2D8457D7" w:rsidR="00B15F7A" w:rsidRDefault="008656AD" w:rsidP="00B15F7A">
                      <w:pPr>
                        <w:jc w:val="center"/>
                      </w:pPr>
                      <w:r>
                        <w:t>User</w:t>
                      </w:r>
                    </w:p>
                  </w:txbxContent>
                </v:textbox>
              </v:rect>
            </w:pict>
          </mc:Fallback>
        </mc:AlternateContent>
      </w:r>
    </w:p>
    <w:p w14:paraId="19C6EE41" w14:textId="146D9F01" w:rsidR="00B15F7A" w:rsidRDefault="00B15F7A" w:rsidP="00B15F7A">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57728" behindDoc="0" locked="0" layoutInCell="1" allowOverlap="1" wp14:anchorId="21EBAB96" wp14:editId="74768840">
                <wp:simplePos x="0" y="0"/>
                <wp:positionH relativeFrom="column">
                  <wp:posOffset>1097182</wp:posOffset>
                </wp:positionH>
                <wp:positionV relativeFrom="paragraph">
                  <wp:posOffset>53438</wp:posOffset>
                </wp:positionV>
                <wp:extent cx="520603" cy="0"/>
                <wp:effectExtent l="0" t="76200" r="13335" b="95250"/>
                <wp:wrapNone/>
                <wp:docPr id="14" name="Straight Arrow Connector 14"/>
                <wp:cNvGraphicFramePr/>
                <a:graphic xmlns:a="http://schemas.openxmlformats.org/drawingml/2006/main">
                  <a:graphicData uri="http://schemas.microsoft.com/office/word/2010/wordprocessingShape">
                    <wps:wsp>
                      <wps:cNvCnPr/>
                      <wps:spPr>
                        <a:xfrm>
                          <a:off x="0" y="0"/>
                          <a:ext cx="520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95289" id="Straight Arrow Connector 14" o:spid="_x0000_s1026" type="#_x0000_t32" style="position:absolute;margin-left:86.4pt;margin-top:4.2pt;width:41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9Q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" strokecolor="#4579b8 [3044]">
                <v:stroke endarrow="block"/>
              </v:shape>
            </w:pict>
          </mc:Fallback>
        </mc:AlternateContent>
      </w:r>
    </w:p>
    <w:p w14:paraId="7FAEF9E4" w14:textId="77777777" w:rsidR="00B15F7A" w:rsidRDefault="00B15F7A" w:rsidP="00B15F7A">
      <w:pPr>
        <w:pStyle w:val="ListParagraph"/>
        <w:ind w:left="0"/>
        <w:rPr>
          <w:rFonts w:ascii="Arial" w:eastAsiaTheme="minorHAnsi" w:hAnsi="Arial" w:cs="Arial"/>
          <w:color w:val="A6A6A6" w:themeColor="background1" w:themeShade="A6"/>
          <w:szCs w:val="20"/>
        </w:rPr>
      </w:pPr>
    </w:p>
    <w:p w14:paraId="76B5AE90" w14:textId="344CBF83" w:rsidR="00B15F7A" w:rsidRDefault="00B15F7A" w:rsidP="00B15F7A">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61824" behindDoc="0" locked="0" layoutInCell="1" allowOverlap="1" wp14:anchorId="649EEFE0" wp14:editId="02937216">
                <wp:simplePos x="0" y="0"/>
                <wp:positionH relativeFrom="column">
                  <wp:posOffset>2194560</wp:posOffset>
                </wp:positionH>
                <wp:positionV relativeFrom="paragraph">
                  <wp:posOffset>27110</wp:posOffset>
                </wp:positionV>
                <wp:extent cx="7034" cy="401368"/>
                <wp:effectExtent l="76200" t="0" r="69215" b="55880"/>
                <wp:wrapNone/>
                <wp:docPr id="18" name="Straight Arrow Connector 18"/>
                <wp:cNvGraphicFramePr/>
                <a:graphic xmlns:a="http://schemas.openxmlformats.org/drawingml/2006/main">
                  <a:graphicData uri="http://schemas.microsoft.com/office/word/2010/wordprocessingShape">
                    <wps:wsp>
                      <wps:cNvCnPr/>
                      <wps:spPr>
                        <a:xfrm flipH="1">
                          <a:off x="0" y="0"/>
                          <a:ext cx="7034" cy="401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E598C" id="Straight Arrow Connector 18" o:spid="_x0000_s1026" type="#_x0000_t32" style="position:absolute;margin-left:172.8pt;margin-top:2.15pt;width:.55pt;height:31.6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" strokecolor="#4579b8 [3044]">
                <v:stroke endarrow="block"/>
              </v:shape>
            </w:pict>
          </mc:Fallback>
        </mc:AlternateContent>
      </w:r>
    </w:p>
    <w:p w14:paraId="32F6CB91" w14:textId="769D37E7" w:rsidR="00B15F7A" w:rsidRDefault="00B15F7A" w:rsidP="00B15F7A">
      <w:pPr>
        <w:pStyle w:val="ListParagraph"/>
        <w:ind w:left="0"/>
        <w:rPr>
          <w:rFonts w:ascii="Arial" w:eastAsiaTheme="minorHAnsi" w:hAnsi="Arial" w:cs="Arial"/>
          <w:color w:val="A6A6A6" w:themeColor="background1" w:themeShade="A6"/>
          <w:szCs w:val="20"/>
        </w:rPr>
      </w:pPr>
    </w:p>
    <w:p w14:paraId="40EC39E4" w14:textId="1CDD15F3" w:rsidR="00B15F7A" w:rsidRDefault="00B15F7A" w:rsidP="00B15F7A">
      <w:pPr>
        <w:pStyle w:val="ListParagraph"/>
        <w:ind w:left="0"/>
        <w:rPr>
          <w:rFonts w:ascii="Arial" w:eastAsiaTheme="minorHAnsi" w:hAnsi="Arial" w:cs="Arial"/>
          <w:color w:val="A6A6A6" w:themeColor="background1" w:themeShade="A6"/>
          <w:szCs w:val="20"/>
        </w:rPr>
      </w:pPr>
      <w:r>
        <w:rPr>
          <w:rFonts w:ascii="Arial" w:eastAsiaTheme="minorHAnsi" w:hAnsi="Arial" w:cs="Arial"/>
          <w:noProof/>
          <w:color w:val="A6A6A6" w:themeColor="background1" w:themeShade="A6"/>
          <w:szCs w:val="20"/>
        </w:rPr>
        <mc:AlternateContent>
          <mc:Choice Requires="wps">
            <w:drawing>
              <wp:anchor distT="0" distB="0" distL="114300" distR="114300" simplePos="0" relativeHeight="251659776" behindDoc="0" locked="0" layoutInCell="1" allowOverlap="1" wp14:anchorId="099198D1" wp14:editId="55C168A0">
                <wp:simplePos x="0" y="0"/>
                <wp:positionH relativeFrom="column">
                  <wp:posOffset>1638300</wp:posOffset>
                </wp:positionH>
                <wp:positionV relativeFrom="paragraph">
                  <wp:posOffset>74294</wp:posOffset>
                </wp:positionV>
                <wp:extent cx="1153550" cy="942975"/>
                <wp:effectExtent l="0" t="0" r="27940" b="28575"/>
                <wp:wrapNone/>
                <wp:docPr id="19" name="Flowchart: Magnetic Disk 19"/>
                <wp:cNvGraphicFramePr/>
                <a:graphic xmlns:a="http://schemas.openxmlformats.org/drawingml/2006/main">
                  <a:graphicData uri="http://schemas.microsoft.com/office/word/2010/wordprocessingShape">
                    <wps:wsp>
                      <wps:cNvSpPr/>
                      <wps:spPr>
                        <a:xfrm>
                          <a:off x="0" y="0"/>
                          <a:ext cx="1153550" cy="94297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77BFD67D" w14:textId="165D7468" w:rsidR="00B15F7A" w:rsidRDefault="00B15F7A" w:rsidP="00B15F7A">
                            <w:pPr>
                              <w:jc w:val="center"/>
                            </w:pPr>
                            <w:r>
                              <w:t>Save</w:t>
                            </w:r>
                            <w:r w:rsidR="008656AD">
                              <w:t xml:space="preserve"> request</w:t>
                            </w:r>
                            <w:r>
                              <w:t xml:space="preserv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98D1" id="Flowchart: Magnetic Disk 19" o:spid="_x0000_s1032" type="#_x0000_t132" style="position:absolute;margin-left:129pt;margin-top:5.85pt;width:90.85pt;height:7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" fillcolor="white [3201]" strokecolor="#f79646 [3209]" strokeweight="2pt">
                <v:textbox>
                  <w:txbxContent>
                    <w:p w14:paraId="77BFD67D" w14:textId="165D7468" w:rsidR="00B15F7A" w:rsidRDefault="00B15F7A" w:rsidP="00B15F7A">
                      <w:pPr>
                        <w:jc w:val="center"/>
                      </w:pPr>
                      <w:r>
                        <w:t>Save</w:t>
                      </w:r>
                      <w:r w:rsidR="008656AD">
                        <w:t xml:space="preserve"> request</w:t>
                      </w:r>
                      <w:r>
                        <w:t xml:space="preserve"> to DB</w:t>
                      </w:r>
                    </w:p>
                  </w:txbxContent>
                </v:textbox>
              </v:shape>
            </w:pict>
          </mc:Fallback>
        </mc:AlternateContent>
      </w:r>
    </w:p>
    <w:p w14:paraId="4175ACDB" w14:textId="6840ED4F" w:rsidR="00B15F7A" w:rsidRDefault="00B15F7A" w:rsidP="00B15F7A">
      <w:pPr>
        <w:pStyle w:val="ListParagraph"/>
        <w:ind w:left="0"/>
        <w:rPr>
          <w:rFonts w:ascii="Arial" w:eastAsiaTheme="minorHAnsi" w:hAnsi="Arial" w:cs="Arial"/>
          <w:color w:val="A6A6A6" w:themeColor="background1" w:themeShade="A6"/>
          <w:szCs w:val="20"/>
        </w:rPr>
      </w:pPr>
    </w:p>
    <w:p w14:paraId="5A751CE8" w14:textId="20FE58D7" w:rsidR="00B15F7A" w:rsidRDefault="008656AD" w:rsidP="00B15F7A">
      <w:pPr>
        <w:pStyle w:val="Bodytext0"/>
        <w:ind w:left="0"/>
        <w:rPr>
          <w:rFonts w:cs="Arial"/>
          <w:b/>
        </w:rPr>
      </w:pPr>
      <w:r>
        <w:rPr>
          <w:rFonts w:cs="Arial"/>
          <w:b/>
          <w:noProof/>
        </w:rPr>
        <mc:AlternateContent>
          <mc:Choice Requires="wps">
            <w:drawing>
              <wp:anchor distT="0" distB="0" distL="114300" distR="114300" simplePos="0" relativeHeight="251678208" behindDoc="0" locked="0" layoutInCell="1" allowOverlap="1" wp14:anchorId="1B86B19F" wp14:editId="5C369BE9">
                <wp:simplePos x="0" y="0"/>
                <wp:positionH relativeFrom="margin">
                  <wp:align>left</wp:align>
                </wp:positionH>
                <wp:positionV relativeFrom="paragraph">
                  <wp:posOffset>29210</wp:posOffset>
                </wp:positionV>
                <wp:extent cx="1352550" cy="619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F328AA" w14:textId="714D31C8" w:rsidR="008656AD" w:rsidRDefault="008656AD" w:rsidP="008656AD">
                            <w:pPr>
                              <w:jc w:val="center"/>
                            </w:pPr>
                            <w:r>
                              <w:t>Batch job to update master employee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B19F" id="Rectangle 25" o:spid="_x0000_s1033" style="position:absolute;margin-left:0;margin-top:2.3pt;width:106.5pt;height:48.75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" fillcolor="white [3201]" strokecolor="#f79646 [3209]" strokeweight="2pt">
                <v:textbox>
                  <w:txbxContent>
                    <w:p w14:paraId="5FF328AA" w14:textId="714D31C8" w:rsidR="008656AD" w:rsidRDefault="008656AD" w:rsidP="008656AD">
                      <w:pPr>
                        <w:jc w:val="center"/>
                      </w:pPr>
                      <w:r>
                        <w:t>Batch job to update master employee info</w:t>
                      </w:r>
                    </w:p>
                  </w:txbxContent>
                </v:textbox>
                <w10:wrap anchorx="margin"/>
              </v:rect>
            </w:pict>
          </mc:Fallback>
        </mc:AlternateContent>
      </w:r>
    </w:p>
    <w:p w14:paraId="59E2D7D5" w14:textId="77777777" w:rsidR="00B15F7A" w:rsidRDefault="00B15F7A" w:rsidP="00B15F7A">
      <w:pPr>
        <w:rPr>
          <w:rFonts w:eastAsiaTheme="majorEastAsia"/>
        </w:rPr>
      </w:pPr>
    </w:p>
    <w:p w14:paraId="10E9C6D2" w14:textId="4500491A" w:rsidR="00B15F7A" w:rsidRDefault="00B15F7A" w:rsidP="00B15F7A">
      <w:pPr>
        <w:rPr>
          <w:rFonts w:eastAsiaTheme="majorEastAsia"/>
        </w:rPr>
      </w:pPr>
    </w:p>
    <w:p w14:paraId="370137EC" w14:textId="44CB2B88" w:rsidR="00B15F7A" w:rsidRDefault="00B15F7A" w:rsidP="00B15F7A">
      <w:pPr>
        <w:rPr>
          <w:rFonts w:eastAsiaTheme="majorEastAsia"/>
        </w:rPr>
      </w:pPr>
    </w:p>
    <w:p w14:paraId="56989A75" w14:textId="303776DE" w:rsidR="00B15F7A" w:rsidRDefault="00B15F7A" w:rsidP="00B15F7A">
      <w:pPr>
        <w:rPr>
          <w:rFonts w:eastAsiaTheme="majorEastAsia"/>
        </w:rPr>
      </w:pPr>
    </w:p>
    <w:p w14:paraId="7DEFB824" w14:textId="034F2F88" w:rsidR="00B15F7A" w:rsidRPr="00B15F7A" w:rsidRDefault="00B15F7A" w:rsidP="00B42EB2">
      <w:pPr>
        <w:pStyle w:val="Heading1"/>
        <w:rPr>
          <w:rFonts w:eastAsiaTheme="majorEastAsia"/>
        </w:rPr>
      </w:pPr>
      <w:r w:rsidRPr="00B15F7A">
        <w:rPr>
          <w:rFonts w:eastAsiaTheme="majorEastAsia"/>
        </w:rPr>
        <w:t xml:space="preserve"> </w:t>
      </w:r>
      <w:bookmarkStart w:id="4" w:name="_Toc112751448"/>
      <w:r w:rsidRPr="00B15F7A">
        <w:rPr>
          <w:rFonts w:eastAsiaTheme="majorEastAsia"/>
        </w:rPr>
        <w:t xml:space="preserve">Use case </w:t>
      </w:r>
      <w:r w:rsidRPr="00B42EB2">
        <w:rPr>
          <w:rFonts w:eastAsiaTheme="majorEastAsia"/>
        </w:rPr>
        <w:t>details</w:t>
      </w:r>
      <w:bookmarkEnd w:id="4"/>
    </w:p>
    <w:tbl>
      <w:tblPr>
        <w:tblStyle w:val="TableGrid"/>
        <w:tblW w:w="10165" w:type="dxa"/>
        <w:tblLayout w:type="fixed"/>
        <w:tblLook w:val="04A0" w:firstRow="1" w:lastRow="0" w:firstColumn="1" w:lastColumn="0" w:noHBand="0" w:noVBand="1"/>
      </w:tblPr>
      <w:tblGrid>
        <w:gridCol w:w="1075"/>
        <w:gridCol w:w="1980"/>
        <w:gridCol w:w="7110"/>
      </w:tblGrid>
      <w:tr w:rsidR="009379A7" w:rsidRPr="003E03FD" w14:paraId="60BB9BDA" w14:textId="77777777" w:rsidTr="00B756E0">
        <w:trPr>
          <w:trHeight w:val="440"/>
        </w:trPr>
        <w:tc>
          <w:tcPr>
            <w:tcW w:w="1075" w:type="dxa"/>
            <w:shd w:val="clear" w:color="auto" w:fill="002060"/>
            <w:vAlign w:val="center"/>
          </w:tcPr>
          <w:p w14:paraId="295F62AA" w14:textId="77777777" w:rsidR="009379A7" w:rsidRPr="003E03FD" w:rsidRDefault="009379A7" w:rsidP="004E66A8">
            <w:pPr>
              <w:spacing w:after="0"/>
              <w:jc w:val="center"/>
              <w:rPr>
                <w:rFonts w:cs="Arial"/>
                <w:b/>
                <w:color w:val="FFFFFF" w:themeColor="background1"/>
              </w:rPr>
            </w:pPr>
            <w:r w:rsidRPr="003E03FD">
              <w:rPr>
                <w:rFonts w:cs="Arial"/>
                <w:b/>
                <w:color w:val="FFFFFF" w:themeColor="background1"/>
              </w:rPr>
              <w:t>User Story #</w:t>
            </w:r>
          </w:p>
        </w:tc>
        <w:tc>
          <w:tcPr>
            <w:tcW w:w="1980" w:type="dxa"/>
            <w:shd w:val="clear" w:color="auto" w:fill="002060"/>
            <w:vAlign w:val="center"/>
          </w:tcPr>
          <w:p w14:paraId="4B58DDF0" w14:textId="77777777" w:rsidR="009379A7" w:rsidRPr="003E03FD" w:rsidRDefault="009379A7" w:rsidP="004E66A8">
            <w:pPr>
              <w:spacing w:after="0"/>
              <w:jc w:val="center"/>
              <w:rPr>
                <w:rFonts w:cs="Arial"/>
                <w:b/>
                <w:color w:val="FFFFFF" w:themeColor="background1"/>
              </w:rPr>
            </w:pPr>
            <w:r w:rsidRPr="003E03FD">
              <w:rPr>
                <w:rFonts w:cs="Arial"/>
                <w:b/>
                <w:color w:val="FFFFFF" w:themeColor="background1"/>
              </w:rPr>
              <w:t>User Story Name</w:t>
            </w:r>
          </w:p>
        </w:tc>
        <w:tc>
          <w:tcPr>
            <w:tcW w:w="7110" w:type="dxa"/>
            <w:shd w:val="clear" w:color="auto" w:fill="002060"/>
            <w:vAlign w:val="center"/>
          </w:tcPr>
          <w:p w14:paraId="2B471349" w14:textId="77777777" w:rsidR="009379A7" w:rsidRPr="003E03FD" w:rsidRDefault="009379A7" w:rsidP="004E66A8">
            <w:pPr>
              <w:spacing w:after="0"/>
              <w:jc w:val="center"/>
              <w:rPr>
                <w:rFonts w:cs="Arial"/>
                <w:b/>
                <w:color w:val="FFFFFF" w:themeColor="background1"/>
              </w:rPr>
            </w:pPr>
            <w:r w:rsidRPr="003E03FD">
              <w:rPr>
                <w:rFonts w:cs="Arial"/>
                <w:b/>
                <w:color w:val="FFFFFF" w:themeColor="background1"/>
              </w:rPr>
              <w:t>User Story</w:t>
            </w:r>
          </w:p>
        </w:tc>
      </w:tr>
      <w:tr w:rsidR="009379A7" w:rsidRPr="003E03FD" w14:paraId="291AABE8" w14:textId="77777777" w:rsidTr="00B756E0">
        <w:tc>
          <w:tcPr>
            <w:tcW w:w="1075" w:type="dxa"/>
          </w:tcPr>
          <w:p w14:paraId="1856ED37" w14:textId="77777777" w:rsidR="009379A7" w:rsidRPr="007864F7" w:rsidRDefault="009379A7" w:rsidP="004E66A8">
            <w:pPr>
              <w:ind w:right="29"/>
              <w:rPr>
                <w:rFonts w:cs="Arial"/>
                <w:sz w:val="22"/>
              </w:rPr>
            </w:pPr>
            <w:r w:rsidRPr="007864F7">
              <w:rPr>
                <w:rFonts w:cs="Arial"/>
                <w:sz w:val="22"/>
              </w:rPr>
              <w:t>US_01</w:t>
            </w:r>
          </w:p>
        </w:tc>
        <w:tc>
          <w:tcPr>
            <w:tcW w:w="1980" w:type="dxa"/>
          </w:tcPr>
          <w:p w14:paraId="59D7037D" w14:textId="24F23B96" w:rsidR="009379A7" w:rsidRPr="007864F7" w:rsidRDefault="001A4A42" w:rsidP="004E66A8">
            <w:pPr>
              <w:ind w:right="29"/>
              <w:rPr>
                <w:rFonts w:cs="Arial"/>
                <w:sz w:val="22"/>
              </w:rPr>
            </w:pPr>
            <w:r>
              <w:rPr>
                <w:rFonts w:cs="Arial"/>
                <w:sz w:val="22"/>
              </w:rPr>
              <w:t xml:space="preserve">Master store table </w:t>
            </w:r>
            <w:r w:rsidR="009379A7" w:rsidRPr="007864F7">
              <w:rPr>
                <w:rFonts w:cs="Arial"/>
                <w:sz w:val="22"/>
              </w:rPr>
              <w:t xml:space="preserve"> </w:t>
            </w:r>
          </w:p>
        </w:tc>
        <w:tc>
          <w:tcPr>
            <w:tcW w:w="7110" w:type="dxa"/>
          </w:tcPr>
          <w:p w14:paraId="27423C9A" w14:textId="18E3A7EE" w:rsidR="009379A7" w:rsidRDefault="001A4A42" w:rsidP="004E66A8">
            <w:pPr>
              <w:spacing w:before="0" w:after="0" w:line="240" w:lineRule="auto"/>
              <w:ind w:right="29"/>
              <w:rPr>
                <w:rFonts w:cs="Arial"/>
                <w:sz w:val="22"/>
                <w:lang w:val="en-GB"/>
              </w:rPr>
            </w:pPr>
            <w:r>
              <w:rPr>
                <w:rFonts w:cs="Arial"/>
                <w:sz w:val="22"/>
                <w:lang w:val="en-GB"/>
              </w:rPr>
              <w:t xml:space="preserve">Receive master store information in a csv/txt file on daily basis, schedule a batch job to receive store information in out folder, read the data and update or insert in the db. </w:t>
            </w:r>
            <w:r w:rsidR="002656C9">
              <w:rPr>
                <w:rFonts w:cs="Arial"/>
                <w:sz w:val="22"/>
                <w:lang w:val="en-GB"/>
              </w:rPr>
              <w:t>Once the file is processed move the file to archive folder, in the forma to f store_info_MMDDYYYY.txt</w:t>
            </w:r>
          </w:p>
          <w:p w14:paraId="58A729C6" w14:textId="63625B26" w:rsidR="001A4A42" w:rsidRDefault="001A4A42" w:rsidP="004E66A8">
            <w:pPr>
              <w:spacing w:before="0" w:after="0" w:line="240" w:lineRule="auto"/>
              <w:ind w:right="29"/>
              <w:rPr>
                <w:rFonts w:cs="Arial"/>
                <w:sz w:val="22"/>
                <w:lang w:val="en-GB"/>
              </w:rPr>
            </w:pPr>
            <w:r>
              <w:rPr>
                <w:rFonts w:cs="Arial"/>
                <w:sz w:val="22"/>
                <w:lang w:val="en-GB"/>
              </w:rPr>
              <w:t xml:space="preserve">File </w:t>
            </w:r>
            <w:r w:rsidR="000F3AB0">
              <w:rPr>
                <w:rFonts w:cs="Arial"/>
                <w:sz w:val="22"/>
                <w:lang w:val="en-GB"/>
              </w:rPr>
              <w:t>name: store_info.csv</w:t>
            </w:r>
          </w:p>
          <w:p w14:paraId="5C94FA53" w14:textId="3FFD1C6F" w:rsidR="001A4A42" w:rsidRDefault="001A4A42" w:rsidP="004E66A8">
            <w:pPr>
              <w:spacing w:before="0" w:after="0" w:line="240" w:lineRule="auto"/>
              <w:ind w:right="29"/>
              <w:rPr>
                <w:rFonts w:cs="Arial"/>
                <w:sz w:val="22"/>
                <w:lang w:val="en-GB"/>
              </w:rPr>
            </w:pPr>
            <w:r>
              <w:rPr>
                <w:rFonts w:cs="Arial"/>
                <w:sz w:val="22"/>
                <w:lang w:val="en-GB"/>
              </w:rPr>
              <w:t xml:space="preserve">Schedule </w:t>
            </w:r>
            <w:r w:rsidR="000F3AB0">
              <w:rPr>
                <w:rFonts w:cs="Arial"/>
                <w:sz w:val="22"/>
                <w:lang w:val="en-GB"/>
              </w:rPr>
              <w:t>time:</w:t>
            </w:r>
            <w:r>
              <w:rPr>
                <w:rFonts w:cs="Arial"/>
                <w:sz w:val="22"/>
                <w:lang w:val="en-GB"/>
              </w:rPr>
              <w:t xml:space="preserve"> 5:00 am</w:t>
            </w:r>
          </w:p>
          <w:p w14:paraId="051074D3" w14:textId="4B872C43" w:rsidR="001A4A42" w:rsidRPr="007864F7" w:rsidRDefault="001A4A42" w:rsidP="004E66A8">
            <w:pPr>
              <w:spacing w:before="0" w:after="0" w:line="240" w:lineRule="auto"/>
              <w:ind w:right="29"/>
              <w:rPr>
                <w:rFonts w:cs="Arial"/>
                <w:sz w:val="22"/>
                <w:lang w:val="en-GB"/>
              </w:rPr>
            </w:pPr>
            <w:r>
              <w:rPr>
                <w:rFonts w:cs="Arial"/>
                <w:sz w:val="22"/>
                <w:lang w:val="en-GB"/>
              </w:rPr>
              <w:t>Table name: master_store_data</w:t>
            </w:r>
          </w:p>
          <w:p w14:paraId="28ADA834" w14:textId="08BFC8A8" w:rsidR="00614CD6" w:rsidRPr="007864F7" w:rsidRDefault="00614CD6" w:rsidP="00A76BF3">
            <w:pPr>
              <w:spacing w:before="0" w:after="0" w:line="240" w:lineRule="auto"/>
              <w:ind w:right="29"/>
              <w:rPr>
                <w:rFonts w:cs="Arial"/>
                <w:sz w:val="22"/>
                <w:lang w:val="en-GB"/>
              </w:rPr>
            </w:pPr>
          </w:p>
        </w:tc>
      </w:tr>
      <w:tr w:rsidR="009379A7" w:rsidRPr="003E03FD" w14:paraId="1E970F0D" w14:textId="77777777" w:rsidTr="00B756E0">
        <w:tc>
          <w:tcPr>
            <w:tcW w:w="1075" w:type="dxa"/>
          </w:tcPr>
          <w:p w14:paraId="7F41B506" w14:textId="50AB272B" w:rsidR="009379A7" w:rsidRPr="007864F7" w:rsidRDefault="009379A7" w:rsidP="004E66A8">
            <w:pPr>
              <w:ind w:right="29"/>
              <w:rPr>
                <w:rFonts w:cs="Arial"/>
                <w:sz w:val="22"/>
              </w:rPr>
            </w:pPr>
            <w:r w:rsidRPr="007864F7">
              <w:rPr>
                <w:rFonts w:cs="Arial"/>
                <w:sz w:val="22"/>
              </w:rPr>
              <w:t>US_02</w:t>
            </w:r>
          </w:p>
        </w:tc>
        <w:tc>
          <w:tcPr>
            <w:tcW w:w="1980" w:type="dxa"/>
          </w:tcPr>
          <w:p w14:paraId="16CAADE7" w14:textId="7FDA08CE" w:rsidR="009379A7" w:rsidRPr="007864F7" w:rsidRDefault="002656C9" w:rsidP="004E66A8">
            <w:pPr>
              <w:ind w:right="29"/>
              <w:rPr>
                <w:rFonts w:cs="Arial"/>
                <w:sz w:val="22"/>
              </w:rPr>
            </w:pPr>
            <w:r>
              <w:rPr>
                <w:rFonts w:cs="Arial"/>
                <w:sz w:val="22"/>
              </w:rPr>
              <w:t>Employee info table</w:t>
            </w:r>
          </w:p>
        </w:tc>
        <w:tc>
          <w:tcPr>
            <w:tcW w:w="7110" w:type="dxa"/>
          </w:tcPr>
          <w:p w14:paraId="0EB3C090" w14:textId="34EE3E27" w:rsidR="009379A7" w:rsidRDefault="002656C9" w:rsidP="004E66A8">
            <w:pPr>
              <w:spacing w:before="0" w:after="0" w:line="240" w:lineRule="auto"/>
              <w:ind w:right="29"/>
              <w:rPr>
                <w:rFonts w:cs="Arial"/>
                <w:sz w:val="22"/>
                <w:lang w:val="en-GB"/>
              </w:rPr>
            </w:pPr>
            <w:r>
              <w:rPr>
                <w:rFonts w:cs="Arial"/>
                <w:sz w:val="22"/>
                <w:lang w:val="en-GB"/>
              </w:rPr>
              <w:t>Receive employee information on daily basis in csv/txt format, schedule a batch job to read the employee_info.csv file from out folder. Process the file and update and db, after processing move the file to archive folder in the format of employee_info_DDMMYYYY.txt</w:t>
            </w:r>
          </w:p>
          <w:p w14:paraId="62B5ED09" w14:textId="52A399DE" w:rsidR="002656C9" w:rsidRDefault="002656C9" w:rsidP="004E66A8">
            <w:pPr>
              <w:spacing w:before="0" w:after="0" w:line="240" w:lineRule="auto"/>
              <w:ind w:right="29"/>
              <w:rPr>
                <w:rFonts w:cs="Arial"/>
                <w:sz w:val="22"/>
                <w:lang w:val="en-GB"/>
              </w:rPr>
            </w:pPr>
            <w:r>
              <w:rPr>
                <w:rFonts w:cs="Arial"/>
                <w:sz w:val="22"/>
                <w:lang w:val="en-GB"/>
              </w:rPr>
              <w:t>Schedule time: 5:30 am</w:t>
            </w:r>
          </w:p>
          <w:p w14:paraId="6952B116" w14:textId="5583DA53" w:rsidR="002656C9" w:rsidRPr="007864F7" w:rsidRDefault="002656C9" w:rsidP="004E66A8">
            <w:pPr>
              <w:spacing w:before="0" w:after="0" w:line="240" w:lineRule="auto"/>
              <w:ind w:right="29"/>
              <w:rPr>
                <w:rFonts w:cs="Arial"/>
                <w:sz w:val="22"/>
                <w:lang w:val="en-GB"/>
              </w:rPr>
            </w:pPr>
            <w:r>
              <w:rPr>
                <w:rFonts w:cs="Arial"/>
                <w:sz w:val="22"/>
                <w:lang w:val="en-GB"/>
              </w:rPr>
              <w:t xml:space="preserve">Table </w:t>
            </w:r>
            <w:r w:rsidR="000F3AB0">
              <w:rPr>
                <w:rFonts w:cs="Arial"/>
                <w:sz w:val="22"/>
                <w:lang w:val="en-GB"/>
              </w:rPr>
              <w:t>name:</w:t>
            </w:r>
            <w:r>
              <w:rPr>
                <w:rFonts w:cs="Arial"/>
                <w:sz w:val="22"/>
                <w:lang w:val="en-GB"/>
              </w:rPr>
              <w:t xml:space="preserve"> master_employee_data</w:t>
            </w:r>
          </w:p>
          <w:p w14:paraId="787E412B" w14:textId="30C17FC9" w:rsidR="001D2726" w:rsidRPr="007864F7" w:rsidRDefault="001D2726" w:rsidP="004E66A8">
            <w:pPr>
              <w:spacing w:before="0" w:after="0" w:line="240" w:lineRule="auto"/>
              <w:ind w:right="29"/>
              <w:rPr>
                <w:rFonts w:cs="Arial"/>
                <w:sz w:val="22"/>
                <w:lang w:val="en-GB"/>
              </w:rPr>
            </w:pPr>
          </w:p>
        </w:tc>
      </w:tr>
      <w:tr w:rsidR="004A6682" w:rsidRPr="003E03FD" w14:paraId="03BD6C42" w14:textId="77777777" w:rsidTr="00B756E0">
        <w:tc>
          <w:tcPr>
            <w:tcW w:w="1075" w:type="dxa"/>
          </w:tcPr>
          <w:p w14:paraId="5428768C" w14:textId="7061E39A" w:rsidR="004A6682" w:rsidRPr="007864F7" w:rsidRDefault="004A6682" w:rsidP="004E66A8">
            <w:pPr>
              <w:ind w:right="29"/>
              <w:rPr>
                <w:rFonts w:cs="Arial"/>
                <w:sz w:val="22"/>
              </w:rPr>
            </w:pPr>
            <w:r w:rsidRPr="007864F7">
              <w:rPr>
                <w:rFonts w:cs="Arial"/>
                <w:sz w:val="22"/>
              </w:rPr>
              <w:t>US_03</w:t>
            </w:r>
          </w:p>
        </w:tc>
        <w:tc>
          <w:tcPr>
            <w:tcW w:w="1980" w:type="dxa"/>
          </w:tcPr>
          <w:p w14:paraId="2F58C342" w14:textId="52D847A7" w:rsidR="004A6682" w:rsidRPr="007864F7" w:rsidRDefault="002656C9" w:rsidP="004E66A8">
            <w:pPr>
              <w:ind w:right="29"/>
              <w:rPr>
                <w:rFonts w:cs="Arial"/>
                <w:sz w:val="22"/>
              </w:rPr>
            </w:pPr>
            <w:r>
              <w:rPr>
                <w:rFonts w:cs="Arial"/>
                <w:sz w:val="22"/>
              </w:rPr>
              <w:t>Raise request for store</w:t>
            </w:r>
            <w:r w:rsidR="004A6682" w:rsidRPr="007864F7">
              <w:rPr>
                <w:rFonts w:cs="Arial"/>
                <w:sz w:val="22"/>
              </w:rPr>
              <w:t xml:space="preserve"> </w:t>
            </w:r>
          </w:p>
        </w:tc>
        <w:tc>
          <w:tcPr>
            <w:tcW w:w="7110" w:type="dxa"/>
          </w:tcPr>
          <w:p w14:paraId="7B47921D" w14:textId="70037B3E" w:rsidR="004A6682" w:rsidRPr="007864F7" w:rsidRDefault="002656C9" w:rsidP="004E66A8">
            <w:pPr>
              <w:spacing w:before="0" w:after="0" w:line="240" w:lineRule="auto"/>
              <w:ind w:right="29"/>
              <w:rPr>
                <w:rFonts w:cs="Arial"/>
                <w:sz w:val="22"/>
                <w:lang w:val="en-GB"/>
              </w:rPr>
            </w:pPr>
            <w:r>
              <w:rPr>
                <w:rFonts w:cs="Arial"/>
                <w:sz w:val="22"/>
                <w:lang w:val="en-GB"/>
              </w:rPr>
              <w:t xml:space="preserve">As a store manager I </w:t>
            </w:r>
            <w:r w:rsidR="000F3AB0">
              <w:rPr>
                <w:rFonts w:cs="Arial"/>
                <w:sz w:val="22"/>
                <w:lang w:val="en-GB"/>
              </w:rPr>
              <w:t>can be</w:t>
            </w:r>
            <w:r>
              <w:rPr>
                <w:rFonts w:cs="Arial"/>
                <w:sz w:val="22"/>
                <w:lang w:val="en-GB"/>
              </w:rPr>
              <w:t xml:space="preserve"> able to update the store working hours, store area region and district. Store hours, store address. Each request should be saved in db along with the details on which part of the employee details is changed. Refer below user story.</w:t>
            </w:r>
          </w:p>
        </w:tc>
      </w:tr>
      <w:tr w:rsidR="002656C9" w:rsidRPr="003E03FD" w14:paraId="2D1E7A15" w14:textId="77777777" w:rsidTr="00B756E0">
        <w:tc>
          <w:tcPr>
            <w:tcW w:w="1075" w:type="dxa"/>
          </w:tcPr>
          <w:p w14:paraId="6A75D1D7" w14:textId="33FB6A31" w:rsidR="002656C9" w:rsidRPr="007864F7" w:rsidRDefault="002656C9" w:rsidP="004E66A8">
            <w:pPr>
              <w:ind w:right="29"/>
              <w:rPr>
                <w:rFonts w:cs="Arial"/>
                <w:sz w:val="22"/>
              </w:rPr>
            </w:pPr>
            <w:r>
              <w:rPr>
                <w:rFonts w:cs="Arial"/>
                <w:sz w:val="22"/>
              </w:rPr>
              <w:t>US_04</w:t>
            </w:r>
          </w:p>
        </w:tc>
        <w:tc>
          <w:tcPr>
            <w:tcW w:w="1980" w:type="dxa"/>
          </w:tcPr>
          <w:p w14:paraId="4500156C" w14:textId="2C1345F9" w:rsidR="002656C9" w:rsidRDefault="002656C9" w:rsidP="004E66A8">
            <w:pPr>
              <w:ind w:right="29"/>
              <w:rPr>
                <w:rFonts w:cs="Arial"/>
                <w:sz w:val="22"/>
              </w:rPr>
            </w:pPr>
            <w:r>
              <w:rPr>
                <w:rFonts w:cs="Arial"/>
                <w:sz w:val="22"/>
              </w:rPr>
              <w:t>UI View for store</w:t>
            </w:r>
          </w:p>
        </w:tc>
        <w:tc>
          <w:tcPr>
            <w:tcW w:w="7110" w:type="dxa"/>
          </w:tcPr>
          <w:p w14:paraId="29217C17" w14:textId="19F92855" w:rsidR="002656C9" w:rsidRDefault="002656C9" w:rsidP="004E66A8">
            <w:pPr>
              <w:spacing w:before="0" w:after="0" w:line="240" w:lineRule="auto"/>
              <w:ind w:right="29"/>
              <w:rPr>
                <w:rFonts w:cs="Arial"/>
                <w:sz w:val="22"/>
                <w:lang w:val="en-GB"/>
              </w:rPr>
            </w:pPr>
            <w:r>
              <w:rPr>
                <w:rFonts w:cs="Arial"/>
                <w:sz w:val="22"/>
                <w:lang w:val="en-GB"/>
              </w:rPr>
              <w:t xml:space="preserve">Store info form should have a search bar to enter store number which is of 5 characters, throw error if user enters more than 5 characters. And the value should be numeric. Store details should be fetched from </w:t>
            </w:r>
            <w:r>
              <w:rPr>
                <w:rFonts w:cs="Arial"/>
                <w:sz w:val="22"/>
                <w:lang w:val="en-GB"/>
              </w:rPr>
              <w:lastRenderedPageBreak/>
              <w:t>master store table.</w:t>
            </w:r>
          </w:p>
          <w:p w14:paraId="5E6F9DC3" w14:textId="77777777" w:rsidR="002656C9" w:rsidRDefault="002656C9" w:rsidP="004E66A8">
            <w:pPr>
              <w:spacing w:before="0" w:after="0" w:line="240" w:lineRule="auto"/>
              <w:ind w:right="29"/>
              <w:rPr>
                <w:rFonts w:cs="Arial"/>
                <w:sz w:val="22"/>
                <w:lang w:val="en-GB"/>
              </w:rPr>
            </w:pPr>
          </w:p>
          <w:p w14:paraId="0C929C2A" w14:textId="35D02B70" w:rsidR="002656C9" w:rsidRDefault="002656C9" w:rsidP="004E66A8">
            <w:pPr>
              <w:spacing w:before="0" w:after="0" w:line="240" w:lineRule="auto"/>
              <w:ind w:right="29"/>
              <w:rPr>
                <w:rFonts w:cs="Arial"/>
                <w:sz w:val="22"/>
                <w:lang w:val="en-GB"/>
              </w:rPr>
            </w:pPr>
            <w:r>
              <w:rPr>
                <w:rFonts w:cs="Arial"/>
                <w:sz w:val="22"/>
                <w:lang w:val="en-GB"/>
              </w:rPr>
              <w:t xml:space="preserve">Ui should show below items as a separate part so that user can change and raise request for each </w:t>
            </w:r>
            <w:r w:rsidR="000F3AB0">
              <w:rPr>
                <w:rFonts w:cs="Arial"/>
                <w:sz w:val="22"/>
                <w:lang w:val="en-GB"/>
              </w:rPr>
              <w:t>item</w:t>
            </w:r>
            <w:r>
              <w:rPr>
                <w:rFonts w:cs="Arial"/>
                <w:sz w:val="22"/>
                <w:lang w:val="en-GB"/>
              </w:rPr>
              <w:t xml:space="preserve">. Ui should show edit icon for each of the items below to edit only the </w:t>
            </w:r>
            <w:r w:rsidR="000F3AB0">
              <w:rPr>
                <w:rFonts w:cs="Arial"/>
                <w:sz w:val="22"/>
                <w:lang w:val="en-GB"/>
              </w:rPr>
              <w:t>item</w:t>
            </w:r>
            <w:r>
              <w:rPr>
                <w:rFonts w:cs="Arial"/>
                <w:sz w:val="22"/>
                <w:lang w:val="en-GB"/>
              </w:rPr>
              <w:t xml:space="preserve">. Ex: store address part should show store address along with </w:t>
            </w:r>
            <w:r w:rsidR="000F3AB0">
              <w:rPr>
                <w:rFonts w:cs="Arial"/>
                <w:sz w:val="22"/>
                <w:lang w:val="en-GB"/>
              </w:rPr>
              <w:t>an</w:t>
            </w:r>
            <w:r>
              <w:rPr>
                <w:rFonts w:cs="Arial"/>
                <w:sz w:val="22"/>
                <w:lang w:val="en-GB"/>
              </w:rPr>
              <w:t xml:space="preserve"> edit icon, on clicking edit icon I should be able to update the address and submit for approval. The request id should be shown in place of edit icon on submission. So that I cannot be able to edit and submit again until the existing request is approved or rejected.</w:t>
            </w:r>
          </w:p>
          <w:p w14:paraId="6DC88AE7" w14:textId="77777777" w:rsidR="002656C9" w:rsidRDefault="002656C9" w:rsidP="008D6C60">
            <w:pPr>
              <w:pStyle w:val="ListParagraph"/>
              <w:numPr>
                <w:ilvl w:val="0"/>
                <w:numId w:val="23"/>
              </w:numPr>
              <w:ind w:right="29"/>
              <w:rPr>
                <w:rFonts w:cs="Arial"/>
                <w:lang w:val="en-GB"/>
              </w:rPr>
            </w:pPr>
            <w:r w:rsidRPr="002656C9">
              <w:rPr>
                <w:rFonts w:cs="Arial"/>
                <w:lang w:val="en-GB"/>
              </w:rPr>
              <w:t xml:space="preserve">store address, </w:t>
            </w:r>
          </w:p>
          <w:p w14:paraId="42B25C63" w14:textId="0B2BEE43" w:rsidR="002656C9" w:rsidRDefault="002656C9" w:rsidP="008D6C60">
            <w:pPr>
              <w:pStyle w:val="ListParagraph"/>
              <w:numPr>
                <w:ilvl w:val="0"/>
                <w:numId w:val="23"/>
              </w:numPr>
              <w:ind w:right="29"/>
              <w:rPr>
                <w:rFonts w:cs="Arial"/>
                <w:lang w:val="en-GB"/>
              </w:rPr>
            </w:pPr>
            <w:r w:rsidRPr="002656C9">
              <w:rPr>
                <w:rFonts w:cs="Arial"/>
                <w:lang w:val="en-GB"/>
              </w:rPr>
              <w:t>store phone</w:t>
            </w:r>
            <w:r w:rsidR="000F3AB0">
              <w:rPr>
                <w:rFonts w:cs="Arial"/>
                <w:lang w:val="en-GB"/>
              </w:rPr>
              <w:t xml:space="preserve"> </w:t>
            </w:r>
            <w:r w:rsidR="000F3AB0" w:rsidRPr="002656C9">
              <w:rPr>
                <w:rFonts w:cs="Arial"/>
                <w:lang w:val="en-GB"/>
              </w:rPr>
              <w:t>numbers</w:t>
            </w:r>
            <w:r w:rsidRPr="002656C9">
              <w:rPr>
                <w:rFonts w:cs="Arial"/>
                <w:lang w:val="en-GB"/>
              </w:rPr>
              <w:t xml:space="preserve">, </w:t>
            </w:r>
          </w:p>
          <w:p w14:paraId="3EC32FAD" w14:textId="30635D2B" w:rsidR="002656C9" w:rsidRDefault="002656C9" w:rsidP="008D6C60">
            <w:pPr>
              <w:pStyle w:val="ListParagraph"/>
              <w:numPr>
                <w:ilvl w:val="0"/>
                <w:numId w:val="23"/>
              </w:numPr>
              <w:ind w:right="29"/>
              <w:rPr>
                <w:rFonts w:cs="Arial"/>
                <w:lang w:val="en-GB"/>
              </w:rPr>
            </w:pPr>
            <w:r w:rsidRPr="002656C9">
              <w:rPr>
                <w:rFonts w:cs="Arial"/>
                <w:lang w:val="en-GB"/>
              </w:rPr>
              <w:t xml:space="preserve">store </w:t>
            </w:r>
            <w:r w:rsidR="000F3AB0" w:rsidRPr="002656C9">
              <w:rPr>
                <w:rFonts w:cs="Arial"/>
                <w:lang w:val="en-GB"/>
              </w:rPr>
              <w:t>area, region,</w:t>
            </w:r>
            <w:r w:rsidRPr="002656C9">
              <w:rPr>
                <w:rFonts w:cs="Arial"/>
                <w:lang w:val="en-GB"/>
              </w:rPr>
              <w:t xml:space="preserve"> and code</w:t>
            </w:r>
          </w:p>
          <w:p w14:paraId="2F42B4CA" w14:textId="2932F021" w:rsidR="002656C9" w:rsidRPr="002656C9" w:rsidRDefault="002656C9" w:rsidP="008D6C60">
            <w:pPr>
              <w:pStyle w:val="ListParagraph"/>
              <w:numPr>
                <w:ilvl w:val="0"/>
                <w:numId w:val="23"/>
              </w:numPr>
              <w:ind w:right="29"/>
              <w:rPr>
                <w:rFonts w:cs="Arial"/>
                <w:lang w:val="en-GB"/>
              </w:rPr>
            </w:pPr>
            <w:r>
              <w:rPr>
                <w:rFonts w:cs="Arial"/>
                <w:lang w:val="en-GB"/>
              </w:rPr>
              <w:t xml:space="preserve">store hours </w:t>
            </w:r>
          </w:p>
        </w:tc>
      </w:tr>
      <w:tr w:rsidR="002656C9" w:rsidRPr="003E03FD" w14:paraId="737B810C" w14:textId="77777777" w:rsidTr="00B756E0">
        <w:tc>
          <w:tcPr>
            <w:tcW w:w="1075" w:type="dxa"/>
          </w:tcPr>
          <w:p w14:paraId="59F6E57A" w14:textId="2E088108" w:rsidR="002656C9" w:rsidRDefault="002656C9" w:rsidP="004E66A8">
            <w:pPr>
              <w:ind w:right="29"/>
              <w:rPr>
                <w:rFonts w:cs="Arial"/>
                <w:sz w:val="22"/>
              </w:rPr>
            </w:pPr>
            <w:r>
              <w:rPr>
                <w:rFonts w:cs="Arial"/>
                <w:sz w:val="22"/>
              </w:rPr>
              <w:lastRenderedPageBreak/>
              <w:t>US_05</w:t>
            </w:r>
          </w:p>
        </w:tc>
        <w:tc>
          <w:tcPr>
            <w:tcW w:w="1980" w:type="dxa"/>
          </w:tcPr>
          <w:p w14:paraId="6FCE6E95" w14:textId="52EC0286" w:rsidR="002656C9" w:rsidRDefault="002656C9" w:rsidP="004E66A8">
            <w:pPr>
              <w:ind w:right="29"/>
              <w:rPr>
                <w:rFonts w:cs="Arial"/>
                <w:sz w:val="22"/>
              </w:rPr>
            </w:pPr>
            <w:r>
              <w:rPr>
                <w:rFonts w:cs="Arial"/>
                <w:sz w:val="22"/>
              </w:rPr>
              <w:t>Employee info view</w:t>
            </w:r>
          </w:p>
        </w:tc>
        <w:tc>
          <w:tcPr>
            <w:tcW w:w="7110" w:type="dxa"/>
          </w:tcPr>
          <w:p w14:paraId="5D752E3B" w14:textId="7646164C" w:rsidR="002656C9" w:rsidRDefault="002656C9" w:rsidP="004E66A8">
            <w:pPr>
              <w:spacing w:before="0" w:after="0" w:line="240" w:lineRule="auto"/>
              <w:ind w:right="29"/>
              <w:rPr>
                <w:rFonts w:cs="Arial"/>
                <w:sz w:val="22"/>
                <w:lang w:val="en-GB"/>
              </w:rPr>
            </w:pPr>
            <w:r>
              <w:rPr>
                <w:rFonts w:cs="Arial"/>
                <w:sz w:val="22"/>
                <w:lang w:val="en-GB"/>
              </w:rPr>
              <w:t xml:space="preserve">Employee info form should have a search bar to enter employee number. the user </w:t>
            </w:r>
            <w:r w:rsidR="000F3AB0">
              <w:rPr>
                <w:rFonts w:cs="Arial"/>
                <w:sz w:val="22"/>
                <w:lang w:val="en-GB"/>
              </w:rPr>
              <w:t>should be</w:t>
            </w:r>
            <w:r>
              <w:rPr>
                <w:rFonts w:cs="Arial"/>
                <w:sz w:val="22"/>
                <w:lang w:val="en-GB"/>
              </w:rPr>
              <w:t xml:space="preserve"> able to view the employee details which is fetched from master employee table</w:t>
            </w:r>
          </w:p>
        </w:tc>
      </w:tr>
      <w:tr w:rsidR="002656C9" w:rsidRPr="003E03FD" w14:paraId="277220CA" w14:textId="77777777" w:rsidTr="00B756E0">
        <w:tc>
          <w:tcPr>
            <w:tcW w:w="1075" w:type="dxa"/>
          </w:tcPr>
          <w:p w14:paraId="3C8CCAFA" w14:textId="4CE9F60E" w:rsidR="002656C9" w:rsidRDefault="002656C9" w:rsidP="004E66A8">
            <w:pPr>
              <w:ind w:right="29"/>
              <w:rPr>
                <w:rFonts w:cs="Arial"/>
                <w:sz w:val="22"/>
              </w:rPr>
            </w:pPr>
            <w:r>
              <w:rPr>
                <w:rFonts w:cs="Arial"/>
                <w:sz w:val="22"/>
              </w:rPr>
              <w:t>US_06</w:t>
            </w:r>
          </w:p>
        </w:tc>
        <w:tc>
          <w:tcPr>
            <w:tcW w:w="1980" w:type="dxa"/>
          </w:tcPr>
          <w:p w14:paraId="00539B36" w14:textId="0BC8E9DA" w:rsidR="002656C9" w:rsidRDefault="002656C9" w:rsidP="004E66A8">
            <w:pPr>
              <w:ind w:right="29"/>
              <w:rPr>
                <w:rFonts w:cs="Arial"/>
                <w:sz w:val="22"/>
              </w:rPr>
            </w:pPr>
            <w:r>
              <w:rPr>
                <w:rFonts w:cs="Arial"/>
                <w:sz w:val="22"/>
              </w:rPr>
              <w:t>View Store request</w:t>
            </w:r>
          </w:p>
        </w:tc>
        <w:tc>
          <w:tcPr>
            <w:tcW w:w="7110" w:type="dxa"/>
          </w:tcPr>
          <w:p w14:paraId="2276178C" w14:textId="08B8EEE8" w:rsidR="002656C9" w:rsidRDefault="00376B79" w:rsidP="004E66A8">
            <w:pPr>
              <w:spacing w:before="0" w:after="0" w:line="240" w:lineRule="auto"/>
              <w:ind w:right="29"/>
              <w:rPr>
                <w:rFonts w:cs="Arial"/>
                <w:sz w:val="22"/>
                <w:lang w:val="en-GB"/>
              </w:rPr>
            </w:pPr>
            <w:r>
              <w:rPr>
                <w:rFonts w:cs="Arial"/>
                <w:sz w:val="22"/>
                <w:lang w:val="en-GB"/>
              </w:rPr>
              <w:t>All submitted store and employee request in db should be fetched and displayed to user for approval or rejection.</w:t>
            </w:r>
          </w:p>
        </w:tc>
      </w:tr>
    </w:tbl>
    <w:p w14:paraId="2B7DE5EE" w14:textId="123E7600" w:rsidR="001B02B2" w:rsidRDefault="001B02B2" w:rsidP="00B42EB2">
      <w:pPr>
        <w:pStyle w:val="Heading1"/>
        <w:rPr>
          <w:rFonts w:eastAsiaTheme="majorEastAsia"/>
        </w:rPr>
      </w:pPr>
      <w:bookmarkStart w:id="5" w:name="_Toc112751449"/>
      <w:r w:rsidRPr="00B42EB2">
        <w:rPr>
          <w:rFonts w:eastAsiaTheme="majorEastAsia"/>
        </w:rPr>
        <w:t>Functional</w:t>
      </w:r>
      <w:r w:rsidRPr="001B02B2">
        <w:rPr>
          <w:rFonts w:eastAsiaTheme="majorEastAsia"/>
        </w:rPr>
        <w:t>/</w:t>
      </w:r>
      <w:r w:rsidR="009E3674" w:rsidRPr="001B02B2">
        <w:rPr>
          <w:rFonts w:eastAsiaTheme="majorEastAsia"/>
        </w:rPr>
        <w:t>Non-Functional</w:t>
      </w:r>
      <w:r w:rsidRPr="001B02B2">
        <w:rPr>
          <w:rFonts w:eastAsiaTheme="majorEastAsia"/>
        </w:rPr>
        <w:t xml:space="preserve"> Requirement of the Problem Statement</w:t>
      </w:r>
      <w:bookmarkEnd w:id="5"/>
    </w:p>
    <w:p w14:paraId="01A09B20" w14:textId="76DEF725" w:rsidR="00D82EBC" w:rsidRPr="00B42EB2" w:rsidRDefault="004F3339" w:rsidP="00B42EB2">
      <w:pPr>
        <w:pStyle w:val="Heading2"/>
        <w:rPr>
          <w:rFonts w:eastAsiaTheme="majorEastAsia"/>
        </w:rPr>
      </w:pPr>
      <w:bookmarkStart w:id="6" w:name="_Toc112751450"/>
      <w:r w:rsidRPr="00B42EB2">
        <w:t>Login</w:t>
      </w:r>
      <w:bookmarkEnd w:id="6"/>
    </w:p>
    <w:p w14:paraId="282E2C11" w14:textId="77777777" w:rsidR="004F3339" w:rsidRPr="004F3339" w:rsidRDefault="004F3339" w:rsidP="004F3339"/>
    <w:tbl>
      <w:tblPr>
        <w:tblW w:w="93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1"/>
        <w:gridCol w:w="5859"/>
        <w:gridCol w:w="101"/>
      </w:tblGrid>
      <w:tr w:rsidR="004F3339" w14:paraId="7B2EADF0" w14:textId="77777777" w:rsidTr="00567819">
        <w:tc>
          <w:tcPr>
            <w:tcW w:w="34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E5D4C24" w14:textId="5EF393EB" w:rsidR="00E255FA" w:rsidRPr="00BD5048" w:rsidRDefault="004F3339" w:rsidP="00B42EB2">
            <w:pPr>
              <w:pStyle w:val="tablehead"/>
              <w:spacing w:after="0" w:line="276" w:lineRule="auto"/>
              <w:ind w:left="0"/>
              <w:rPr>
                <w:rFonts w:ascii="Calibri" w:hAnsi="Calibri" w:cs="Calibri"/>
                <w:sz w:val="22"/>
                <w:szCs w:val="22"/>
              </w:rPr>
            </w:pPr>
            <w:r>
              <w:rPr>
                <w:sz w:val="22"/>
                <w:szCs w:val="22"/>
              </w:rPr>
              <w:t>US-01</w:t>
            </w:r>
          </w:p>
        </w:tc>
        <w:tc>
          <w:tcPr>
            <w:tcW w:w="5960"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67EA6E4" w14:textId="2D62F996" w:rsidR="004F3339" w:rsidRDefault="004F3339" w:rsidP="00C22E03">
            <w:pPr>
              <w:pStyle w:val="tablehead"/>
              <w:spacing w:after="0" w:line="276" w:lineRule="auto"/>
              <w:ind w:left="-74"/>
              <w:rPr>
                <w:sz w:val="22"/>
                <w:szCs w:val="22"/>
              </w:rPr>
            </w:pPr>
            <w:r>
              <w:rPr>
                <w:sz w:val="22"/>
                <w:szCs w:val="22"/>
              </w:rPr>
              <w:t>Login</w:t>
            </w:r>
          </w:p>
          <w:p w14:paraId="490DC8BB" w14:textId="77777777" w:rsidR="00E255FA" w:rsidRDefault="00E255FA" w:rsidP="00C22E03">
            <w:pPr>
              <w:pStyle w:val="tablehead"/>
              <w:spacing w:after="0" w:line="276" w:lineRule="auto"/>
              <w:ind w:left="-74"/>
              <w:rPr>
                <w:sz w:val="22"/>
                <w:szCs w:val="22"/>
              </w:rPr>
            </w:pPr>
          </w:p>
          <w:p w14:paraId="2C3EAAE4" w14:textId="0B7AF110" w:rsidR="004F3339" w:rsidRPr="00BD5048" w:rsidRDefault="004F3339" w:rsidP="00C22E03">
            <w:pPr>
              <w:pStyle w:val="tablehead"/>
              <w:spacing w:after="0" w:line="276" w:lineRule="auto"/>
              <w:ind w:left="-74"/>
              <w:rPr>
                <w:rFonts w:ascii="Calibri" w:hAnsi="Calibri" w:cs="Calibri"/>
                <w:sz w:val="22"/>
                <w:szCs w:val="22"/>
              </w:rPr>
            </w:pPr>
          </w:p>
        </w:tc>
      </w:tr>
      <w:tr w:rsidR="004F3339" w14:paraId="4BDE5207" w14:textId="77777777" w:rsidTr="00567819">
        <w:tc>
          <w:tcPr>
            <w:tcW w:w="9371" w:type="dxa"/>
            <w:gridSpan w:val="3"/>
            <w:tcBorders>
              <w:top w:val="single" w:sz="4" w:space="0" w:color="auto"/>
              <w:left w:val="single" w:sz="4" w:space="0" w:color="auto"/>
              <w:bottom w:val="single" w:sz="4" w:space="0" w:color="auto"/>
              <w:right w:val="single" w:sz="4" w:space="0" w:color="auto"/>
            </w:tcBorders>
          </w:tcPr>
          <w:p w14:paraId="48D3CA78" w14:textId="7F7872A6" w:rsidR="004F3339" w:rsidRDefault="004F3339" w:rsidP="006C6BA3">
            <w:pPr>
              <w:pStyle w:val="Heading3"/>
            </w:pPr>
            <w:bookmarkStart w:id="7" w:name="_Toc112751451"/>
            <w:r>
              <w:lastRenderedPageBreak/>
              <w:t>Acceptance Criteria</w:t>
            </w:r>
            <w:bookmarkEnd w:id="7"/>
          </w:p>
          <w:p w14:paraId="4AD34136" w14:textId="4B918EC8" w:rsidR="004F3339" w:rsidRPr="004F3339" w:rsidRDefault="004F3339" w:rsidP="00C22E03">
            <w:pPr>
              <w:pStyle w:val="prasadstyle1"/>
              <w:rPr>
                <w:rFonts w:ascii="Arial" w:hAnsi="Arial" w:cs="Arial"/>
                <w:b w:val="0"/>
                <w:bCs/>
                <w:color w:val="auto"/>
                <w:sz w:val="22"/>
              </w:rPr>
            </w:pPr>
            <w:r>
              <w:rPr>
                <w:rFonts w:ascii="Arial" w:hAnsi="Arial" w:cs="Arial"/>
                <w:b w:val="0"/>
                <w:bCs/>
                <w:color w:val="auto"/>
                <w:sz w:val="22"/>
              </w:rPr>
              <w:t>Admin User needs to provide Username and password.</w:t>
            </w:r>
          </w:p>
          <w:p w14:paraId="000B4839" w14:textId="09F0CCAC" w:rsidR="004F3339" w:rsidRPr="00BD5048" w:rsidRDefault="004F3339" w:rsidP="00C22E03">
            <w:pPr>
              <w:rPr>
                <w:rFonts w:cs="Calibri"/>
                <w:sz w:val="22"/>
                <w:szCs w:val="22"/>
                <w:lang w:val="en-GB"/>
              </w:rPr>
            </w:pPr>
            <w:r w:rsidRPr="00BD5048">
              <w:rPr>
                <w:rFonts w:cs="Arial"/>
                <w:sz w:val="22"/>
                <w:szCs w:val="22"/>
              </w:rPr>
              <w:tab/>
            </w:r>
          </w:p>
        </w:tc>
      </w:tr>
      <w:tr w:rsidR="00567819" w14:paraId="10422C0D" w14:textId="77777777" w:rsidTr="00567819">
        <w:tc>
          <w:tcPr>
            <w:tcW w:w="9371" w:type="dxa"/>
            <w:gridSpan w:val="3"/>
            <w:tcBorders>
              <w:top w:val="single" w:sz="4" w:space="0" w:color="auto"/>
              <w:left w:val="single" w:sz="4" w:space="0" w:color="auto"/>
              <w:bottom w:val="single" w:sz="4" w:space="0" w:color="auto"/>
              <w:right w:val="single" w:sz="4" w:space="0" w:color="auto"/>
            </w:tcBorders>
          </w:tcPr>
          <w:p w14:paraId="07F45C7F" w14:textId="77777777" w:rsidR="00567819" w:rsidRDefault="00567819" w:rsidP="006C6BA3">
            <w:pPr>
              <w:pStyle w:val="Heading3"/>
            </w:pPr>
            <w:bookmarkStart w:id="8" w:name="_Toc112751452"/>
            <w:r>
              <w:t>UI-Screen View</w:t>
            </w:r>
            <w:bookmarkEnd w:id="8"/>
          </w:p>
          <w:p w14:paraId="1C414D60" w14:textId="4DF245AC" w:rsidR="00567819" w:rsidRPr="00567819" w:rsidRDefault="00567819" w:rsidP="00567819">
            <w:r>
              <w:rPr>
                <w:rFonts w:cs="Arial"/>
                <w:noProof/>
                <w:sz w:val="22"/>
              </w:rPr>
              <w:drawing>
                <wp:inline distT="0" distB="0" distL="0" distR="0" wp14:anchorId="6267B61E" wp14:editId="3FC2868C">
                  <wp:extent cx="5239019" cy="3746693"/>
                  <wp:effectExtent l="0" t="0" r="0" b="635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9019" cy="3746693"/>
                          </a:xfrm>
                          <a:prstGeom prst="rect">
                            <a:avLst/>
                          </a:prstGeom>
                        </pic:spPr>
                      </pic:pic>
                    </a:graphicData>
                  </a:graphic>
                </wp:inline>
              </w:drawing>
            </w:r>
          </w:p>
        </w:tc>
      </w:tr>
      <w:tr w:rsidR="00567819" w:rsidRPr="00A269D5" w14:paraId="0750E626" w14:textId="77777777" w:rsidTr="00567819">
        <w:trPr>
          <w:gridAfter w:val="1"/>
          <w:wAfter w:w="101" w:type="dxa"/>
          <w:trHeight w:val="2460"/>
        </w:trPr>
        <w:tc>
          <w:tcPr>
            <w:tcW w:w="9270" w:type="dxa"/>
            <w:gridSpan w:val="2"/>
            <w:shd w:val="clear" w:color="auto" w:fill="auto"/>
          </w:tcPr>
          <w:p w14:paraId="29C8484B" w14:textId="77777777" w:rsidR="00567819" w:rsidRDefault="00567819" w:rsidP="00A56308">
            <w:pPr>
              <w:pStyle w:val="Heading3"/>
            </w:pPr>
            <w:bookmarkStart w:id="9" w:name="_Toc112679975"/>
            <w:bookmarkStart w:id="10" w:name="_Toc112751453"/>
            <w:r w:rsidRPr="00B30FBF">
              <w:t>REST End Points</w:t>
            </w:r>
            <w:bookmarkEnd w:id="9"/>
            <w:bookmarkEnd w:id="10"/>
          </w:p>
          <w:p w14:paraId="038A2A1C" w14:textId="2FBF16A3" w:rsidR="00567819" w:rsidRDefault="00567819" w:rsidP="00A56308">
            <w:pPr>
              <w:spacing w:after="0"/>
              <w:jc w:val="both"/>
              <w:rPr>
                <w:rFonts w:cs="Calibri"/>
              </w:rPr>
            </w:pPr>
            <w:r>
              <w:rPr>
                <w:rFonts w:cs="Calibri"/>
              </w:rPr>
              <w:t xml:space="preserve">POST </w:t>
            </w:r>
            <w:r w:rsidR="000F3AB0">
              <w:rPr>
                <w:rFonts w:cs="Calibri"/>
              </w:rPr>
              <w:t>- /</w:t>
            </w:r>
            <w:r>
              <w:rPr>
                <w:rFonts w:cs="Calibri"/>
              </w:rPr>
              <w:t xml:space="preserve">login </w:t>
            </w:r>
          </w:p>
          <w:p w14:paraId="50D43C83" w14:textId="42D6C986" w:rsidR="000C6D5F" w:rsidRPr="000C6D5F" w:rsidRDefault="000C6D5F" w:rsidP="00A56308">
            <w:pPr>
              <w:spacing w:after="0"/>
              <w:jc w:val="both"/>
              <w:rPr>
                <w:rFonts w:cs="Calibri"/>
                <w:b/>
                <w:bCs/>
                <w:u w:val="single"/>
              </w:rPr>
            </w:pPr>
            <w:r w:rsidRPr="000C6D5F">
              <w:rPr>
                <w:rFonts w:cs="Calibri"/>
                <w:b/>
                <w:bCs/>
                <w:u w:val="single"/>
              </w:rPr>
              <w:t>Input</w:t>
            </w:r>
          </w:p>
          <w:p w14:paraId="3148BF31" w14:textId="751E0F7D" w:rsidR="000C6D5F" w:rsidRPr="000C6D5F" w:rsidRDefault="000C6D5F" w:rsidP="000C6D5F">
            <w:pPr>
              <w:pStyle w:val="ListParagraph"/>
              <w:numPr>
                <w:ilvl w:val="0"/>
                <w:numId w:val="43"/>
              </w:numPr>
              <w:jc w:val="both"/>
              <w:rPr>
                <w:rFonts w:cs="Calibri"/>
              </w:rPr>
            </w:pPr>
            <w:r w:rsidRPr="000C6D5F">
              <w:rPr>
                <w:rFonts w:cs="Calibri"/>
              </w:rPr>
              <w:t>Username</w:t>
            </w:r>
          </w:p>
          <w:p w14:paraId="66F08423" w14:textId="77777777" w:rsidR="004F21B0" w:rsidRPr="000C6D5F" w:rsidRDefault="004F21B0" w:rsidP="004F21B0">
            <w:pPr>
              <w:pStyle w:val="ListParagraph"/>
              <w:numPr>
                <w:ilvl w:val="0"/>
                <w:numId w:val="43"/>
              </w:numPr>
              <w:jc w:val="both"/>
              <w:rPr>
                <w:rFonts w:cs="Calibri"/>
              </w:rPr>
            </w:pPr>
            <w:r w:rsidRPr="000C6D5F">
              <w:rPr>
                <w:rFonts w:cs="Calibri"/>
              </w:rPr>
              <w:t>Password in encrypted format</w:t>
            </w:r>
          </w:p>
          <w:p w14:paraId="667E24E0" w14:textId="7C9D1558" w:rsidR="00567819" w:rsidRPr="00FE7C53" w:rsidRDefault="00567819" w:rsidP="00A56308">
            <w:pPr>
              <w:spacing w:after="0"/>
              <w:jc w:val="both"/>
              <w:rPr>
                <w:rFonts w:cs="Calibri"/>
                <w:b/>
                <w:bCs/>
                <w:u w:val="single"/>
              </w:rPr>
            </w:pPr>
            <w:r w:rsidRPr="00FE7C53">
              <w:rPr>
                <w:rFonts w:cs="Calibri"/>
                <w:b/>
                <w:bCs/>
                <w:u w:val="single"/>
              </w:rPr>
              <w:t xml:space="preserve">Output </w:t>
            </w:r>
          </w:p>
          <w:p w14:paraId="105981C4" w14:textId="77777777" w:rsidR="00567819" w:rsidRPr="00FE7C53" w:rsidRDefault="00567819" w:rsidP="008D6C60">
            <w:pPr>
              <w:pStyle w:val="ListParagraph"/>
              <w:numPr>
                <w:ilvl w:val="0"/>
                <w:numId w:val="27"/>
              </w:numPr>
              <w:jc w:val="both"/>
              <w:rPr>
                <w:rFonts w:eastAsiaTheme="majorEastAsia" w:cs="Arial"/>
              </w:rPr>
            </w:pPr>
            <w:r w:rsidRPr="00FE7C53">
              <w:rPr>
                <w:rFonts w:cs="Calibri"/>
              </w:rPr>
              <w:t>T</w:t>
            </w:r>
            <w:r w:rsidRPr="00FE7C53">
              <w:rPr>
                <w:rFonts w:eastAsiaTheme="majorEastAsia" w:cs="Arial"/>
              </w:rPr>
              <w:t>he service should response 200 ok along with success message.</w:t>
            </w:r>
          </w:p>
          <w:p w14:paraId="54D3EE41" w14:textId="77777777" w:rsidR="00567819" w:rsidRPr="00FE7C53" w:rsidRDefault="00567819" w:rsidP="008D6C60">
            <w:pPr>
              <w:pStyle w:val="ListParagraph"/>
              <w:numPr>
                <w:ilvl w:val="0"/>
                <w:numId w:val="27"/>
              </w:numPr>
              <w:jc w:val="both"/>
              <w:rPr>
                <w:rFonts w:eastAsiaTheme="majorEastAsia" w:cs="Arial"/>
              </w:rPr>
            </w:pPr>
            <w:r w:rsidRPr="00FE7C53">
              <w:rPr>
                <w:rFonts w:eastAsiaTheme="majorEastAsia" w:cs="Arial"/>
              </w:rPr>
              <w:t>Error code 400 for any business validation error.</w:t>
            </w:r>
          </w:p>
          <w:p w14:paraId="61681A57" w14:textId="77777777" w:rsidR="00567819" w:rsidRPr="00FE7C53" w:rsidRDefault="00567819" w:rsidP="008D6C60">
            <w:pPr>
              <w:pStyle w:val="ListParagraph"/>
              <w:numPr>
                <w:ilvl w:val="0"/>
                <w:numId w:val="27"/>
              </w:numPr>
              <w:jc w:val="both"/>
              <w:rPr>
                <w:rFonts w:eastAsiaTheme="majorEastAsia" w:cs="Arial"/>
              </w:rPr>
            </w:pPr>
            <w:r w:rsidRPr="00FE7C53">
              <w:rPr>
                <w:rFonts w:eastAsiaTheme="majorEastAsia" w:cs="Arial"/>
              </w:rPr>
              <w:t>Error code 500 for internal prog. error</w:t>
            </w:r>
          </w:p>
          <w:p w14:paraId="71C75691" w14:textId="77777777" w:rsidR="00567819" w:rsidRDefault="00567819" w:rsidP="00A56308">
            <w:pPr>
              <w:pStyle w:val="Heading3"/>
              <w:numPr>
                <w:ilvl w:val="0"/>
                <w:numId w:val="0"/>
              </w:numPr>
              <w:ind w:left="720"/>
            </w:pPr>
          </w:p>
        </w:tc>
      </w:tr>
      <w:tr w:rsidR="004F3339" w14:paraId="40FB8D8E" w14:textId="77777777" w:rsidTr="00567819">
        <w:tc>
          <w:tcPr>
            <w:tcW w:w="9371" w:type="dxa"/>
            <w:gridSpan w:val="3"/>
            <w:tcBorders>
              <w:top w:val="single" w:sz="4" w:space="0" w:color="auto"/>
              <w:left w:val="single" w:sz="4" w:space="0" w:color="auto"/>
              <w:bottom w:val="single" w:sz="4" w:space="0" w:color="auto"/>
              <w:right w:val="single" w:sz="4" w:space="0" w:color="auto"/>
            </w:tcBorders>
          </w:tcPr>
          <w:p w14:paraId="2C864A0B" w14:textId="77777777" w:rsidR="004F3339" w:rsidRDefault="004F3339" w:rsidP="006C6BA3">
            <w:pPr>
              <w:pStyle w:val="Heading3"/>
            </w:pPr>
            <w:bookmarkStart w:id="11" w:name="_Toc112751454"/>
            <w:r>
              <w:lastRenderedPageBreak/>
              <w:t>Entity</w:t>
            </w:r>
            <w:bookmarkEnd w:id="11"/>
          </w:p>
          <w:p w14:paraId="70EFE34A" w14:textId="77777777" w:rsidR="004F3339" w:rsidRDefault="004F3339" w:rsidP="00C22E03">
            <w:pPr>
              <w:pStyle w:val="prasadstyle1"/>
              <w:rPr>
                <w:rFonts w:ascii="Arial" w:hAnsi="Arial" w:cs="Arial"/>
                <w:color w:val="auto"/>
                <w:sz w:val="22"/>
              </w:rPr>
            </w:pPr>
            <w:r>
              <w:rPr>
                <w:rFonts w:ascii="Arial" w:hAnsi="Arial" w:cs="Arial"/>
                <w:color w:val="auto"/>
                <w:sz w:val="22"/>
              </w:rPr>
              <w:t>User Details</w:t>
            </w:r>
          </w:p>
          <w:p w14:paraId="42A86FA1" w14:textId="69B611D8" w:rsidR="009C1C89" w:rsidRDefault="000F3AB0" w:rsidP="008D6C60">
            <w:pPr>
              <w:pStyle w:val="ListParagraph"/>
              <w:numPr>
                <w:ilvl w:val="0"/>
                <w:numId w:val="28"/>
              </w:numPr>
              <w:spacing w:line="276" w:lineRule="auto"/>
              <w:ind w:right="-108"/>
              <w:contextualSpacing/>
              <w:rPr>
                <w:rFonts w:cs="Calibri"/>
                <w:b/>
                <w:szCs w:val="24"/>
              </w:rPr>
            </w:pPr>
            <w:r>
              <w:rPr>
                <w:rFonts w:cs="Calibri"/>
                <w:b/>
                <w:szCs w:val="24"/>
              </w:rPr>
              <w:t>Username</w:t>
            </w:r>
          </w:p>
          <w:p w14:paraId="52CF5079" w14:textId="77777777" w:rsidR="009C1C89" w:rsidRDefault="009C1C89" w:rsidP="008D6C60">
            <w:pPr>
              <w:pStyle w:val="ListParagraph"/>
              <w:numPr>
                <w:ilvl w:val="1"/>
                <w:numId w:val="28"/>
              </w:numPr>
              <w:spacing w:line="276" w:lineRule="auto"/>
              <w:ind w:right="-108"/>
              <w:rPr>
                <w:rFonts w:cs="Calibri"/>
                <w:szCs w:val="24"/>
              </w:rPr>
            </w:pPr>
            <w:r>
              <w:rPr>
                <w:rFonts w:cs="Calibri"/>
                <w:szCs w:val="24"/>
              </w:rPr>
              <w:t xml:space="preserve">Variable name as </w:t>
            </w:r>
            <w:r w:rsidRPr="00B76789">
              <w:rPr>
                <w:rFonts w:cs="Calibri"/>
                <w:szCs w:val="24"/>
              </w:rPr>
              <w:t>&lt;</w:t>
            </w:r>
            <w:r>
              <w:rPr>
                <w:rFonts w:cs="Calibri"/>
                <w:szCs w:val="24"/>
              </w:rPr>
              <w:t>userName</w:t>
            </w:r>
            <w:r w:rsidRPr="00B76789">
              <w:rPr>
                <w:rFonts w:cs="Calibri"/>
                <w:szCs w:val="24"/>
              </w:rPr>
              <w:t>&gt;</w:t>
            </w:r>
          </w:p>
          <w:p w14:paraId="764F1BC1" w14:textId="77777777" w:rsidR="009C1C89" w:rsidRDefault="009C1C89" w:rsidP="008D6C60">
            <w:pPr>
              <w:pStyle w:val="ListParagraph"/>
              <w:numPr>
                <w:ilvl w:val="0"/>
                <w:numId w:val="28"/>
              </w:numPr>
              <w:spacing w:line="276" w:lineRule="auto"/>
              <w:ind w:right="-108"/>
              <w:contextualSpacing/>
              <w:rPr>
                <w:rFonts w:cs="Calibri"/>
                <w:b/>
                <w:szCs w:val="24"/>
              </w:rPr>
            </w:pPr>
            <w:r>
              <w:rPr>
                <w:rFonts w:cs="Calibri"/>
                <w:b/>
                <w:szCs w:val="24"/>
              </w:rPr>
              <w:t>Password</w:t>
            </w:r>
          </w:p>
          <w:p w14:paraId="53E8A73C" w14:textId="77777777" w:rsidR="009C1C89" w:rsidRDefault="009C1C89" w:rsidP="008D6C60">
            <w:pPr>
              <w:pStyle w:val="ListParagraph"/>
              <w:numPr>
                <w:ilvl w:val="1"/>
                <w:numId w:val="28"/>
              </w:numPr>
              <w:spacing w:line="276" w:lineRule="auto"/>
              <w:ind w:right="-108"/>
              <w:rPr>
                <w:rFonts w:cs="Calibri"/>
                <w:szCs w:val="24"/>
              </w:rPr>
            </w:pPr>
            <w:r>
              <w:rPr>
                <w:rFonts w:cs="Calibri"/>
                <w:szCs w:val="24"/>
              </w:rPr>
              <w:t>Variable name as &lt;password</w:t>
            </w:r>
            <w:r w:rsidRPr="003F0560">
              <w:rPr>
                <w:rFonts w:cs="Calibri"/>
                <w:szCs w:val="24"/>
              </w:rPr>
              <w:t>&gt;</w:t>
            </w:r>
          </w:p>
          <w:p w14:paraId="1542DBEB" w14:textId="1A7CD948" w:rsidR="004F3339" w:rsidRPr="004F3339" w:rsidRDefault="004F3339" w:rsidP="004F3339">
            <w:pPr>
              <w:pStyle w:val="prasadstyle1"/>
              <w:ind w:left="850"/>
              <w:rPr>
                <w:rFonts w:ascii="Arial" w:hAnsi="Arial" w:cs="Arial"/>
                <w:b w:val="0"/>
                <w:bCs/>
                <w:color w:val="auto"/>
                <w:sz w:val="22"/>
              </w:rPr>
            </w:pPr>
          </w:p>
        </w:tc>
      </w:tr>
      <w:tr w:rsidR="004F3339" w14:paraId="6D391510" w14:textId="77777777" w:rsidTr="00567819">
        <w:tc>
          <w:tcPr>
            <w:tcW w:w="9371" w:type="dxa"/>
            <w:gridSpan w:val="3"/>
            <w:tcBorders>
              <w:top w:val="single" w:sz="4" w:space="0" w:color="auto"/>
              <w:left w:val="single" w:sz="4" w:space="0" w:color="auto"/>
              <w:bottom w:val="single" w:sz="4" w:space="0" w:color="auto"/>
              <w:right w:val="single" w:sz="4" w:space="0" w:color="auto"/>
            </w:tcBorders>
          </w:tcPr>
          <w:p w14:paraId="00EEE1C3" w14:textId="1FA093E3" w:rsidR="004F3339" w:rsidRDefault="004F3339" w:rsidP="006C6BA3">
            <w:pPr>
              <w:pStyle w:val="Heading3"/>
            </w:pPr>
            <w:bookmarkStart w:id="12" w:name="_Toc112751455"/>
            <w:r>
              <w:t>Login Table</w:t>
            </w:r>
            <w:bookmarkEnd w:id="12"/>
          </w:p>
          <w:p w14:paraId="2B26A1A8" w14:textId="77777777" w:rsidR="004F3339" w:rsidRDefault="004F3339" w:rsidP="00C22E03">
            <w:pPr>
              <w:pStyle w:val="prasadstyle1"/>
              <w:rPr>
                <w:rFonts w:ascii="Arial" w:hAnsi="Arial" w:cs="Arial"/>
                <w:color w:val="auto"/>
                <w:sz w:val="22"/>
              </w:rPr>
            </w:pPr>
          </w:p>
          <w:tbl>
            <w:tblPr>
              <w:tblStyle w:val="TableGrid"/>
              <w:tblW w:w="0" w:type="auto"/>
              <w:tblLook w:val="04A0" w:firstRow="1" w:lastRow="0" w:firstColumn="1" w:lastColumn="0" w:noHBand="0" w:noVBand="1"/>
            </w:tblPr>
            <w:tblGrid>
              <w:gridCol w:w="4572"/>
              <w:gridCol w:w="4573"/>
            </w:tblGrid>
            <w:tr w:rsidR="004F3339" w14:paraId="1DC9373C" w14:textId="77777777" w:rsidTr="004F3339">
              <w:tc>
                <w:tcPr>
                  <w:tcW w:w="4572" w:type="dxa"/>
                </w:tcPr>
                <w:p w14:paraId="0C4203D1" w14:textId="7964E002" w:rsidR="004F3339" w:rsidRDefault="004F3339" w:rsidP="00C22E03">
                  <w:pPr>
                    <w:pStyle w:val="prasadstyle1"/>
                    <w:rPr>
                      <w:rFonts w:ascii="Arial" w:hAnsi="Arial" w:cs="Arial"/>
                      <w:color w:val="auto"/>
                      <w:sz w:val="22"/>
                    </w:rPr>
                  </w:pPr>
                  <w:r>
                    <w:rPr>
                      <w:rFonts w:ascii="Arial" w:hAnsi="Arial" w:cs="Arial"/>
                      <w:color w:val="auto"/>
                      <w:sz w:val="22"/>
                    </w:rPr>
                    <w:t>User</w:t>
                  </w:r>
                  <w:r w:rsidR="00930218">
                    <w:rPr>
                      <w:rFonts w:ascii="Arial" w:hAnsi="Arial" w:cs="Arial"/>
                      <w:color w:val="auto"/>
                      <w:sz w:val="22"/>
                    </w:rPr>
                    <w:t xml:space="preserve"> </w:t>
                  </w:r>
                  <w:r>
                    <w:rPr>
                      <w:rFonts w:ascii="Arial" w:hAnsi="Arial" w:cs="Arial"/>
                      <w:color w:val="auto"/>
                      <w:sz w:val="22"/>
                    </w:rPr>
                    <w:t>Name</w:t>
                  </w:r>
                </w:p>
              </w:tc>
              <w:tc>
                <w:tcPr>
                  <w:tcW w:w="4573" w:type="dxa"/>
                </w:tcPr>
                <w:p w14:paraId="5B992910" w14:textId="70BB683E" w:rsidR="004F3339" w:rsidRDefault="004F3339" w:rsidP="00C22E03">
                  <w:pPr>
                    <w:pStyle w:val="prasadstyle1"/>
                    <w:rPr>
                      <w:rFonts w:ascii="Arial" w:hAnsi="Arial" w:cs="Arial"/>
                      <w:color w:val="auto"/>
                      <w:sz w:val="22"/>
                    </w:rPr>
                  </w:pPr>
                  <w:r>
                    <w:rPr>
                      <w:rFonts w:ascii="Arial" w:hAnsi="Arial" w:cs="Arial"/>
                      <w:color w:val="auto"/>
                      <w:sz w:val="22"/>
                    </w:rPr>
                    <w:t>Password</w:t>
                  </w:r>
                </w:p>
              </w:tc>
            </w:tr>
            <w:tr w:rsidR="004F3339" w14:paraId="4B501D26" w14:textId="77777777" w:rsidTr="004F3339">
              <w:tc>
                <w:tcPr>
                  <w:tcW w:w="4572" w:type="dxa"/>
                </w:tcPr>
                <w:p w14:paraId="4B58CC44" w14:textId="6492B7FA" w:rsidR="004F3339" w:rsidRDefault="004F3339" w:rsidP="00C22E03">
                  <w:pPr>
                    <w:pStyle w:val="prasadstyle1"/>
                    <w:rPr>
                      <w:rFonts w:ascii="Arial" w:hAnsi="Arial" w:cs="Arial"/>
                      <w:color w:val="auto"/>
                      <w:sz w:val="22"/>
                    </w:rPr>
                  </w:pPr>
                  <w:r>
                    <w:rPr>
                      <w:rFonts w:ascii="Arial" w:hAnsi="Arial" w:cs="Arial"/>
                      <w:color w:val="auto"/>
                      <w:sz w:val="22"/>
                    </w:rPr>
                    <w:t>ramesh@gamil.com</w:t>
                  </w:r>
                </w:p>
              </w:tc>
              <w:tc>
                <w:tcPr>
                  <w:tcW w:w="4573" w:type="dxa"/>
                </w:tcPr>
                <w:p w14:paraId="28A133E2" w14:textId="300754FF" w:rsidR="004F3339" w:rsidRDefault="004F3339" w:rsidP="00C22E03">
                  <w:pPr>
                    <w:pStyle w:val="prasadstyle1"/>
                    <w:rPr>
                      <w:rFonts w:ascii="Arial" w:hAnsi="Arial" w:cs="Arial"/>
                      <w:color w:val="auto"/>
                      <w:sz w:val="22"/>
                    </w:rPr>
                  </w:pPr>
                  <w:r>
                    <w:rPr>
                      <w:rFonts w:ascii="Arial" w:hAnsi="Arial" w:cs="Arial"/>
                      <w:color w:val="auto"/>
                      <w:sz w:val="22"/>
                    </w:rPr>
                    <w:t>Nintendo@711</w:t>
                  </w:r>
                </w:p>
              </w:tc>
            </w:tr>
            <w:tr w:rsidR="004F3339" w14:paraId="5D1C72DC" w14:textId="77777777" w:rsidTr="004F3339">
              <w:tc>
                <w:tcPr>
                  <w:tcW w:w="4572" w:type="dxa"/>
                </w:tcPr>
                <w:p w14:paraId="5B7B0F8C" w14:textId="1CB0F9DA" w:rsidR="004F3339" w:rsidRDefault="004F3339" w:rsidP="00C22E03">
                  <w:pPr>
                    <w:pStyle w:val="prasadstyle1"/>
                    <w:rPr>
                      <w:rFonts w:ascii="Arial" w:hAnsi="Arial" w:cs="Arial"/>
                      <w:color w:val="auto"/>
                      <w:sz w:val="22"/>
                    </w:rPr>
                  </w:pPr>
                  <w:r>
                    <w:rPr>
                      <w:rFonts w:ascii="Arial" w:hAnsi="Arial" w:cs="Arial"/>
                      <w:color w:val="auto"/>
                      <w:sz w:val="22"/>
                    </w:rPr>
                    <w:t>arunk@gamil.com</w:t>
                  </w:r>
                </w:p>
              </w:tc>
              <w:tc>
                <w:tcPr>
                  <w:tcW w:w="4573" w:type="dxa"/>
                </w:tcPr>
                <w:p w14:paraId="1B105869" w14:textId="0EABE0D5" w:rsidR="004F3339" w:rsidRDefault="004F3339" w:rsidP="00C22E03">
                  <w:pPr>
                    <w:pStyle w:val="prasadstyle1"/>
                    <w:rPr>
                      <w:rFonts w:ascii="Arial" w:hAnsi="Arial" w:cs="Arial"/>
                      <w:color w:val="auto"/>
                      <w:sz w:val="22"/>
                    </w:rPr>
                  </w:pPr>
                  <w:r>
                    <w:rPr>
                      <w:rFonts w:ascii="Arial" w:hAnsi="Arial" w:cs="Arial"/>
                      <w:color w:val="auto"/>
                      <w:sz w:val="22"/>
                    </w:rPr>
                    <w:t>Gameboy@889</w:t>
                  </w:r>
                </w:p>
              </w:tc>
            </w:tr>
            <w:tr w:rsidR="004F3339" w14:paraId="2373781F" w14:textId="77777777" w:rsidTr="004F3339">
              <w:tc>
                <w:tcPr>
                  <w:tcW w:w="4572" w:type="dxa"/>
                </w:tcPr>
                <w:p w14:paraId="276F3D09" w14:textId="37197427" w:rsidR="004F3339" w:rsidRDefault="004F3339" w:rsidP="00C22E03">
                  <w:pPr>
                    <w:pStyle w:val="prasadstyle1"/>
                    <w:rPr>
                      <w:rFonts w:ascii="Arial" w:hAnsi="Arial" w:cs="Arial"/>
                      <w:color w:val="auto"/>
                      <w:sz w:val="22"/>
                    </w:rPr>
                  </w:pPr>
                  <w:r>
                    <w:rPr>
                      <w:rFonts w:ascii="Arial" w:hAnsi="Arial" w:cs="Arial"/>
                      <w:color w:val="auto"/>
                      <w:sz w:val="22"/>
                    </w:rPr>
                    <w:t>pixel@yahoo.com</w:t>
                  </w:r>
                </w:p>
              </w:tc>
              <w:tc>
                <w:tcPr>
                  <w:tcW w:w="4573" w:type="dxa"/>
                </w:tcPr>
                <w:p w14:paraId="7185574F" w14:textId="4C12EE4B" w:rsidR="004F3339" w:rsidRDefault="004F3339" w:rsidP="00C22E03">
                  <w:pPr>
                    <w:pStyle w:val="prasadstyle1"/>
                    <w:rPr>
                      <w:rFonts w:ascii="Arial" w:hAnsi="Arial" w:cs="Arial"/>
                      <w:color w:val="auto"/>
                      <w:sz w:val="22"/>
                    </w:rPr>
                  </w:pPr>
                  <w:r>
                    <w:rPr>
                      <w:rFonts w:ascii="Arial" w:hAnsi="Arial" w:cs="Arial"/>
                      <w:color w:val="auto"/>
                      <w:sz w:val="22"/>
                    </w:rPr>
                    <w:t>Bharath@334</w:t>
                  </w:r>
                </w:p>
              </w:tc>
            </w:tr>
          </w:tbl>
          <w:p w14:paraId="55670BB5" w14:textId="6757B77A" w:rsidR="004F3339" w:rsidRDefault="004F3339" w:rsidP="00C22E03">
            <w:pPr>
              <w:pStyle w:val="prasadstyle1"/>
              <w:rPr>
                <w:rFonts w:ascii="Arial" w:hAnsi="Arial" w:cs="Arial"/>
                <w:color w:val="auto"/>
                <w:sz w:val="22"/>
              </w:rPr>
            </w:pPr>
          </w:p>
        </w:tc>
      </w:tr>
      <w:tr w:rsidR="000C4FCC" w14:paraId="6AD5A285" w14:textId="77777777" w:rsidTr="00567819">
        <w:tc>
          <w:tcPr>
            <w:tcW w:w="9371" w:type="dxa"/>
            <w:gridSpan w:val="3"/>
            <w:tcBorders>
              <w:top w:val="single" w:sz="4" w:space="0" w:color="auto"/>
              <w:left w:val="single" w:sz="4" w:space="0" w:color="auto"/>
              <w:bottom w:val="single" w:sz="4" w:space="0" w:color="auto"/>
              <w:right w:val="single" w:sz="4" w:space="0" w:color="auto"/>
            </w:tcBorders>
          </w:tcPr>
          <w:p w14:paraId="194FAB57" w14:textId="155D69C5" w:rsidR="000C4FCC" w:rsidRDefault="000C4FCC" w:rsidP="00687378">
            <w:pPr>
              <w:pStyle w:val="Heading3"/>
            </w:pPr>
            <w:bookmarkStart w:id="13" w:name="_Toc112751456"/>
            <w:r>
              <w:t>Non-Functional Requirement</w:t>
            </w:r>
            <w:r w:rsidR="00687378">
              <w:t>s</w:t>
            </w:r>
            <w:bookmarkEnd w:id="13"/>
          </w:p>
          <w:p w14:paraId="60E1104B" w14:textId="77777777" w:rsidR="002517B5" w:rsidRPr="00BA24AA" w:rsidRDefault="002517B5" w:rsidP="008D6C60">
            <w:pPr>
              <w:pStyle w:val="ListParagraph"/>
              <w:numPr>
                <w:ilvl w:val="0"/>
                <w:numId w:val="29"/>
              </w:numPr>
              <w:ind w:right="29"/>
              <w:rPr>
                <w:rFonts w:cs="Arial"/>
                <w:lang w:val="en-GB"/>
              </w:rPr>
            </w:pPr>
            <w:r w:rsidRPr="00BA24AA">
              <w:rPr>
                <w:rFonts w:cs="Arial"/>
                <w:lang w:val="en-GB"/>
              </w:rPr>
              <w:t>Authentication should be mandatory &amp; Admin User alone will be able to login with username and password &amp; the role should be ADMIN_USER.</w:t>
            </w:r>
          </w:p>
          <w:p w14:paraId="353B0043" w14:textId="77777777" w:rsidR="002517B5" w:rsidRPr="00BA24AA" w:rsidRDefault="002517B5" w:rsidP="008D6C60">
            <w:pPr>
              <w:pStyle w:val="ListParagraph"/>
              <w:numPr>
                <w:ilvl w:val="0"/>
                <w:numId w:val="29"/>
              </w:numPr>
              <w:ind w:right="29"/>
              <w:rPr>
                <w:rFonts w:cs="Arial"/>
                <w:lang w:val="en-GB"/>
              </w:rPr>
            </w:pPr>
            <w:r w:rsidRPr="00BA24AA">
              <w:rPr>
                <w:rFonts w:cs="Arial"/>
                <w:lang w:val="en-GB"/>
              </w:rPr>
              <w:t>Application should allow as much as external configuration rather than deploying for any small change.</w:t>
            </w:r>
          </w:p>
          <w:p w14:paraId="3385DD36" w14:textId="77777777" w:rsidR="002517B5" w:rsidRPr="00BA24AA" w:rsidRDefault="002517B5" w:rsidP="008D6C60">
            <w:pPr>
              <w:pStyle w:val="ListParagraph"/>
              <w:numPr>
                <w:ilvl w:val="0"/>
                <w:numId w:val="29"/>
              </w:numPr>
              <w:ind w:right="29"/>
              <w:rPr>
                <w:rFonts w:cs="Arial"/>
                <w:lang w:val="en-GB"/>
              </w:rPr>
            </w:pPr>
            <w:r w:rsidRPr="00BA24AA">
              <w:rPr>
                <w:rFonts w:cs="Arial"/>
                <w:lang w:val="en-GB"/>
              </w:rPr>
              <w:t>Proper error message &amp; logging should be in-place.</w:t>
            </w:r>
          </w:p>
          <w:p w14:paraId="43D2034E" w14:textId="7BCC1F7E" w:rsidR="000C4FCC" w:rsidRPr="000C4FCC" w:rsidRDefault="000C4FCC" w:rsidP="00C22E03">
            <w:pPr>
              <w:pStyle w:val="prasadstyle1"/>
              <w:rPr>
                <w:rFonts w:ascii="Arial" w:hAnsi="Arial" w:cs="Arial"/>
                <w:b w:val="0"/>
                <w:bCs/>
                <w:color w:val="auto"/>
                <w:sz w:val="22"/>
              </w:rPr>
            </w:pPr>
          </w:p>
        </w:tc>
      </w:tr>
      <w:tr w:rsidR="000C4FCC" w14:paraId="5C1DA020" w14:textId="77777777" w:rsidTr="00567819">
        <w:tc>
          <w:tcPr>
            <w:tcW w:w="9371" w:type="dxa"/>
            <w:gridSpan w:val="3"/>
            <w:tcBorders>
              <w:top w:val="single" w:sz="4" w:space="0" w:color="auto"/>
              <w:left w:val="single" w:sz="4" w:space="0" w:color="auto"/>
              <w:bottom w:val="single" w:sz="4" w:space="0" w:color="auto"/>
              <w:right w:val="single" w:sz="4" w:space="0" w:color="auto"/>
            </w:tcBorders>
          </w:tcPr>
          <w:p w14:paraId="79E318EB" w14:textId="77777777" w:rsidR="00111E9E" w:rsidRPr="00110F85" w:rsidRDefault="00111E9E" w:rsidP="00111E9E">
            <w:pPr>
              <w:pStyle w:val="Heading3"/>
              <w:rPr>
                <w:lang w:val="en-GB"/>
              </w:rPr>
            </w:pPr>
            <w:bookmarkStart w:id="14" w:name="_Toc112679979"/>
            <w:bookmarkStart w:id="15" w:name="_Toc112751457"/>
            <w:r>
              <w:rPr>
                <w:lang w:val="en-GB"/>
              </w:rPr>
              <w:t xml:space="preserve">Business </w:t>
            </w:r>
            <w:r w:rsidRPr="00110F85">
              <w:rPr>
                <w:lang w:val="en-GB"/>
              </w:rPr>
              <w:t>Validations</w:t>
            </w:r>
            <w:bookmarkEnd w:id="14"/>
            <w:bookmarkEnd w:id="15"/>
          </w:p>
          <w:p w14:paraId="38BC0C62" w14:textId="791ACC51" w:rsidR="000C4FCC" w:rsidRDefault="000F4F8F" w:rsidP="008D6C60">
            <w:pPr>
              <w:pStyle w:val="prasadstyle1"/>
              <w:numPr>
                <w:ilvl w:val="0"/>
                <w:numId w:val="30"/>
              </w:numPr>
              <w:rPr>
                <w:rFonts w:ascii="Arial" w:hAnsi="Arial" w:cs="Arial"/>
                <w:b w:val="0"/>
                <w:bCs/>
                <w:color w:val="auto"/>
                <w:sz w:val="22"/>
              </w:rPr>
            </w:pPr>
            <w:r>
              <w:rPr>
                <w:rFonts w:ascii="Arial" w:hAnsi="Arial" w:cs="Arial"/>
                <w:b w:val="0"/>
                <w:bCs/>
                <w:color w:val="auto"/>
                <w:sz w:val="22"/>
              </w:rPr>
              <w:t>All fields are mandatory.</w:t>
            </w:r>
          </w:p>
          <w:p w14:paraId="68073D55" w14:textId="141D4420" w:rsidR="000F4F8F" w:rsidRDefault="000F4F8F" w:rsidP="008D6C60">
            <w:pPr>
              <w:pStyle w:val="prasadstyle1"/>
              <w:numPr>
                <w:ilvl w:val="0"/>
                <w:numId w:val="30"/>
              </w:numPr>
              <w:rPr>
                <w:rFonts w:ascii="Arial" w:hAnsi="Arial" w:cs="Arial"/>
                <w:b w:val="0"/>
                <w:bCs/>
                <w:color w:val="auto"/>
                <w:sz w:val="22"/>
              </w:rPr>
            </w:pPr>
            <w:r>
              <w:rPr>
                <w:rFonts w:ascii="Arial" w:hAnsi="Arial" w:cs="Arial"/>
                <w:b w:val="0"/>
                <w:bCs/>
                <w:color w:val="auto"/>
                <w:sz w:val="22"/>
              </w:rPr>
              <w:t xml:space="preserve">Email id should be in valid email pattern, containing a single </w:t>
            </w:r>
            <w:r w:rsidRPr="00E255FA">
              <w:rPr>
                <w:rFonts w:ascii="Arial" w:hAnsi="Arial" w:cs="Arial"/>
                <w:color w:val="auto"/>
                <w:sz w:val="22"/>
              </w:rPr>
              <w:t>@</w:t>
            </w:r>
            <w:r>
              <w:rPr>
                <w:rFonts w:ascii="Arial" w:hAnsi="Arial" w:cs="Arial"/>
                <w:b w:val="0"/>
                <w:bCs/>
                <w:color w:val="auto"/>
                <w:sz w:val="22"/>
              </w:rPr>
              <w:t>.</w:t>
            </w:r>
          </w:p>
          <w:p w14:paraId="6140981C" w14:textId="41CB4D7A" w:rsidR="000F4F8F" w:rsidRDefault="000F4F8F" w:rsidP="008D6C60">
            <w:pPr>
              <w:pStyle w:val="prasadstyle1"/>
              <w:numPr>
                <w:ilvl w:val="0"/>
                <w:numId w:val="30"/>
              </w:numPr>
              <w:rPr>
                <w:rFonts w:ascii="Arial" w:hAnsi="Arial" w:cs="Arial"/>
                <w:b w:val="0"/>
                <w:bCs/>
                <w:color w:val="auto"/>
                <w:sz w:val="22"/>
              </w:rPr>
            </w:pPr>
            <w:r>
              <w:rPr>
                <w:rFonts w:ascii="Arial" w:hAnsi="Arial" w:cs="Arial"/>
                <w:b w:val="0"/>
                <w:bCs/>
                <w:color w:val="auto"/>
                <w:sz w:val="22"/>
              </w:rPr>
              <w:t xml:space="preserve">Password contains at least 8 characters and at most </w:t>
            </w:r>
            <w:r w:rsidRPr="00E255FA">
              <w:rPr>
                <w:rFonts w:ascii="Arial" w:hAnsi="Arial" w:cs="Arial"/>
                <w:color w:val="auto"/>
                <w:sz w:val="22"/>
              </w:rPr>
              <w:t>20</w:t>
            </w:r>
            <w:r>
              <w:rPr>
                <w:rFonts w:ascii="Arial" w:hAnsi="Arial" w:cs="Arial"/>
                <w:b w:val="0"/>
                <w:bCs/>
                <w:color w:val="auto"/>
                <w:sz w:val="22"/>
              </w:rPr>
              <w:t xml:space="preserve"> characters.</w:t>
            </w:r>
          </w:p>
          <w:p w14:paraId="3C915A94" w14:textId="2F681099" w:rsidR="000F4F8F" w:rsidRDefault="000F4F8F" w:rsidP="0056437D">
            <w:pPr>
              <w:pStyle w:val="prasadstyle1"/>
              <w:numPr>
                <w:ilvl w:val="1"/>
                <w:numId w:val="30"/>
              </w:numPr>
              <w:rPr>
                <w:rFonts w:ascii="Arial" w:hAnsi="Arial" w:cs="Arial"/>
                <w:b w:val="0"/>
                <w:bCs/>
                <w:color w:val="auto"/>
                <w:sz w:val="22"/>
              </w:rPr>
            </w:pPr>
            <w:r>
              <w:rPr>
                <w:rFonts w:ascii="Arial" w:hAnsi="Arial" w:cs="Arial"/>
                <w:b w:val="0"/>
                <w:bCs/>
                <w:color w:val="auto"/>
                <w:sz w:val="22"/>
              </w:rPr>
              <w:t>It contains at least one digit.</w:t>
            </w:r>
          </w:p>
          <w:p w14:paraId="5CE219B1" w14:textId="465177CD" w:rsidR="000F4F8F" w:rsidRDefault="000F4F8F" w:rsidP="0056437D">
            <w:pPr>
              <w:pStyle w:val="prasadstyle1"/>
              <w:numPr>
                <w:ilvl w:val="1"/>
                <w:numId w:val="30"/>
              </w:numPr>
              <w:rPr>
                <w:rFonts w:ascii="Arial" w:hAnsi="Arial" w:cs="Arial"/>
                <w:b w:val="0"/>
                <w:bCs/>
                <w:color w:val="auto"/>
                <w:sz w:val="22"/>
              </w:rPr>
            </w:pPr>
            <w:r>
              <w:rPr>
                <w:rFonts w:ascii="Arial" w:hAnsi="Arial" w:cs="Arial"/>
                <w:b w:val="0"/>
                <w:bCs/>
                <w:color w:val="auto"/>
                <w:sz w:val="22"/>
              </w:rPr>
              <w:t>It contains at least one upper case alphabet.</w:t>
            </w:r>
          </w:p>
          <w:p w14:paraId="24D4DAFF" w14:textId="3E6DD27B" w:rsidR="000F4F8F" w:rsidRDefault="000F4F8F" w:rsidP="0056437D">
            <w:pPr>
              <w:pStyle w:val="prasadstyle1"/>
              <w:numPr>
                <w:ilvl w:val="1"/>
                <w:numId w:val="30"/>
              </w:numPr>
              <w:rPr>
                <w:rFonts w:ascii="Arial" w:hAnsi="Arial" w:cs="Arial"/>
                <w:b w:val="0"/>
                <w:bCs/>
                <w:color w:val="auto"/>
                <w:sz w:val="22"/>
              </w:rPr>
            </w:pPr>
            <w:r>
              <w:rPr>
                <w:rFonts w:ascii="Arial" w:hAnsi="Arial" w:cs="Arial"/>
                <w:b w:val="0"/>
                <w:bCs/>
                <w:color w:val="auto"/>
                <w:sz w:val="22"/>
              </w:rPr>
              <w:t>It contains at least one lower case alphabet.</w:t>
            </w:r>
          </w:p>
          <w:p w14:paraId="4666E7E0" w14:textId="770B0B1B" w:rsidR="000F4F8F" w:rsidRDefault="000F4F8F" w:rsidP="0056437D">
            <w:pPr>
              <w:pStyle w:val="prasadstyle1"/>
              <w:numPr>
                <w:ilvl w:val="1"/>
                <w:numId w:val="30"/>
              </w:numPr>
              <w:rPr>
                <w:rFonts w:ascii="Arial" w:hAnsi="Arial" w:cs="Arial"/>
                <w:b w:val="0"/>
                <w:bCs/>
                <w:color w:val="auto"/>
                <w:sz w:val="22"/>
              </w:rPr>
            </w:pPr>
            <w:r>
              <w:rPr>
                <w:rFonts w:ascii="Arial" w:hAnsi="Arial" w:cs="Arial"/>
                <w:b w:val="0"/>
                <w:bCs/>
                <w:color w:val="auto"/>
                <w:sz w:val="22"/>
              </w:rPr>
              <w:t xml:space="preserve">It contains at least one special character which </w:t>
            </w:r>
            <w:r w:rsidR="000F3AB0">
              <w:rPr>
                <w:rFonts w:ascii="Arial" w:hAnsi="Arial" w:cs="Arial"/>
                <w:b w:val="0"/>
                <w:bCs/>
                <w:color w:val="auto"/>
                <w:sz w:val="22"/>
              </w:rPr>
              <w:t>includes</w:t>
            </w:r>
            <w:r w:rsidR="000F3AB0" w:rsidRPr="00E255FA">
              <w:rPr>
                <w:rFonts w:ascii="Arial" w:hAnsi="Arial" w:cs="Arial"/>
                <w:color w:val="auto"/>
                <w:sz w:val="22"/>
              </w:rPr>
              <w:t>! @</w:t>
            </w:r>
            <w:r w:rsidRPr="00E255FA">
              <w:rPr>
                <w:rFonts w:ascii="Arial" w:hAnsi="Arial" w:cs="Arial"/>
                <w:color w:val="auto"/>
                <w:sz w:val="22"/>
              </w:rPr>
              <w:t>#$%^&amp;*().</w:t>
            </w:r>
          </w:p>
          <w:p w14:paraId="4B9988B0" w14:textId="62495B24" w:rsidR="000F4F8F" w:rsidRPr="000F4F8F" w:rsidRDefault="000F4F8F" w:rsidP="0056437D">
            <w:pPr>
              <w:pStyle w:val="prasadstyle1"/>
              <w:numPr>
                <w:ilvl w:val="1"/>
                <w:numId w:val="30"/>
              </w:numPr>
              <w:rPr>
                <w:rFonts w:ascii="Arial" w:hAnsi="Arial" w:cs="Arial"/>
                <w:b w:val="0"/>
                <w:bCs/>
                <w:color w:val="auto"/>
                <w:sz w:val="22"/>
              </w:rPr>
            </w:pPr>
            <w:r>
              <w:rPr>
                <w:rFonts w:ascii="Arial" w:hAnsi="Arial" w:cs="Arial"/>
                <w:b w:val="0"/>
                <w:bCs/>
                <w:color w:val="auto"/>
                <w:sz w:val="22"/>
              </w:rPr>
              <w:t xml:space="preserve">It doesn’t contain any white space. </w:t>
            </w:r>
          </w:p>
        </w:tc>
      </w:tr>
    </w:tbl>
    <w:p w14:paraId="3A7C4A33" w14:textId="6CFF8200" w:rsidR="00E255FA" w:rsidRDefault="00E255FA" w:rsidP="004F3339"/>
    <w:p w14:paraId="212B1DBB" w14:textId="77777777" w:rsidR="009476C0" w:rsidRPr="004F3339" w:rsidRDefault="009476C0" w:rsidP="004F3339"/>
    <w:p w14:paraId="6B8A06A8" w14:textId="5B0D6F06" w:rsidR="000F4F8F" w:rsidRDefault="00F13072" w:rsidP="001D7C73">
      <w:pPr>
        <w:pStyle w:val="Heading2"/>
      </w:pPr>
      <w:bookmarkStart w:id="16" w:name="_Toc112751458"/>
      <w:r>
        <w:lastRenderedPageBreak/>
        <w:t xml:space="preserve">Load </w:t>
      </w:r>
      <w:r w:rsidR="000F4F8F">
        <w:t xml:space="preserve">Store </w:t>
      </w:r>
      <w:r>
        <w:t>Data</w:t>
      </w:r>
      <w:bookmarkEnd w:id="16"/>
    </w:p>
    <w:tbl>
      <w:tblPr>
        <w:tblW w:w="99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9"/>
        <w:gridCol w:w="3650"/>
      </w:tblGrid>
      <w:tr w:rsidR="008F1175" w14:paraId="32B75CC8" w14:textId="77777777" w:rsidTr="00086610">
        <w:tc>
          <w:tcPr>
            <w:tcW w:w="598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5112CAE" w14:textId="2848F162" w:rsidR="00E255FA" w:rsidRPr="00BD5048" w:rsidRDefault="000F4F8F" w:rsidP="00513551">
            <w:pPr>
              <w:pStyle w:val="tablehead"/>
              <w:spacing w:after="0" w:line="276" w:lineRule="auto"/>
              <w:ind w:left="0"/>
              <w:rPr>
                <w:rFonts w:ascii="Calibri" w:hAnsi="Calibri" w:cs="Calibri"/>
                <w:sz w:val="22"/>
                <w:szCs w:val="22"/>
              </w:rPr>
            </w:pPr>
            <w:r>
              <w:rPr>
                <w:sz w:val="22"/>
                <w:szCs w:val="22"/>
              </w:rPr>
              <w:t>US_02</w:t>
            </w:r>
          </w:p>
        </w:tc>
        <w:tc>
          <w:tcPr>
            <w:tcW w:w="400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10953327" w14:textId="449B2545" w:rsidR="00D82EBC" w:rsidRDefault="00F13072">
            <w:pPr>
              <w:pStyle w:val="tablehead"/>
              <w:spacing w:after="0" w:line="276" w:lineRule="auto"/>
              <w:ind w:left="-74"/>
              <w:rPr>
                <w:sz w:val="22"/>
                <w:szCs w:val="22"/>
              </w:rPr>
            </w:pPr>
            <w:r>
              <w:rPr>
                <w:sz w:val="22"/>
                <w:szCs w:val="22"/>
              </w:rPr>
              <w:t>Load Store Data</w:t>
            </w:r>
          </w:p>
          <w:p w14:paraId="7EEBAF77" w14:textId="1796D5CF" w:rsidR="000F4F8F" w:rsidRPr="00BD5048" w:rsidRDefault="000F4F8F">
            <w:pPr>
              <w:pStyle w:val="tablehead"/>
              <w:spacing w:after="0" w:line="276" w:lineRule="auto"/>
              <w:ind w:left="-74"/>
              <w:rPr>
                <w:rFonts w:ascii="Calibri" w:hAnsi="Calibri" w:cs="Calibri"/>
                <w:sz w:val="22"/>
                <w:szCs w:val="22"/>
              </w:rPr>
            </w:pPr>
          </w:p>
        </w:tc>
      </w:tr>
      <w:tr w:rsidR="000A420C" w14:paraId="64F5C3B3" w14:textId="77777777" w:rsidTr="008359D9">
        <w:tc>
          <w:tcPr>
            <w:tcW w:w="9989" w:type="dxa"/>
            <w:gridSpan w:val="2"/>
            <w:tcBorders>
              <w:top w:val="single" w:sz="4" w:space="0" w:color="auto"/>
              <w:left w:val="single" w:sz="4" w:space="0" w:color="auto"/>
              <w:bottom w:val="single" w:sz="4" w:space="0" w:color="auto"/>
              <w:right w:val="single" w:sz="4" w:space="0" w:color="auto"/>
            </w:tcBorders>
          </w:tcPr>
          <w:p w14:paraId="683BE7CC" w14:textId="77777777" w:rsidR="008F7E0B" w:rsidRPr="00BD5048" w:rsidRDefault="008F7E0B" w:rsidP="00784944">
            <w:pPr>
              <w:pStyle w:val="Heading3"/>
            </w:pPr>
            <w:bookmarkStart w:id="17" w:name="_Toc112751459"/>
            <w:r w:rsidRPr="00BD5048">
              <w:lastRenderedPageBreak/>
              <w:t>Acceptance criteria</w:t>
            </w:r>
            <w:bookmarkEnd w:id="17"/>
          </w:p>
          <w:p w14:paraId="5D3876F1" w14:textId="4F046014" w:rsidR="008F7E0B" w:rsidRPr="00BD5048" w:rsidRDefault="00D6320A" w:rsidP="008F7E0B">
            <w:pPr>
              <w:rPr>
                <w:sz w:val="22"/>
                <w:szCs w:val="22"/>
              </w:rPr>
            </w:pPr>
            <w:r>
              <w:rPr>
                <w:sz w:val="22"/>
                <w:szCs w:val="22"/>
              </w:rPr>
              <w:t xml:space="preserve">Spring batch </w:t>
            </w:r>
            <w:r w:rsidR="008F7E0B" w:rsidRPr="00BD5048">
              <w:rPr>
                <w:sz w:val="22"/>
                <w:szCs w:val="22"/>
              </w:rPr>
              <w:t xml:space="preserve">Job </w:t>
            </w:r>
            <w:r w:rsidR="00517F15" w:rsidRPr="00BD5048">
              <w:rPr>
                <w:sz w:val="22"/>
                <w:szCs w:val="22"/>
              </w:rPr>
              <w:t>should be</w:t>
            </w:r>
            <w:r w:rsidR="008F7E0B" w:rsidRPr="00BD5048">
              <w:rPr>
                <w:sz w:val="22"/>
                <w:szCs w:val="22"/>
              </w:rPr>
              <w:t xml:space="preserve"> </w:t>
            </w:r>
            <w:r>
              <w:rPr>
                <w:sz w:val="22"/>
                <w:szCs w:val="22"/>
              </w:rPr>
              <w:t xml:space="preserve">built &amp; it should be </w:t>
            </w:r>
            <w:r w:rsidR="008F7E0B" w:rsidRPr="00BD5048">
              <w:rPr>
                <w:sz w:val="22"/>
                <w:szCs w:val="22"/>
              </w:rPr>
              <w:t xml:space="preserve">able to </w:t>
            </w:r>
            <w:r>
              <w:rPr>
                <w:sz w:val="22"/>
                <w:szCs w:val="22"/>
              </w:rPr>
              <w:t xml:space="preserve">parse the CSV file and </w:t>
            </w:r>
            <w:r w:rsidR="008F7E0B" w:rsidRPr="00BD5048">
              <w:rPr>
                <w:sz w:val="22"/>
                <w:szCs w:val="22"/>
              </w:rPr>
              <w:t>update master store table with the following details</w:t>
            </w:r>
            <w:r>
              <w:rPr>
                <w:sz w:val="22"/>
                <w:szCs w:val="22"/>
              </w:rPr>
              <w:t>,</w:t>
            </w:r>
          </w:p>
          <w:p w14:paraId="1A556581" w14:textId="3FB858DE" w:rsidR="00D82EBC" w:rsidRPr="00BD5048" w:rsidRDefault="008F7E0B" w:rsidP="004A0729">
            <w:pPr>
              <w:spacing w:after="0" w:line="276" w:lineRule="auto"/>
              <w:rPr>
                <w:rFonts w:ascii="Calibri" w:hAnsi="Calibri" w:cs="Calibri"/>
                <w:b/>
                <w:sz w:val="22"/>
                <w:szCs w:val="22"/>
              </w:rPr>
            </w:pPr>
            <w:r w:rsidRPr="00BD5048">
              <w:rPr>
                <w:rFonts w:cs="Arial"/>
                <w:sz w:val="22"/>
                <w:szCs w:val="22"/>
                <w:lang w:val="en-GB"/>
              </w:rPr>
              <w:t xml:space="preserve">Capture the details like </w:t>
            </w:r>
            <w:r w:rsidR="000F3AB0" w:rsidRPr="00BD5048">
              <w:rPr>
                <w:rFonts w:cs="Arial"/>
                <w:sz w:val="22"/>
                <w:szCs w:val="22"/>
                <w:lang w:val="en-GB"/>
              </w:rPr>
              <w:t>sternum</w:t>
            </w:r>
            <w:r w:rsidRPr="00BD5048">
              <w:rPr>
                <w:rFonts w:cs="Arial"/>
                <w:sz w:val="22"/>
                <w:szCs w:val="22"/>
                <w:lang w:val="en-GB"/>
              </w:rPr>
              <w:t xml:space="preserve">, </w:t>
            </w:r>
            <w:r w:rsidR="000F3AB0" w:rsidRPr="00BD5048">
              <w:rPr>
                <w:rFonts w:cs="Arial"/>
                <w:sz w:val="22"/>
                <w:szCs w:val="22"/>
                <w:lang w:val="en-GB"/>
              </w:rPr>
              <w:t>address</w:t>
            </w:r>
            <w:r w:rsidRPr="00BD5048">
              <w:rPr>
                <w:rFonts w:cs="Arial"/>
                <w:sz w:val="22"/>
                <w:szCs w:val="22"/>
                <w:lang w:val="en-GB"/>
              </w:rPr>
              <w:t xml:space="preserve">, street1, street2, city, state, zip, </w:t>
            </w:r>
            <w:r w:rsidR="000F3AB0" w:rsidRPr="00BD5048">
              <w:rPr>
                <w:rFonts w:cs="Arial"/>
                <w:sz w:val="22"/>
                <w:szCs w:val="22"/>
                <w:lang w:val="en-GB"/>
              </w:rPr>
              <w:t>time zone</w:t>
            </w:r>
            <w:r w:rsidRPr="00BD5048">
              <w:rPr>
                <w:rFonts w:cs="Arial"/>
                <w:sz w:val="22"/>
                <w:szCs w:val="22"/>
                <w:lang w:val="en-GB"/>
              </w:rPr>
              <w:t>, mon_hours, tue_hours, wed_hours, thur_hours, fri_hours, sat_hours, sun_hours, area, region, district.</w:t>
            </w:r>
          </w:p>
          <w:p w14:paraId="504E3FE3" w14:textId="30DC9BE5" w:rsidR="008F7E0B" w:rsidRPr="00BD5048" w:rsidRDefault="008F7E0B" w:rsidP="008F7E0B">
            <w:pPr>
              <w:widowControl/>
              <w:spacing w:before="0" w:after="0" w:line="276" w:lineRule="auto"/>
              <w:ind w:left="1440" w:right="0"/>
              <w:rPr>
                <w:rFonts w:ascii="Calibri" w:hAnsi="Calibri" w:cs="Calibri"/>
                <w:b/>
                <w:sz w:val="22"/>
                <w:szCs w:val="22"/>
              </w:rPr>
            </w:pPr>
          </w:p>
        </w:tc>
      </w:tr>
      <w:tr w:rsidR="000A420C" w14:paraId="127F259F" w14:textId="77777777" w:rsidTr="008359D9">
        <w:tc>
          <w:tcPr>
            <w:tcW w:w="9989" w:type="dxa"/>
            <w:gridSpan w:val="2"/>
            <w:tcBorders>
              <w:top w:val="single" w:sz="4" w:space="0" w:color="auto"/>
              <w:left w:val="single" w:sz="4" w:space="0" w:color="auto"/>
              <w:bottom w:val="single" w:sz="4" w:space="0" w:color="auto"/>
              <w:right w:val="single" w:sz="4" w:space="0" w:color="auto"/>
            </w:tcBorders>
            <w:hideMark/>
          </w:tcPr>
          <w:p w14:paraId="062701AF" w14:textId="67AF7F5B" w:rsidR="00D82EBC" w:rsidRPr="00BD5048" w:rsidRDefault="008F7E0B" w:rsidP="00784944">
            <w:pPr>
              <w:pStyle w:val="Heading3"/>
            </w:pPr>
            <w:bookmarkStart w:id="18" w:name="_Toc112751460"/>
            <w:r w:rsidRPr="00BD5048">
              <w:t>UI- Screen view</w:t>
            </w:r>
            <w:bookmarkEnd w:id="18"/>
          </w:p>
          <w:p w14:paraId="43619ADF" w14:textId="3EDC05FD" w:rsidR="00D82EBC" w:rsidRPr="00D82EBC" w:rsidRDefault="008F7E0B" w:rsidP="00D82EBC">
            <w:pPr>
              <w:spacing w:before="0" w:after="0" w:line="360" w:lineRule="auto"/>
              <w:jc w:val="both"/>
              <w:rPr>
                <w:rFonts w:cs="Arial"/>
              </w:rPr>
            </w:pPr>
            <w:r>
              <w:rPr>
                <w:rFonts w:cs="Arial"/>
                <w:noProof/>
              </w:rPr>
              <w:drawing>
                <wp:inline distT="0" distB="0" distL="0" distR="0" wp14:anchorId="1F6A3F05" wp14:editId="6144B35C">
                  <wp:extent cx="4711700" cy="3288808"/>
                  <wp:effectExtent l="0" t="0" r="0" b="698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2710" cy="3296493"/>
                          </a:xfrm>
                          <a:prstGeom prst="rect">
                            <a:avLst/>
                          </a:prstGeom>
                        </pic:spPr>
                      </pic:pic>
                    </a:graphicData>
                  </a:graphic>
                </wp:inline>
              </w:drawing>
            </w:r>
          </w:p>
        </w:tc>
      </w:tr>
      <w:tr w:rsidR="000A420C" w14:paraId="7FB5B857" w14:textId="77777777" w:rsidTr="008359D9">
        <w:trPr>
          <w:trHeight w:val="1025"/>
        </w:trPr>
        <w:tc>
          <w:tcPr>
            <w:tcW w:w="9989" w:type="dxa"/>
            <w:gridSpan w:val="2"/>
            <w:tcBorders>
              <w:top w:val="single" w:sz="4" w:space="0" w:color="auto"/>
              <w:left w:val="single" w:sz="4" w:space="0" w:color="auto"/>
              <w:bottom w:val="single" w:sz="4" w:space="0" w:color="auto"/>
              <w:right w:val="single" w:sz="4" w:space="0" w:color="auto"/>
            </w:tcBorders>
            <w:hideMark/>
          </w:tcPr>
          <w:p w14:paraId="190D1004" w14:textId="5C1729E6" w:rsidR="008F7E0B" w:rsidRPr="00BD5048" w:rsidRDefault="008F7E0B" w:rsidP="00914358">
            <w:pPr>
              <w:pStyle w:val="Heading3"/>
            </w:pPr>
            <w:bookmarkStart w:id="19" w:name="_Toc112751461"/>
            <w:r w:rsidRPr="00BD5048">
              <w:t>REST End Points</w:t>
            </w:r>
            <w:bookmarkEnd w:id="19"/>
          </w:p>
          <w:p w14:paraId="7B0D02CA" w14:textId="3E966B40" w:rsidR="007329C3" w:rsidRDefault="008F7E0B" w:rsidP="007329C3">
            <w:pPr>
              <w:spacing w:line="276" w:lineRule="auto"/>
            </w:pPr>
            <w:r w:rsidRPr="007329C3">
              <w:rPr>
                <w:b/>
                <w:bCs/>
              </w:rPr>
              <w:t>POST</w:t>
            </w:r>
            <w:r w:rsidR="007329C3">
              <w:rPr>
                <w:b/>
                <w:bCs/>
              </w:rPr>
              <w:t xml:space="preserve"> - </w:t>
            </w:r>
            <w:r w:rsidRPr="00BD5048">
              <w:t>/</w:t>
            </w:r>
            <w:r w:rsidR="00440E50">
              <w:t>load</w:t>
            </w:r>
            <w:r w:rsidR="00C5254D">
              <w:t>store</w:t>
            </w:r>
            <w:r w:rsidR="00440E50">
              <w:t>data</w:t>
            </w:r>
          </w:p>
          <w:p w14:paraId="7302A3F5" w14:textId="0EA75C1E" w:rsidR="007329C3" w:rsidRDefault="007329C3" w:rsidP="007329C3">
            <w:pPr>
              <w:spacing w:line="276" w:lineRule="auto"/>
            </w:pPr>
            <w:r>
              <w:t xml:space="preserve">Input </w:t>
            </w:r>
            <w:r w:rsidR="000F3AB0">
              <w:t xml:space="preserve">- </w:t>
            </w:r>
            <w:r w:rsidR="000F3AB0" w:rsidRPr="00BD5048">
              <w:t>Store</w:t>
            </w:r>
            <w:r w:rsidR="008F7E0B" w:rsidRPr="00BD5048">
              <w:t xml:space="preserve"> </w:t>
            </w:r>
            <w:r>
              <w:t>object</w:t>
            </w:r>
            <w:r w:rsidR="00440E50">
              <w:t xml:space="preserve"> with fields in the</w:t>
            </w:r>
            <w:r w:rsidR="00B44064">
              <w:t xml:space="preserve"> below</w:t>
            </w:r>
            <w:r w:rsidR="00440E50">
              <w:t xml:space="preserve"> table</w:t>
            </w:r>
            <w:r w:rsidR="00B44064">
              <w:t>.</w:t>
            </w:r>
          </w:p>
          <w:p w14:paraId="45F07E7A" w14:textId="77777777" w:rsidR="007329C3" w:rsidRPr="00FE7C53" w:rsidRDefault="007329C3" w:rsidP="007329C3">
            <w:pPr>
              <w:spacing w:after="0"/>
              <w:jc w:val="both"/>
              <w:rPr>
                <w:rFonts w:cs="Calibri"/>
                <w:b/>
                <w:bCs/>
                <w:u w:val="single"/>
              </w:rPr>
            </w:pPr>
            <w:r w:rsidRPr="00FE7C53">
              <w:rPr>
                <w:rFonts w:cs="Calibri"/>
                <w:b/>
                <w:bCs/>
                <w:u w:val="single"/>
              </w:rPr>
              <w:t xml:space="preserve">Output </w:t>
            </w:r>
          </w:p>
          <w:p w14:paraId="3630E251" w14:textId="77777777" w:rsidR="007329C3" w:rsidRPr="00FE7C53" w:rsidRDefault="007329C3" w:rsidP="008D6C60">
            <w:pPr>
              <w:pStyle w:val="ListParagraph"/>
              <w:numPr>
                <w:ilvl w:val="0"/>
                <w:numId w:val="27"/>
              </w:numPr>
              <w:jc w:val="both"/>
              <w:rPr>
                <w:rFonts w:eastAsiaTheme="majorEastAsia" w:cs="Arial"/>
              </w:rPr>
            </w:pPr>
            <w:r w:rsidRPr="00FE7C53">
              <w:rPr>
                <w:rFonts w:cs="Calibri"/>
              </w:rPr>
              <w:t>T</w:t>
            </w:r>
            <w:r w:rsidRPr="00FE7C53">
              <w:rPr>
                <w:rFonts w:eastAsiaTheme="majorEastAsia" w:cs="Arial"/>
              </w:rPr>
              <w:t>he service should response 200 ok along with success message.</w:t>
            </w:r>
          </w:p>
          <w:p w14:paraId="0C6708A8" w14:textId="77777777" w:rsidR="007329C3" w:rsidRPr="00FE7C53" w:rsidRDefault="007329C3" w:rsidP="008D6C60">
            <w:pPr>
              <w:pStyle w:val="ListParagraph"/>
              <w:numPr>
                <w:ilvl w:val="0"/>
                <w:numId w:val="27"/>
              </w:numPr>
              <w:jc w:val="both"/>
              <w:rPr>
                <w:rFonts w:eastAsiaTheme="majorEastAsia" w:cs="Arial"/>
              </w:rPr>
            </w:pPr>
            <w:r w:rsidRPr="00FE7C53">
              <w:rPr>
                <w:rFonts w:eastAsiaTheme="majorEastAsia" w:cs="Arial"/>
              </w:rPr>
              <w:t>Error code 400 for any business validation error.</w:t>
            </w:r>
          </w:p>
          <w:p w14:paraId="67C3D697" w14:textId="77777777" w:rsidR="007329C3" w:rsidRPr="00FE7C53" w:rsidRDefault="007329C3" w:rsidP="008D6C60">
            <w:pPr>
              <w:pStyle w:val="ListParagraph"/>
              <w:numPr>
                <w:ilvl w:val="0"/>
                <w:numId w:val="27"/>
              </w:numPr>
              <w:jc w:val="both"/>
              <w:rPr>
                <w:rFonts w:eastAsiaTheme="majorEastAsia" w:cs="Arial"/>
              </w:rPr>
            </w:pPr>
            <w:r w:rsidRPr="00FE7C53">
              <w:rPr>
                <w:rFonts w:eastAsiaTheme="majorEastAsia" w:cs="Arial"/>
              </w:rPr>
              <w:t>Error code 500 for internal prog. error</w:t>
            </w:r>
          </w:p>
          <w:p w14:paraId="060954FC" w14:textId="5507690C" w:rsidR="00D82EBC" w:rsidRPr="007329C3" w:rsidRDefault="00D82EBC" w:rsidP="007329C3">
            <w:pPr>
              <w:spacing w:line="276" w:lineRule="auto"/>
              <w:rPr>
                <w:rFonts w:asciiTheme="minorHAnsi" w:hAnsiTheme="minorHAnsi" w:cs="Calibri"/>
              </w:rPr>
            </w:pPr>
          </w:p>
          <w:p w14:paraId="7EF5B392" w14:textId="77777777" w:rsidR="000A420C" w:rsidRPr="00BD5048" w:rsidRDefault="000A420C" w:rsidP="000A420C">
            <w:pPr>
              <w:pStyle w:val="ListParagraph"/>
              <w:spacing w:line="276" w:lineRule="auto"/>
              <w:ind w:left="800"/>
              <w:rPr>
                <w:rFonts w:asciiTheme="minorHAnsi" w:hAnsiTheme="minorHAnsi" w:cs="Calibri"/>
              </w:rPr>
            </w:pPr>
          </w:p>
          <w:p w14:paraId="2D004DCF" w14:textId="275BC10A" w:rsidR="00BD5048" w:rsidRPr="00BD5048" w:rsidRDefault="00BD5048" w:rsidP="00BD5048">
            <w:pPr>
              <w:pStyle w:val="ListParagraph"/>
              <w:spacing w:line="276" w:lineRule="auto"/>
              <w:ind w:left="800"/>
              <w:rPr>
                <w:rFonts w:asciiTheme="minorHAnsi" w:hAnsiTheme="minorHAnsi" w:cs="Calibri"/>
              </w:rPr>
            </w:pPr>
          </w:p>
        </w:tc>
      </w:tr>
      <w:tr w:rsidR="000A420C" w14:paraId="7AAA9DF8" w14:textId="77777777" w:rsidTr="008359D9">
        <w:trPr>
          <w:trHeight w:val="503"/>
        </w:trPr>
        <w:tc>
          <w:tcPr>
            <w:tcW w:w="9989" w:type="dxa"/>
            <w:gridSpan w:val="2"/>
            <w:tcBorders>
              <w:top w:val="single" w:sz="4" w:space="0" w:color="auto"/>
              <w:left w:val="single" w:sz="4" w:space="0" w:color="auto"/>
              <w:bottom w:val="single" w:sz="4" w:space="0" w:color="auto"/>
              <w:right w:val="single" w:sz="4" w:space="0" w:color="auto"/>
            </w:tcBorders>
            <w:hideMark/>
          </w:tcPr>
          <w:p w14:paraId="4FE5FBAA" w14:textId="248EBA85" w:rsidR="008F7E0B" w:rsidRPr="00BD5048" w:rsidRDefault="008F7E0B" w:rsidP="0002188F">
            <w:pPr>
              <w:pStyle w:val="Heading3"/>
            </w:pPr>
            <w:bookmarkStart w:id="20" w:name="_Toc112751462"/>
            <w:r w:rsidRPr="00BD5048">
              <w:lastRenderedPageBreak/>
              <w:t>Database tables</w:t>
            </w:r>
            <w:bookmarkEnd w:id="20"/>
          </w:p>
          <w:p w14:paraId="44F48359" w14:textId="77777777" w:rsidR="008F7E0B" w:rsidRPr="00BD5048" w:rsidRDefault="008F7E0B" w:rsidP="008F7E0B">
            <w:pPr>
              <w:rPr>
                <w:b/>
                <w:bCs/>
                <w:sz w:val="22"/>
                <w:szCs w:val="22"/>
              </w:rPr>
            </w:pPr>
            <w:r w:rsidRPr="00BD5048">
              <w:rPr>
                <w:b/>
                <w:bCs/>
                <w:sz w:val="22"/>
                <w:szCs w:val="22"/>
              </w:rPr>
              <w:t>MasterStore</w:t>
            </w:r>
          </w:p>
          <w:tbl>
            <w:tblPr>
              <w:tblStyle w:val="TableGrid"/>
              <w:tblW w:w="9805" w:type="dxa"/>
              <w:tblLook w:val="04A0" w:firstRow="1" w:lastRow="0" w:firstColumn="1" w:lastColumn="0" w:noHBand="0" w:noVBand="1"/>
            </w:tblPr>
            <w:tblGrid>
              <w:gridCol w:w="896"/>
              <w:gridCol w:w="940"/>
              <w:gridCol w:w="1212"/>
              <w:gridCol w:w="1318"/>
              <w:gridCol w:w="771"/>
              <w:gridCol w:w="771"/>
              <w:gridCol w:w="771"/>
              <w:gridCol w:w="771"/>
              <w:gridCol w:w="771"/>
              <w:gridCol w:w="771"/>
              <w:gridCol w:w="771"/>
            </w:tblGrid>
            <w:tr w:rsidR="000A420C" w14:paraId="4A16D165" w14:textId="77777777" w:rsidTr="00E255FA">
              <w:trPr>
                <w:trHeight w:val="736"/>
              </w:trPr>
              <w:tc>
                <w:tcPr>
                  <w:tcW w:w="779" w:type="dxa"/>
                </w:tcPr>
                <w:p w14:paraId="735FCEF6" w14:textId="77777777" w:rsidR="008F7E0B" w:rsidRPr="00E255FA" w:rsidRDefault="008F7E0B" w:rsidP="008F7E0B">
                  <w:pPr>
                    <w:rPr>
                      <w:b/>
                      <w:bCs/>
                      <w:sz w:val="16"/>
                      <w:szCs w:val="16"/>
                    </w:rPr>
                  </w:pPr>
                  <w:r w:rsidRPr="00E255FA">
                    <w:rPr>
                      <w:b/>
                      <w:bCs/>
                      <w:sz w:val="16"/>
                      <w:szCs w:val="16"/>
                    </w:rPr>
                    <w:t>store_</w:t>
                  </w:r>
                </w:p>
                <w:p w14:paraId="3D93A735" w14:textId="77777777" w:rsidR="008F7E0B" w:rsidRPr="00E255FA" w:rsidRDefault="008F7E0B" w:rsidP="008F7E0B">
                  <w:pPr>
                    <w:rPr>
                      <w:b/>
                      <w:bCs/>
                      <w:sz w:val="16"/>
                      <w:szCs w:val="16"/>
                    </w:rPr>
                  </w:pPr>
                  <w:r w:rsidRPr="00E255FA">
                    <w:rPr>
                      <w:b/>
                      <w:bCs/>
                      <w:sz w:val="16"/>
                      <w:szCs w:val="16"/>
                    </w:rPr>
                    <w:t>num</w:t>
                  </w:r>
                </w:p>
              </w:tc>
              <w:tc>
                <w:tcPr>
                  <w:tcW w:w="905" w:type="dxa"/>
                </w:tcPr>
                <w:p w14:paraId="64826F33" w14:textId="77777777" w:rsidR="008F7E0B" w:rsidRPr="00E255FA" w:rsidRDefault="008F7E0B" w:rsidP="008F7E0B">
                  <w:pPr>
                    <w:rPr>
                      <w:b/>
                      <w:bCs/>
                      <w:sz w:val="16"/>
                      <w:szCs w:val="16"/>
                    </w:rPr>
                  </w:pPr>
                  <w:r w:rsidRPr="00E255FA">
                    <w:rPr>
                      <w:b/>
                      <w:bCs/>
                      <w:sz w:val="16"/>
                      <w:szCs w:val="16"/>
                    </w:rPr>
                    <w:t>address</w:t>
                  </w:r>
                </w:p>
              </w:tc>
              <w:tc>
                <w:tcPr>
                  <w:tcW w:w="1165" w:type="dxa"/>
                </w:tcPr>
                <w:p w14:paraId="7AF0D449" w14:textId="77777777" w:rsidR="008F7E0B" w:rsidRPr="00E255FA" w:rsidRDefault="008F7E0B" w:rsidP="008F7E0B">
                  <w:pPr>
                    <w:rPr>
                      <w:b/>
                      <w:bCs/>
                      <w:sz w:val="16"/>
                      <w:szCs w:val="16"/>
                    </w:rPr>
                  </w:pPr>
                  <w:r w:rsidRPr="00E255FA">
                    <w:rPr>
                      <w:b/>
                      <w:bCs/>
                      <w:sz w:val="16"/>
                      <w:szCs w:val="16"/>
                    </w:rPr>
                    <w:t>Phone-number</w:t>
                  </w:r>
                </w:p>
              </w:tc>
              <w:tc>
                <w:tcPr>
                  <w:tcW w:w="1266" w:type="dxa"/>
                </w:tcPr>
                <w:p w14:paraId="040CEFC8" w14:textId="389BFE7A" w:rsidR="008F7E0B" w:rsidRPr="00E255FA" w:rsidRDefault="008F7E0B" w:rsidP="008F7E0B">
                  <w:pPr>
                    <w:rPr>
                      <w:b/>
                      <w:bCs/>
                      <w:sz w:val="16"/>
                      <w:szCs w:val="16"/>
                    </w:rPr>
                  </w:pPr>
                  <w:r w:rsidRPr="00E255FA">
                    <w:rPr>
                      <w:b/>
                      <w:bCs/>
                      <w:sz w:val="16"/>
                      <w:szCs w:val="16"/>
                    </w:rPr>
                    <w:t>area_region_</w:t>
                  </w:r>
                  <w:r w:rsidR="00AD35EF" w:rsidRPr="00E255FA">
                    <w:rPr>
                      <w:b/>
                      <w:bCs/>
                      <w:sz w:val="16"/>
                      <w:szCs w:val="16"/>
                    </w:rPr>
                    <w:t xml:space="preserve"> code</w:t>
                  </w:r>
                </w:p>
              </w:tc>
              <w:tc>
                <w:tcPr>
                  <w:tcW w:w="745" w:type="dxa"/>
                </w:tcPr>
                <w:p w14:paraId="7F57777C" w14:textId="77777777" w:rsidR="008F7E0B" w:rsidRPr="00E255FA" w:rsidRDefault="008F7E0B" w:rsidP="008F7E0B">
                  <w:pPr>
                    <w:rPr>
                      <w:b/>
                      <w:bCs/>
                      <w:sz w:val="16"/>
                      <w:szCs w:val="16"/>
                    </w:rPr>
                  </w:pPr>
                  <w:r w:rsidRPr="00E255FA">
                    <w:rPr>
                      <w:b/>
                      <w:bCs/>
                      <w:sz w:val="16"/>
                      <w:szCs w:val="16"/>
                    </w:rPr>
                    <w:t>mon_</w:t>
                  </w:r>
                </w:p>
                <w:p w14:paraId="598FDA37" w14:textId="77777777" w:rsidR="008F7E0B" w:rsidRPr="00E255FA" w:rsidRDefault="008F7E0B" w:rsidP="008F7E0B">
                  <w:pPr>
                    <w:rPr>
                      <w:b/>
                      <w:bCs/>
                      <w:sz w:val="16"/>
                      <w:szCs w:val="16"/>
                    </w:rPr>
                  </w:pPr>
                  <w:r w:rsidRPr="00E255FA">
                    <w:rPr>
                      <w:b/>
                      <w:bCs/>
                      <w:sz w:val="16"/>
                      <w:szCs w:val="16"/>
                    </w:rPr>
                    <w:t>hours</w:t>
                  </w:r>
                </w:p>
              </w:tc>
              <w:tc>
                <w:tcPr>
                  <w:tcW w:w="745" w:type="dxa"/>
                </w:tcPr>
                <w:p w14:paraId="7EB347B8" w14:textId="77777777" w:rsidR="008F7E0B" w:rsidRPr="00E255FA" w:rsidRDefault="008F7E0B" w:rsidP="008F7E0B">
                  <w:pPr>
                    <w:rPr>
                      <w:b/>
                      <w:bCs/>
                      <w:sz w:val="16"/>
                      <w:szCs w:val="16"/>
                    </w:rPr>
                  </w:pPr>
                  <w:r w:rsidRPr="00E255FA">
                    <w:rPr>
                      <w:b/>
                      <w:bCs/>
                      <w:sz w:val="16"/>
                      <w:szCs w:val="16"/>
                    </w:rPr>
                    <w:t>Tue_</w:t>
                  </w:r>
                </w:p>
                <w:p w14:paraId="3ED35295" w14:textId="77777777" w:rsidR="008F7E0B" w:rsidRPr="00E255FA" w:rsidRDefault="008F7E0B" w:rsidP="008F7E0B">
                  <w:pPr>
                    <w:rPr>
                      <w:b/>
                      <w:bCs/>
                      <w:sz w:val="16"/>
                      <w:szCs w:val="16"/>
                    </w:rPr>
                  </w:pPr>
                  <w:r w:rsidRPr="00E255FA">
                    <w:rPr>
                      <w:b/>
                      <w:bCs/>
                      <w:sz w:val="16"/>
                      <w:szCs w:val="16"/>
                    </w:rPr>
                    <w:t>hours</w:t>
                  </w:r>
                </w:p>
              </w:tc>
              <w:tc>
                <w:tcPr>
                  <w:tcW w:w="745" w:type="dxa"/>
                </w:tcPr>
                <w:p w14:paraId="4C13F7F8" w14:textId="77777777" w:rsidR="008F7E0B" w:rsidRPr="00E255FA" w:rsidRDefault="008F7E0B" w:rsidP="008F7E0B">
                  <w:pPr>
                    <w:rPr>
                      <w:b/>
                      <w:bCs/>
                      <w:sz w:val="16"/>
                      <w:szCs w:val="16"/>
                    </w:rPr>
                  </w:pPr>
                  <w:r w:rsidRPr="00E255FA">
                    <w:rPr>
                      <w:b/>
                      <w:bCs/>
                      <w:sz w:val="16"/>
                      <w:szCs w:val="16"/>
                    </w:rPr>
                    <w:t>Wed_</w:t>
                  </w:r>
                </w:p>
                <w:p w14:paraId="351CB6C4" w14:textId="77777777" w:rsidR="008F7E0B" w:rsidRPr="00E255FA" w:rsidRDefault="008F7E0B" w:rsidP="008F7E0B">
                  <w:pPr>
                    <w:rPr>
                      <w:b/>
                      <w:bCs/>
                      <w:sz w:val="16"/>
                      <w:szCs w:val="16"/>
                    </w:rPr>
                  </w:pPr>
                  <w:r w:rsidRPr="00E255FA">
                    <w:rPr>
                      <w:b/>
                      <w:bCs/>
                      <w:sz w:val="16"/>
                      <w:szCs w:val="16"/>
                    </w:rPr>
                    <w:t>hours</w:t>
                  </w:r>
                </w:p>
              </w:tc>
              <w:tc>
                <w:tcPr>
                  <w:tcW w:w="745" w:type="dxa"/>
                </w:tcPr>
                <w:p w14:paraId="299C5698" w14:textId="77777777" w:rsidR="008F7E0B" w:rsidRPr="00E255FA" w:rsidRDefault="008F7E0B" w:rsidP="008F7E0B">
                  <w:pPr>
                    <w:rPr>
                      <w:b/>
                      <w:bCs/>
                      <w:sz w:val="16"/>
                      <w:szCs w:val="16"/>
                    </w:rPr>
                  </w:pPr>
                  <w:r w:rsidRPr="00E255FA">
                    <w:rPr>
                      <w:b/>
                      <w:bCs/>
                      <w:sz w:val="16"/>
                      <w:szCs w:val="16"/>
                    </w:rPr>
                    <w:t>Thur_</w:t>
                  </w:r>
                </w:p>
                <w:p w14:paraId="6DB2D371" w14:textId="77777777" w:rsidR="008F7E0B" w:rsidRPr="00E255FA" w:rsidRDefault="008F7E0B" w:rsidP="008F7E0B">
                  <w:pPr>
                    <w:rPr>
                      <w:b/>
                      <w:bCs/>
                      <w:sz w:val="16"/>
                      <w:szCs w:val="16"/>
                    </w:rPr>
                  </w:pPr>
                  <w:r w:rsidRPr="00E255FA">
                    <w:rPr>
                      <w:b/>
                      <w:bCs/>
                      <w:sz w:val="16"/>
                      <w:szCs w:val="16"/>
                    </w:rPr>
                    <w:t>hours</w:t>
                  </w:r>
                </w:p>
              </w:tc>
              <w:tc>
                <w:tcPr>
                  <w:tcW w:w="745" w:type="dxa"/>
                </w:tcPr>
                <w:p w14:paraId="0066882C" w14:textId="77777777" w:rsidR="008F7E0B" w:rsidRPr="00E255FA" w:rsidRDefault="008F7E0B" w:rsidP="008F7E0B">
                  <w:pPr>
                    <w:rPr>
                      <w:b/>
                      <w:bCs/>
                      <w:sz w:val="16"/>
                      <w:szCs w:val="16"/>
                    </w:rPr>
                  </w:pPr>
                  <w:r w:rsidRPr="00E255FA">
                    <w:rPr>
                      <w:b/>
                      <w:bCs/>
                      <w:sz w:val="16"/>
                      <w:szCs w:val="16"/>
                    </w:rPr>
                    <w:t>Fri_</w:t>
                  </w:r>
                </w:p>
                <w:p w14:paraId="7882A5AC" w14:textId="77777777" w:rsidR="008F7E0B" w:rsidRPr="00E255FA" w:rsidRDefault="008F7E0B" w:rsidP="008F7E0B">
                  <w:pPr>
                    <w:rPr>
                      <w:b/>
                      <w:bCs/>
                      <w:sz w:val="16"/>
                      <w:szCs w:val="16"/>
                    </w:rPr>
                  </w:pPr>
                  <w:r w:rsidRPr="00E255FA">
                    <w:rPr>
                      <w:b/>
                      <w:bCs/>
                      <w:sz w:val="16"/>
                      <w:szCs w:val="16"/>
                    </w:rPr>
                    <w:t>hours</w:t>
                  </w:r>
                </w:p>
              </w:tc>
              <w:tc>
                <w:tcPr>
                  <w:tcW w:w="745" w:type="dxa"/>
                </w:tcPr>
                <w:p w14:paraId="471A9F56" w14:textId="77777777" w:rsidR="008F7E0B" w:rsidRPr="00E255FA" w:rsidRDefault="008F7E0B" w:rsidP="008F7E0B">
                  <w:pPr>
                    <w:rPr>
                      <w:b/>
                      <w:bCs/>
                      <w:sz w:val="16"/>
                      <w:szCs w:val="16"/>
                    </w:rPr>
                  </w:pPr>
                  <w:r w:rsidRPr="00E255FA">
                    <w:rPr>
                      <w:b/>
                      <w:bCs/>
                      <w:sz w:val="16"/>
                      <w:szCs w:val="16"/>
                    </w:rPr>
                    <w:t>Sat_</w:t>
                  </w:r>
                </w:p>
                <w:p w14:paraId="635F8506" w14:textId="77777777" w:rsidR="008F7E0B" w:rsidRPr="00E255FA" w:rsidRDefault="008F7E0B" w:rsidP="008F7E0B">
                  <w:pPr>
                    <w:rPr>
                      <w:b/>
                      <w:bCs/>
                      <w:sz w:val="16"/>
                      <w:szCs w:val="16"/>
                    </w:rPr>
                  </w:pPr>
                  <w:r w:rsidRPr="00E255FA">
                    <w:rPr>
                      <w:b/>
                      <w:bCs/>
                      <w:sz w:val="16"/>
                      <w:szCs w:val="16"/>
                    </w:rPr>
                    <w:t>hours</w:t>
                  </w:r>
                </w:p>
              </w:tc>
              <w:tc>
                <w:tcPr>
                  <w:tcW w:w="1220" w:type="dxa"/>
                </w:tcPr>
                <w:p w14:paraId="627F2EC3" w14:textId="77777777" w:rsidR="008F7E0B" w:rsidRPr="00E255FA" w:rsidRDefault="008F7E0B" w:rsidP="008F7E0B">
                  <w:pPr>
                    <w:rPr>
                      <w:b/>
                      <w:bCs/>
                      <w:sz w:val="16"/>
                      <w:szCs w:val="16"/>
                    </w:rPr>
                  </w:pPr>
                  <w:r w:rsidRPr="00E255FA">
                    <w:rPr>
                      <w:b/>
                      <w:bCs/>
                      <w:sz w:val="16"/>
                      <w:szCs w:val="16"/>
                    </w:rPr>
                    <w:t>Sun_</w:t>
                  </w:r>
                </w:p>
                <w:p w14:paraId="4431EB25" w14:textId="77777777" w:rsidR="008F7E0B" w:rsidRPr="00E255FA" w:rsidRDefault="008F7E0B" w:rsidP="008F7E0B">
                  <w:pPr>
                    <w:rPr>
                      <w:b/>
                      <w:bCs/>
                      <w:sz w:val="16"/>
                      <w:szCs w:val="16"/>
                    </w:rPr>
                  </w:pPr>
                  <w:r w:rsidRPr="00E255FA">
                    <w:rPr>
                      <w:b/>
                      <w:bCs/>
                      <w:sz w:val="16"/>
                      <w:szCs w:val="16"/>
                    </w:rPr>
                    <w:t>hours</w:t>
                  </w:r>
                </w:p>
              </w:tc>
            </w:tr>
            <w:tr w:rsidR="000A420C" w14:paraId="6CD1C6B0" w14:textId="77777777" w:rsidTr="00E255FA">
              <w:tc>
                <w:tcPr>
                  <w:tcW w:w="779" w:type="dxa"/>
                </w:tcPr>
                <w:p w14:paraId="686BD932" w14:textId="73278445" w:rsidR="008F7E0B" w:rsidRPr="00AD35EF" w:rsidRDefault="002E2D94" w:rsidP="008F7E0B">
                  <w:pPr>
                    <w:rPr>
                      <w:sz w:val="16"/>
                      <w:szCs w:val="16"/>
                    </w:rPr>
                  </w:pPr>
                  <w:r>
                    <w:rPr>
                      <w:sz w:val="16"/>
                      <w:szCs w:val="16"/>
                    </w:rPr>
                    <w:t>Az678</w:t>
                  </w:r>
                </w:p>
              </w:tc>
              <w:tc>
                <w:tcPr>
                  <w:tcW w:w="905" w:type="dxa"/>
                </w:tcPr>
                <w:p w14:paraId="0C783446" w14:textId="2F257137" w:rsidR="008F7E0B" w:rsidRPr="00AD35EF" w:rsidRDefault="000A420C" w:rsidP="008F7E0B">
                  <w:pPr>
                    <w:rPr>
                      <w:sz w:val="16"/>
                      <w:szCs w:val="16"/>
                    </w:rPr>
                  </w:pPr>
                  <w:r>
                    <w:rPr>
                      <w:sz w:val="16"/>
                      <w:szCs w:val="16"/>
                    </w:rPr>
                    <w:t>G14-11 th street</w:t>
                  </w:r>
                </w:p>
              </w:tc>
              <w:tc>
                <w:tcPr>
                  <w:tcW w:w="1165" w:type="dxa"/>
                </w:tcPr>
                <w:p w14:paraId="7A7A247D" w14:textId="60E49C09" w:rsidR="008F7E0B" w:rsidRPr="00AD35EF" w:rsidRDefault="00AD35EF" w:rsidP="008F7E0B">
                  <w:pPr>
                    <w:rPr>
                      <w:sz w:val="16"/>
                      <w:szCs w:val="16"/>
                    </w:rPr>
                  </w:pPr>
                  <w:r w:rsidRPr="00AD35EF">
                    <w:rPr>
                      <w:sz w:val="16"/>
                      <w:szCs w:val="16"/>
                    </w:rPr>
                    <w:t>+11 2347629308</w:t>
                  </w:r>
                </w:p>
              </w:tc>
              <w:tc>
                <w:tcPr>
                  <w:tcW w:w="1266" w:type="dxa"/>
                </w:tcPr>
                <w:p w14:paraId="3AD6BF0E" w14:textId="4F736C7E" w:rsidR="008F7E0B" w:rsidRDefault="00AD35EF" w:rsidP="008F7E0B">
                  <w:r>
                    <w:rPr>
                      <w:sz w:val="16"/>
                      <w:szCs w:val="16"/>
                    </w:rPr>
                    <w:t>Los Angles, California, 12343</w:t>
                  </w:r>
                </w:p>
              </w:tc>
              <w:tc>
                <w:tcPr>
                  <w:tcW w:w="745" w:type="dxa"/>
                </w:tcPr>
                <w:p w14:paraId="5B6C4870" w14:textId="59DF5DA9" w:rsidR="008F7E0B" w:rsidRPr="00AD35EF" w:rsidRDefault="00AD35EF" w:rsidP="008F7E0B">
                  <w:pPr>
                    <w:rPr>
                      <w:sz w:val="16"/>
                      <w:szCs w:val="16"/>
                    </w:rPr>
                  </w:pPr>
                  <w:r w:rsidRPr="00AD35EF">
                    <w:rPr>
                      <w:sz w:val="16"/>
                      <w:szCs w:val="16"/>
                    </w:rPr>
                    <w:t>9am-7pm</w:t>
                  </w:r>
                </w:p>
              </w:tc>
              <w:tc>
                <w:tcPr>
                  <w:tcW w:w="745" w:type="dxa"/>
                </w:tcPr>
                <w:p w14:paraId="6423CE0C" w14:textId="49D6ABDF" w:rsidR="008F7E0B" w:rsidRDefault="00AD35EF" w:rsidP="008F7E0B">
                  <w:r w:rsidRPr="00AD35EF">
                    <w:rPr>
                      <w:sz w:val="16"/>
                      <w:szCs w:val="16"/>
                    </w:rPr>
                    <w:t>9am-7pm</w:t>
                  </w:r>
                </w:p>
              </w:tc>
              <w:tc>
                <w:tcPr>
                  <w:tcW w:w="745" w:type="dxa"/>
                </w:tcPr>
                <w:p w14:paraId="4CA488A3" w14:textId="4B8C7263" w:rsidR="008F7E0B" w:rsidRDefault="00AD35EF" w:rsidP="008F7E0B">
                  <w:r w:rsidRPr="00AD35EF">
                    <w:rPr>
                      <w:sz w:val="16"/>
                      <w:szCs w:val="16"/>
                    </w:rPr>
                    <w:t>9am-7pm</w:t>
                  </w:r>
                </w:p>
              </w:tc>
              <w:tc>
                <w:tcPr>
                  <w:tcW w:w="745" w:type="dxa"/>
                </w:tcPr>
                <w:p w14:paraId="5F1AACBB" w14:textId="660D1AC7" w:rsidR="008F7E0B" w:rsidRDefault="00AD35EF" w:rsidP="008F7E0B">
                  <w:r w:rsidRPr="00AD35EF">
                    <w:rPr>
                      <w:sz w:val="16"/>
                      <w:szCs w:val="16"/>
                    </w:rPr>
                    <w:t>9am-7pm</w:t>
                  </w:r>
                </w:p>
              </w:tc>
              <w:tc>
                <w:tcPr>
                  <w:tcW w:w="745" w:type="dxa"/>
                </w:tcPr>
                <w:p w14:paraId="1D6161C5" w14:textId="1FC923D4" w:rsidR="008F7E0B" w:rsidRDefault="00AD35EF" w:rsidP="008F7E0B">
                  <w:r w:rsidRPr="00AD35EF">
                    <w:rPr>
                      <w:sz w:val="16"/>
                      <w:szCs w:val="16"/>
                    </w:rPr>
                    <w:t>9am-7pm</w:t>
                  </w:r>
                </w:p>
              </w:tc>
              <w:tc>
                <w:tcPr>
                  <w:tcW w:w="745" w:type="dxa"/>
                </w:tcPr>
                <w:p w14:paraId="3BF08242" w14:textId="02704633" w:rsidR="008F7E0B" w:rsidRDefault="00AD35EF" w:rsidP="008F7E0B">
                  <w:r w:rsidRPr="00AD35EF">
                    <w:rPr>
                      <w:sz w:val="16"/>
                      <w:szCs w:val="16"/>
                    </w:rPr>
                    <w:t>9am-7pm</w:t>
                  </w:r>
                </w:p>
              </w:tc>
              <w:tc>
                <w:tcPr>
                  <w:tcW w:w="1220" w:type="dxa"/>
                </w:tcPr>
                <w:p w14:paraId="14C1E097" w14:textId="77777777" w:rsidR="008F7E0B" w:rsidRDefault="008F7E0B" w:rsidP="008F7E0B"/>
              </w:tc>
            </w:tr>
            <w:tr w:rsidR="000A420C" w14:paraId="50A2F2D0" w14:textId="77777777" w:rsidTr="00E255FA">
              <w:tc>
                <w:tcPr>
                  <w:tcW w:w="779" w:type="dxa"/>
                </w:tcPr>
                <w:p w14:paraId="46C032DE" w14:textId="54E0AE7B" w:rsidR="008F7E0B" w:rsidRPr="00AD35EF" w:rsidRDefault="00AD35EF" w:rsidP="008F7E0B">
                  <w:pPr>
                    <w:rPr>
                      <w:sz w:val="16"/>
                      <w:szCs w:val="16"/>
                    </w:rPr>
                  </w:pPr>
                  <w:r w:rsidRPr="00AD35EF">
                    <w:rPr>
                      <w:sz w:val="16"/>
                      <w:szCs w:val="16"/>
                    </w:rPr>
                    <w:t>76</w:t>
                  </w:r>
                  <w:r w:rsidR="002E2D94">
                    <w:rPr>
                      <w:sz w:val="16"/>
                      <w:szCs w:val="16"/>
                    </w:rPr>
                    <w:t>bc</w:t>
                  </w:r>
                  <w:r w:rsidRPr="00AD35EF">
                    <w:rPr>
                      <w:sz w:val="16"/>
                      <w:szCs w:val="16"/>
                    </w:rPr>
                    <w:t>9</w:t>
                  </w:r>
                </w:p>
              </w:tc>
              <w:tc>
                <w:tcPr>
                  <w:tcW w:w="905" w:type="dxa"/>
                </w:tcPr>
                <w:p w14:paraId="566C3BE6" w14:textId="5264A05B" w:rsidR="008F7E0B" w:rsidRDefault="000A420C" w:rsidP="008F7E0B">
                  <w:r>
                    <w:rPr>
                      <w:sz w:val="16"/>
                      <w:szCs w:val="16"/>
                    </w:rPr>
                    <w:t>M18-2 nd street</w:t>
                  </w:r>
                </w:p>
              </w:tc>
              <w:tc>
                <w:tcPr>
                  <w:tcW w:w="1165" w:type="dxa"/>
                </w:tcPr>
                <w:p w14:paraId="1142CAD0" w14:textId="4E5F5707" w:rsidR="008F7E0B" w:rsidRPr="000A420C" w:rsidRDefault="000A420C" w:rsidP="008F7E0B">
                  <w:pPr>
                    <w:rPr>
                      <w:sz w:val="16"/>
                      <w:szCs w:val="16"/>
                    </w:rPr>
                  </w:pPr>
                  <w:r w:rsidRPr="000A420C">
                    <w:rPr>
                      <w:sz w:val="16"/>
                      <w:szCs w:val="16"/>
                    </w:rPr>
                    <w:t>+11 2</w:t>
                  </w:r>
                  <w:r>
                    <w:rPr>
                      <w:sz w:val="16"/>
                      <w:szCs w:val="16"/>
                    </w:rPr>
                    <w:t>2</w:t>
                  </w:r>
                  <w:r w:rsidRPr="000A420C">
                    <w:rPr>
                      <w:sz w:val="16"/>
                      <w:szCs w:val="16"/>
                    </w:rPr>
                    <w:t>28473847</w:t>
                  </w:r>
                </w:p>
              </w:tc>
              <w:tc>
                <w:tcPr>
                  <w:tcW w:w="1266" w:type="dxa"/>
                </w:tcPr>
                <w:p w14:paraId="4A6B4263" w14:textId="5E58BB10" w:rsidR="008F7E0B" w:rsidRDefault="000A420C" w:rsidP="008F7E0B">
                  <w:r>
                    <w:rPr>
                      <w:sz w:val="16"/>
                      <w:szCs w:val="16"/>
                    </w:rPr>
                    <w:t>Los Angles, California, 12343</w:t>
                  </w:r>
                </w:p>
              </w:tc>
              <w:tc>
                <w:tcPr>
                  <w:tcW w:w="745" w:type="dxa"/>
                </w:tcPr>
                <w:p w14:paraId="0FDEABFB" w14:textId="06049B06" w:rsidR="008F7E0B" w:rsidRDefault="000A420C" w:rsidP="008F7E0B">
                  <w:r w:rsidRPr="00AD35EF">
                    <w:rPr>
                      <w:sz w:val="16"/>
                      <w:szCs w:val="16"/>
                    </w:rPr>
                    <w:t>9am-</w:t>
                  </w:r>
                  <w:r>
                    <w:rPr>
                      <w:sz w:val="16"/>
                      <w:szCs w:val="16"/>
                    </w:rPr>
                    <w:t>10</w:t>
                  </w:r>
                  <w:r w:rsidRPr="00AD35EF">
                    <w:rPr>
                      <w:sz w:val="16"/>
                      <w:szCs w:val="16"/>
                    </w:rPr>
                    <w:t>pm</w:t>
                  </w:r>
                </w:p>
              </w:tc>
              <w:tc>
                <w:tcPr>
                  <w:tcW w:w="745" w:type="dxa"/>
                </w:tcPr>
                <w:p w14:paraId="6C7871C1" w14:textId="78F7CC9B" w:rsidR="008F7E0B" w:rsidRDefault="000A420C" w:rsidP="008F7E0B">
                  <w:r w:rsidRPr="00AD35EF">
                    <w:rPr>
                      <w:sz w:val="16"/>
                      <w:szCs w:val="16"/>
                    </w:rPr>
                    <w:t>9am-</w:t>
                  </w:r>
                  <w:r>
                    <w:rPr>
                      <w:sz w:val="16"/>
                      <w:szCs w:val="16"/>
                    </w:rPr>
                    <w:t>10</w:t>
                  </w:r>
                  <w:r w:rsidRPr="00AD35EF">
                    <w:rPr>
                      <w:sz w:val="16"/>
                      <w:szCs w:val="16"/>
                    </w:rPr>
                    <w:t>pm</w:t>
                  </w:r>
                </w:p>
              </w:tc>
              <w:tc>
                <w:tcPr>
                  <w:tcW w:w="745" w:type="dxa"/>
                </w:tcPr>
                <w:p w14:paraId="63B0F472" w14:textId="78150D85" w:rsidR="008F7E0B" w:rsidRDefault="000A420C" w:rsidP="008F7E0B">
                  <w:r w:rsidRPr="00AD35EF">
                    <w:rPr>
                      <w:sz w:val="16"/>
                      <w:szCs w:val="16"/>
                    </w:rPr>
                    <w:t>9am-</w:t>
                  </w:r>
                  <w:r>
                    <w:rPr>
                      <w:sz w:val="16"/>
                      <w:szCs w:val="16"/>
                    </w:rPr>
                    <w:t>10</w:t>
                  </w:r>
                  <w:r w:rsidRPr="00AD35EF">
                    <w:rPr>
                      <w:sz w:val="16"/>
                      <w:szCs w:val="16"/>
                    </w:rPr>
                    <w:t>pm</w:t>
                  </w:r>
                </w:p>
              </w:tc>
              <w:tc>
                <w:tcPr>
                  <w:tcW w:w="745" w:type="dxa"/>
                </w:tcPr>
                <w:p w14:paraId="169E92A8" w14:textId="0297252D" w:rsidR="008F7E0B" w:rsidRDefault="000A420C" w:rsidP="008F7E0B">
                  <w:r w:rsidRPr="00AD35EF">
                    <w:rPr>
                      <w:sz w:val="16"/>
                      <w:szCs w:val="16"/>
                    </w:rPr>
                    <w:t>9am-</w:t>
                  </w:r>
                  <w:r>
                    <w:rPr>
                      <w:sz w:val="16"/>
                      <w:szCs w:val="16"/>
                    </w:rPr>
                    <w:t>10</w:t>
                  </w:r>
                  <w:r w:rsidRPr="00AD35EF">
                    <w:rPr>
                      <w:sz w:val="16"/>
                      <w:szCs w:val="16"/>
                    </w:rPr>
                    <w:t>pm</w:t>
                  </w:r>
                </w:p>
              </w:tc>
              <w:tc>
                <w:tcPr>
                  <w:tcW w:w="745" w:type="dxa"/>
                </w:tcPr>
                <w:p w14:paraId="5C6CF751" w14:textId="29A7A595" w:rsidR="008F7E0B" w:rsidRDefault="000A420C" w:rsidP="008F7E0B">
                  <w:r w:rsidRPr="00AD35EF">
                    <w:rPr>
                      <w:sz w:val="16"/>
                      <w:szCs w:val="16"/>
                    </w:rPr>
                    <w:t>9am-</w:t>
                  </w:r>
                  <w:r>
                    <w:rPr>
                      <w:sz w:val="16"/>
                      <w:szCs w:val="16"/>
                    </w:rPr>
                    <w:t>10</w:t>
                  </w:r>
                  <w:r w:rsidRPr="00AD35EF">
                    <w:rPr>
                      <w:sz w:val="16"/>
                      <w:szCs w:val="16"/>
                    </w:rPr>
                    <w:t>pm</w:t>
                  </w:r>
                </w:p>
              </w:tc>
              <w:tc>
                <w:tcPr>
                  <w:tcW w:w="745" w:type="dxa"/>
                </w:tcPr>
                <w:p w14:paraId="5B58D8C8" w14:textId="77777777" w:rsidR="008F7E0B" w:rsidRDefault="008F7E0B" w:rsidP="008F7E0B"/>
              </w:tc>
              <w:tc>
                <w:tcPr>
                  <w:tcW w:w="1220" w:type="dxa"/>
                </w:tcPr>
                <w:p w14:paraId="7A81623F" w14:textId="021D8273" w:rsidR="008F7E0B" w:rsidRDefault="000A420C" w:rsidP="008F7E0B">
                  <w:r w:rsidRPr="00AD35EF">
                    <w:rPr>
                      <w:sz w:val="16"/>
                      <w:szCs w:val="16"/>
                    </w:rPr>
                    <w:t>9am-</w:t>
                  </w:r>
                  <w:r>
                    <w:rPr>
                      <w:sz w:val="16"/>
                      <w:szCs w:val="16"/>
                    </w:rPr>
                    <w:t>10</w:t>
                  </w:r>
                  <w:r w:rsidRPr="00AD35EF">
                    <w:rPr>
                      <w:sz w:val="16"/>
                      <w:szCs w:val="16"/>
                    </w:rPr>
                    <w:t>pm</w:t>
                  </w:r>
                </w:p>
              </w:tc>
            </w:tr>
            <w:tr w:rsidR="000A420C" w14:paraId="79EA37D3" w14:textId="77777777" w:rsidTr="00E255FA">
              <w:tc>
                <w:tcPr>
                  <w:tcW w:w="779" w:type="dxa"/>
                </w:tcPr>
                <w:p w14:paraId="1649ED02" w14:textId="6A409E80" w:rsidR="008F7E0B" w:rsidRPr="00AD35EF" w:rsidRDefault="002E2D94" w:rsidP="008F7E0B">
                  <w:pPr>
                    <w:rPr>
                      <w:sz w:val="16"/>
                      <w:szCs w:val="16"/>
                    </w:rPr>
                  </w:pPr>
                  <w:r>
                    <w:rPr>
                      <w:sz w:val="16"/>
                      <w:szCs w:val="16"/>
                    </w:rPr>
                    <w:t>8uh6fk0</w:t>
                  </w:r>
                </w:p>
              </w:tc>
              <w:tc>
                <w:tcPr>
                  <w:tcW w:w="905" w:type="dxa"/>
                </w:tcPr>
                <w:p w14:paraId="2D16183B" w14:textId="494C4B51" w:rsidR="008F7E0B" w:rsidRPr="000A420C" w:rsidRDefault="000A420C" w:rsidP="008F7E0B">
                  <w:pPr>
                    <w:rPr>
                      <w:sz w:val="16"/>
                      <w:szCs w:val="16"/>
                    </w:rPr>
                  </w:pPr>
                  <w:r w:rsidRPr="000A420C">
                    <w:rPr>
                      <w:sz w:val="16"/>
                      <w:szCs w:val="16"/>
                    </w:rPr>
                    <w:t>R34-5 th street</w:t>
                  </w:r>
                </w:p>
              </w:tc>
              <w:tc>
                <w:tcPr>
                  <w:tcW w:w="1165" w:type="dxa"/>
                </w:tcPr>
                <w:p w14:paraId="43AC533E" w14:textId="0F8D653E" w:rsidR="008F7E0B" w:rsidRPr="000A420C" w:rsidRDefault="000A420C" w:rsidP="008F7E0B">
                  <w:pPr>
                    <w:rPr>
                      <w:sz w:val="16"/>
                      <w:szCs w:val="16"/>
                    </w:rPr>
                  </w:pPr>
                  <w:r w:rsidRPr="000A420C">
                    <w:rPr>
                      <w:sz w:val="16"/>
                      <w:szCs w:val="16"/>
                    </w:rPr>
                    <w:t>+11 3487923987</w:t>
                  </w:r>
                </w:p>
              </w:tc>
              <w:tc>
                <w:tcPr>
                  <w:tcW w:w="1266" w:type="dxa"/>
                </w:tcPr>
                <w:p w14:paraId="45025A20" w14:textId="0D0D31CD" w:rsidR="008F7E0B" w:rsidRDefault="000A420C" w:rsidP="008F7E0B">
                  <w:r>
                    <w:rPr>
                      <w:sz w:val="16"/>
                      <w:szCs w:val="16"/>
                    </w:rPr>
                    <w:t>Los Angles, California, 12343</w:t>
                  </w:r>
                </w:p>
              </w:tc>
              <w:tc>
                <w:tcPr>
                  <w:tcW w:w="745" w:type="dxa"/>
                </w:tcPr>
                <w:p w14:paraId="064846FC" w14:textId="07228115" w:rsidR="008F7E0B" w:rsidRDefault="000A420C" w:rsidP="008F7E0B">
                  <w:r w:rsidRPr="00AD35EF">
                    <w:rPr>
                      <w:sz w:val="16"/>
                      <w:szCs w:val="16"/>
                    </w:rPr>
                    <w:t>9am-7pm</w:t>
                  </w:r>
                </w:p>
              </w:tc>
              <w:tc>
                <w:tcPr>
                  <w:tcW w:w="745" w:type="dxa"/>
                </w:tcPr>
                <w:p w14:paraId="1DD7DE5B" w14:textId="51BEB880" w:rsidR="008F7E0B" w:rsidRDefault="000A420C" w:rsidP="008F7E0B">
                  <w:r w:rsidRPr="00AD35EF">
                    <w:rPr>
                      <w:sz w:val="16"/>
                      <w:szCs w:val="16"/>
                    </w:rPr>
                    <w:t>9am-7pm</w:t>
                  </w:r>
                </w:p>
              </w:tc>
              <w:tc>
                <w:tcPr>
                  <w:tcW w:w="745" w:type="dxa"/>
                </w:tcPr>
                <w:p w14:paraId="7D7A145C" w14:textId="3A3FD713" w:rsidR="008F7E0B" w:rsidRDefault="000A420C" w:rsidP="008F7E0B">
                  <w:r w:rsidRPr="00AD35EF">
                    <w:rPr>
                      <w:sz w:val="16"/>
                      <w:szCs w:val="16"/>
                    </w:rPr>
                    <w:t>9am-7pm</w:t>
                  </w:r>
                </w:p>
              </w:tc>
              <w:tc>
                <w:tcPr>
                  <w:tcW w:w="745" w:type="dxa"/>
                </w:tcPr>
                <w:p w14:paraId="4F6BFC51" w14:textId="3E2ABD1C" w:rsidR="008F7E0B" w:rsidRDefault="000A420C" w:rsidP="008F7E0B">
                  <w:r w:rsidRPr="00AD35EF">
                    <w:rPr>
                      <w:sz w:val="16"/>
                      <w:szCs w:val="16"/>
                    </w:rPr>
                    <w:t>9am-7pm</w:t>
                  </w:r>
                </w:p>
              </w:tc>
              <w:tc>
                <w:tcPr>
                  <w:tcW w:w="745" w:type="dxa"/>
                </w:tcPr>
                <w:p w14:paraId="7CBB82AB" w14:textId="08A5A069" w:rsidR="008F7E0B" w:rsidRDefault="000A420C" w:rsidP="008F7E0B">
                  <w:r w:rsidRPr="00AD35EF">
                    <w:rPr>
                      <w:sz w:val="16"/>
                      <w:szCs w:val="16"/>
                    </w:rPr>
                    <w:t>9am-7pm</w:t>
                  </w:r>
                </w:p>
              </w:tc>
              <w:tc>
                <w:tcPr>
                  <w:tcW w:w="745" w:type="dxa"/>
                </w:tcPr>
                <w:p w14:paraId="4090D2C2" w14:textId="77777777" w:rsidR="008F7E0B" w:rsidRDefault="008F7E0B" w:rsidP="008F7E0B"/>
              </w:tc>
              <w:tc>
                <w:tcPr>
                  <w:tcW w:w="1220" w:type="dxa"/>
                </w:tcPr>
                <w:p w14:paraId="0EF2210A" w14:textId="77777777" w:rsidR="008F7E0B" w:rsidRDefault="008F7E0B" w:rsidP="008F7E0B"/>
              </w:tc>
            </w:tr>
          </w:tbl>
          <w:p w14:paraId="044C13C9" w14:textId="77777777" w:rsidR="008F7E0B" w:rsidRDefault="008F7E0B" w:rsidP="008F7E0B">
            <w:pPr>
              <w:pStyle w:val="ListParagraph"/>
              <w:spacing w:after="160" w:line="256" w:lineRule="auto"/>
              <w:contextualSpacing/>
              <w:rPr>
                <w:rFonts w:cs="Calibri"/>
                <w:b/>
                <w:sz w:val="24"/>
              </w:rPr>
            </w:pPr>
          </w:p>
          <w:p w14:paraId="0737970E" w14:textId="759FBCB7" w:rsidR="00BD5048" w:rsidRPr="00BD5048" w:rsidRDefault="00BD5048" w:rsidP="00BD5048">
            <w:pPr>
              <w:spacing w:after="160" w:line="256" w:lineRule="auto"/>
              <w:contextualSpacing/>
              <w:rPr>
                <w:rFonts w:cs="Calibri"/>
                <w:b/>
                <w:sz w:val="24"/>
              </w:rPr>
            </w:pPr>
          </w:p>
        </w:tc>
      </w:tr>
      <w:tr w:rsidR="00DE5362" w14:paraId="1287E69D" w14:textId="77777777" w:rsidTr="008359D9">
        <w:trPr>
          <w:trHeight w:val="503"/>
        </w:trPr>
        <w:tc>
          <w:tcPr>
            <w:tcW w:w="9989" w:type="dxa"/>
            <w:gridSpan w:val="2"/>
            <w:tcBorders>
              <w:top w:val="single" w:sz="4" w:space="0" w:color="auto"/>
              <w:left w:val="single" w:sz="4" w:space="0" w:color="auto"/>
              <w:bottom w:val="single" w:sz="4" w:space="0" w:color="auto"/>
              <w:right w:val="single" w:sz="4" w:space="0" w:color="auto"/>
            </w:tcBorders>
          </w:tcPr>
          <w:p w14:paraId="0FE8BC9D" w14:textId="77777777" w:rsidR="00DE5362" w:rsidRDefault="00DE5362" w:rsidP="0002188F">
            <w:pPr>
              <w:pStyle w:val="Heading3"/>
            </w:pPr>
            <w:bookmarkStart w:id="21" w:name="_Toc112751463"/>
            <w:r>
              <w:t>Detailed requirement</w:t>
            </w:r>
            <w:bookmarkEnd w:id="21"/>
          </w:p>
          <w:p w14:paraId="584BB3CA" w14:textId="77777777" w:rsidR="00DE5362" w:rsidRDefault="00DE5362" w:rsidP="00DE5362">
            <w:pPr>
              <w:spacing w:before="0" w:after="0" w:line="240" w:lineRule="auto"/>
              <w:ind w:right="29"/>
              <w:rPr>
                <w:rFonts w:cs="Arial"/>
                <w:sz w:val="22"/>
                <w:lang w:val="en-GB"/>
              </w:rPr>
            </w:pPr>
            <w:r>
              <w:rPr>
                <w:rFonts w:cs="Arial"/>
                <w:sz w:val="22"/>
                <w:lang w:val="en-GB"/>
              </w:rPr>
              <w:t>Receive master store information in a csv/txt file on daily basis, schedule a batch job to receive store information in out folder, read the data and update or insert in the db. Once the file is processed move the file to archive folder, in the forma to f store_info_MMDDYYYY.txt</w:t>
            </w:r>
          </w:p>
          <w:p w14:paraId="6B3D410B" w14:textId="55049259" w:rsidR="00DE5362" w:rsidRDefault="00DE5362" w:rsidP="00DE5362">
            <w:pPr>
              <w:spacing w:before="0" w:after="0" w:line="240" w:lineRule="auto"/>
              <w:ind w:right="29"/>
              <w:rPr>
                <w:rFonts w:cs="Arial"/>
                <w:sz w:val="22"/>
                <w:lang w:val="en-GB"/>
              </w:rPr>
            </w:pPr>
            <w:r>
              <w:rPr>
                <w:rFonts w:cs="Arial"/>
                <w:sz w:val="22"/>
                <w:lang w:val="en-GB"/>
              </w:rPr>
              <w:t>File name</w:t>
            </w:r>
            <w:r w:rsidR="00573BDF">
              <w:rPr>
                <w:rFonts w:cs="Arial"/>
                <w:sz w:val="22"/>
                <w:lang w:val="en-GB"/>
              </w:rPr>
              <w:t xml:space="preserve"> - </w:t>
            </w:r>
            <w:r>
              <w:rPr>
                <w:rFonts w:cs="Arial"/>
                <w:sz w:val="22"/>
                <w:lang w:val="en-GB"/>
              </w:rPr>
              <w:t>store_info.csv</w:t>
            </w:r>
          </w:p>
          <w:p w14:paraId="6425A06A" w14:textId="378B2B86" w:rsidR="00DE5362" w:rsidRPr="00DE5362" w:rsidRDefault="00DE5362" w:rsidP="00DE5362">
            <w:pPr>
              <w:spacing w:before="0" w:after="0" w:line="240" w:lineRule="auto"/>
              <w:ind w:right="29"/>
              <w:rPr>
                <w:rFonts w:cs="Arial"/>
                <w:sz w:val="22"/>
                <w:lang w:val="en-GB"/>
              </w:rPr>
            </w:pPr>
            <w:r>
              <w:rPr>
                <w:rFonts w:cs="Arial"/>
                <w:sz w:val="22"/>
                <w:lang w:val="en-GB"/>
              </w:rPr>
              <w:t xml:space="preserve">Schedule time </w:t>
            </w:r>
            <w:r w:rsidR="00573BDF">
              <w:rPr>
                <w:rFonts w:cs="Arial"/>
                <w:sz w:val="22"/>
                <w:lang w:val="en-GB"/>
              </w:rPr>
              <w:t>-</w:t>
            </w:r>
            <w:r>
              <w:rPr>
                <w:rFonts w:cs="Arial"/>
                <w:sz w:val="22"/>
                <w:lang w:val="en-GB"/>
              </w:rPr>
              <w:t xml:space="preserve"> 5:00 am</w:t>
            </w:r>
          </w:p>
        </w:tc>
      </w:tr>
      <w:tr w:rsidR="008F7E0B" w14:paraId="6DF3C27E" w14:textId="77777777" w:rsidTr="008359D9">
        <w:trPr>
          <w:trHeight w:val="503"/>
        </w:trPr>
        <w:tc>
          <w:tcPr>
            <w:tcW w:w="9989" w:type="dxa"/>
            <w:gridSpan w:val="2"/>
            <w:tcBorders>
              <w:top w:val="single" w:sz="4" w:space="0" w:color="auto"/>
              <w:left w:val="single" w:sz="4" w:space="0" w:color="auto"/>
              <w:bottom w:val="single" w:sz="4" w:space="0" w:color="auto"/>
              <w:right w:val="single" w:sz="4" w:space="0" w:color="auto"/>
            </w:tcBorders>
          </w:tcPr>
          <w:p w14:paraId="15A2F447" w14:textId="412019BC" w:rsidR="008F7E0B" w:rsidRDefault="008F7E0B" w:rsidP="00977EA1">
            <w:pPr>
              <w:pStyle w:val="Heading3"/>
            </w:pPr>
            <w:bookmarkStart w:id="22" w:name="_Toc112751464"/>
            <w:r w:rsidRPr="00BD5048">
              <w:t>Non-Functional Requirement</w:t>
            </w:r>
            <w:r w:rsidR="00977EA1">
              <w:t>s</w:t>
            </w:r>
            <w:bookmarkEnd w:id="22"/>
          </w:p>
          <w:p w14:paraId="7E5D08FE" w14:textId="77777777" w:rsidR="00CF0891" w:rsidRPr="00BA24AA" w:rsidRDefault="00CF0891" w:rsidP="008D6C60">
            <w:pPr>
              <w:pStyle w:val="ListParagraph"/>
              <w:numPr>
                <w:ilvl w:val="0"/>
                <w:numId w:val="29"/>
              </w:numPr>
              <w:ind w:right="29"/>
              <w:rPr>
                <w:rFonts w:cs="Arial"/>
                <w:lang w:val="en-GB"/>
              </w:rPr>
            </w:pPr>
            <w:r w:rsidRPr="00BA24AA">
              <w:rPr>
                <w:rFonts w:cs="Arial"/>
                <w:lang w:val="en-GB"/>
              </w:rPr>
              <w:t>Authentication should be mandatory &amp; Admin User alone will be able to login with username and password &amp; the role should be ADMIN_USER.</w:t>
            </w:r>
          </w:p>
          <w:p w14:paraId="522EFD32" w14:textId="77777777" w:rsidR="00CF0891" w:rsidRDefault="00CF0891" w:rsidP="008D6C60">
            <w:pPr>
              <w:pStyle w:val="ListParagraph"/>
              <w:numPr>
                <w:ilvl w:val="0"/>
                <w:numId w:val="29"/>
              </w:numPr>
              <w:ind w:right="29"/>
              <w:rPr>
                <w:rFonts w:cs="Arial"/>
                <w:lang w:val="en-GB"/>
              </w:rPr>
            </w:pPr>
            <w:r w:rsidRPr="00932463">
              <w:rPr>
                <w:rFonts w:cs="Arial"/>
                <w:lang w:val="en-GB"/>
              </w:rPr>
              <w:t>Application should allow as much as external configuration rather than deploying for any small change.</w:t>
            </w:r>
          </w:p>
          <w:p w14:paraId="78EF3509" w14:textId="77777777" w:rsidR="00C5254D" w:rsidRDefault="00CF0891" w:rsidP="00C5254D">
            <w:pPr>
              <w:pStyle w:val="ListParagraph"/>
              <w:numPr>
                <w:ilvl w:val="0"/>
                <w:numId w:val="29"/>
              </w:numPr>
              <w:ind w:right="29"/>
              <w:rPr>
                <w:rFonts w:cs="Arial"/>
                <w:lang w:val="en-GB"/>
              </w:rPr>
            </w:pPr>
            <w:r w:rsidRPr="00932463">
              <w:rPr>
                <w:rFonts w:cs="Arial"/>
                <w:lang w:val="en-GB"/>
              </w:rPr>
              <w:t>Proper error message &amp; logging should be in-place.</w:t>
            </w:r>
          </w:p>
          <w:p w14:paraId="6B098DB2" w14:textId="77777777" w:rsidR="00873AAA" w:rsidRDefault="00873AAA" w:rsidP="00C5254D">
            <w:pPr>
              <w:pStyle w:val="ListParagraph"/>
              <w:numPr>
                <w:ilvl w:val="0"/>
                <w:numId w:val="29"/>
              </w:numPr>
              <w:ind w:right="29"/>
              <w:rPr>
                <w:rFonts w:cs="Arial"/>
                <w:lang w:val="en-GB"/>
              </w:rPr>
            </w:pPr>
            <w:r>
              <w:rPr>
                <w:rFonts w:cs="Arial"/>
                <w:lang w:val="en-GB"/>
              </w:rPr>
              <w:t>Any failure in batch processing should be notified to the business users through email.</w:t>
            </w:r>
          </w:p>
          <w:p w14:paraId="3E02012C" w14:textId="0C4B4CD2" w:rsidR="004C0AAF" w:rsidRPr="00C5254D" w:rsidRDefault="004C0AAF" w:rsidP="00C5254D">
            <w:pPr>
              <w:pStyle w:val="ListParagraph"/>
              <w:numPr>
                <w:ilvl w:val="0"/>
                <w:numId w:val="29"/>
              </w:numPr>
              <w:ind w:right="29"/>
              <w:rPr>
                <w:rFonts w:cs="Arial"/>
                <w:lang w:val="en-GB"/>
              </w:rPr>
            </w:pPr>
            <w:r>
              <w:rPr>
                <w:rFonts w:cs="Arial"/>
                <w:lang w:val="en-GB"/>
              </w:rPr>
              <w:t>Audit information should be managed for all the record updates</w:t>
            </w:r>
          </w:p>
        </w:tc>
      </w:tr>
      <w:tr w:rsidR="008359D9" w14:paraId="2A5504F4" w14:textId="77777777" w:rsidTr="008359D9">
        <w:tc>
          <w:tcPr>
            <w:tcW w:w="9989" w:type="dxa"/>
            <w:gridSpan w:val="2"/>
            <w:tcBorders>
              <w:top w:val="single" w:sz="4" w:space="0" w:color="auto"/>
              <w:left w:val="single" w:sz="4" w:space="0" w:color="auto"/>
              <w:bottom w:val="single" w:sz="4" w:space="0" w:color="auto"/>
              <w:right w:val="single" w:sz="4" w:space="0" w:color="auto"/>
            </w:tcBorders>
          </w:tcPr>
          <w:p w14:paraId="368129B6" w14:textId="3D20ABCF" w:rsidR="008359D9" w:rsidRPr="00BD5048" w:rsidRDefault="008359D9" w:rsidP="00AE7543">
            <w:pPr>
              <w:pStyle w:val="Heading3"/>
            </w:pPr>
            <w:bookmarkStart w:id="23" w:name="_Toc112751465"/>
            <w:r w:rsidRPr="00BD5048">
              <w:t>Business Validations</w:t>
            </w:r>
            <w:bookmarkEnd w:id="23"/>
            <w:r w:rsidRPr="00BD5048">
              <w:t xml:space="preserve"> </w:t>
            </w:r>
          </w:p>
          <w:p w14:paraId="1ADD6996" w14:textId="77777777" w:rsidR="008359D9" w:rsidRPr="002E2D94" w:rsidRDefault="00D6320A" w:rsidP="002E2D94">
            <w:pPr>
              <w:pStyle w:val="ListParagraph"/>
              <w:numPr>
                <w:ilvl w:val="0"/>
                <w:numId w:val="34"/>
              </w:numPr>
              <w:rPr>
                <w:rFonts w:cs="Arial"/>
              </w:rPr>
            </w:pPr>
            <w:r w:rsidRPr="002E2D94">
              <w:rPr>
                <w:rFonts w:cs="Arial"/>
              </w:rPr>
              <w:t>All fields are mandatory</w:t>
            </w:r>
          </w:p>
          <w:p w14:paraId="3F98B45D" w14:textId="77777777" w:rsidR="00D6320A" w:rsidRPr="002E2D94" w:rsidRDefault="00D6320A" w:rsidP="002E2D94">
            <w:pPr>
              <w:pStyle w:val="ListParagraph"/>
              <w:numPr>
                <w:ilvl w:val="0"/>
                <w:numId w:val="34"/>
              </w:numPr>
              <w:rPr>
                <w:rFonts w:cs="Arial"/>
                <w:lang w:val="en-GB"/>
              </w:rPr>
            </w:pPr>
            <w:r w:rsidRPr="002E2D94">
              <w:rPr>
                <w:rFonts w:cs="Arial"/>
                <w:lang w:val="en-GB"/>
              </w:rPr>
              <w:t>Story number should be alphanumeric</w:t>
            </w:r>
          </w:p>
          <w:p w14:paraId="5644074F" w14:textId="77777777" w:rsidR="002E2D94" w:rsidRPr="002E2D94" w:rsidRDefault="002E2D94" w:rsidP="002E2D94">
            <w:pPr>
              <w:pStyle w:val="ListParagraph"/>
              <w:numPr>
                <w:ilvl w:val="0"/>
                <w:numId w:val="34"/>
              </w:numPr>
              <w:rPr>
                <w:rFonts w:cs="Calibri"/>
                <w:lang w:val="en-GB"/>
              </w:rPr>
            </w:pPr>
            <w:r w:rsidRPr="002E2D94">
              <w:rPr>
                <w:rFonts w:cs="Calibri"/>
                <w:lang w:val="en-GB"/>
              </w:rPr>
              <w:t>Hours should be validated like start hrs should be &lt; end hrs &amp; all days should be passed either with hrs or holiday.</w:t>
            </w:r>
          </w:p>
          <w:p w14:paraId="142A002A" w14:textId="062E3E14" w:rsidR="002E2D94" w:rsidRPr="002E2D94" w:rsidRDefault="002E2D94" w:rsidP="002E2D94">
            <w:pPr>
              <w:pStyle w:val="ListParagraph"/>
              <w:numPr>
                <w:ilvl w:val="0"/>
                <w:numId w:val="34"/>
              </w:numPr>
              <w:rPr>
                <w:rFonts w:cs="Calibri"/>
                <w:lang w:val="en-GB"/>
              </w:rPr>
            </w:pPr>
            <w:r w:rsidRPr="002E2D94">
              <w:rPr>
                <w:rFonts w:cs="Calibri"/>
                <w:lang w:val="en-GB"/>
              </w:rPr>
              <w:t>Any holiday should be sent as a</w:t>
            </w:r>
            <w:r>
              <w:rPr>
                <w:rFonts w:cs="Calibri"/>
                <w:lang w:val="en-GB"/>
              </w:rPr>
              <w:t xml:space="preserve"> </w:t>
            </w:r>
            <w:r w:rsidRPr="002E2D94">
              <w:rPr>
                <w:rFonts w:cs="Calibri"/>
                <w:lang w:val="en-GB"/>
              </w:rPr>
              <w:t>“HOLIDAY”</w:t>
            </w:r>
          </w:p>
        </w:tc>
      </w:tr>
    </w:tbl>
    <w:p w14:paraId="7E8CFBB7" w14:textId="575D5CBE" w:rsidR="00BD5048" w:rsidRPr="000E3DBE" w:rsidRDefault="00CA2FDD" w:rsidP="00AE7543">
      <w:pPr>
        <w:pStyle w:val="Heading2"/>
      </w:pPr>
      <w:bookmarkStart w:id="24" w:name="_Toc112751466"/>
      <w:r>
        <w:lastRenderedPageBreak/>
        <w:t>Load Staff Data</w:t>
      </w:r>
      <w:bookmarkEnd w:id="24"/>
    </w:p>
    <w:tbl>
      <w:tblPr>
        <w:tblW w:w="99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5508"/>
      </w:tblGrid>
      <w:tr w:rsidR="000028FB" w14:paraId="66E3D5E9" w14:textId="77777777" w:rsidTr="00AE7543">
        <w:tc>
          <w:tcPr>
            <w:tcW w:w="411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1A190F9" w14:textId="296C0994" w:rsidR="000F4F8F" w:rsidRPr="00BD5048" w:rsidRDefault="000F4F8F" w:rsidP="00AE7543">
            <w:pPr>
              <w:pStyle w:val="tablehead"/>
              <w:spacing w:after="0" w:line="276" w:lineRule="auto"/>
              <w:ind w:left="0"/>
              <w:rPr>
                <w:rFonts w:ascii="Calibri" w:hAnsi="Calibri" w:cs="Calibri"/>
                <w:sz w:val="22"/>
                <w:szCs w:val="22"/>
              </w:rPr>
            </w:pPr>
            <w:r>
              <w:rPr>
                <w:sz w:val="22"/>
                <w:szCs w:val="22"/>
              </w:rPr>
              <w:t>US_02</w:t>
            </w:r>
          </w:p>
        </w:tc>
        <w:tc>
          <w:tcPr>
            <w:tcW w:w="587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327971F" w14:textId="01C6728E" w:rsidR="00BD5048" w:rsidRDefault="00CA2FDD" w:rsidP="00C22E03">
            <w:pPr>
              <w:pStyle w:val="tablehead"/>
              <w:spacing w:after="0" w:line="276" w:lineRule="auto"/>
              <w:ind w:left="-74"/>
              <w:rPr>
                <w:sz w:val="22"/>
                <w:szCs w:val="22"/>
              </w:rPr>
            </w:pPr>
            <w:r>
              <w:rPr>
                <w:sz w:val="22"/>
                <w:szCs w:val="22"/>
              </w:rPr>
              <w:t>Load Staff data</w:t>
            </w:r>
          </w:p>
          <w:p w14:paraId="2E434CBE" w14:textId="40F8C843" w:rsidR="000F4F8F" w:rsidRPr="00BD5048" w:rsidRDefault="000F4F8F" w:rsidP="00C22E03">
            <w:pPr>
              <w:pStyle w:val="tablehead"/>
              <w:spacing w:after="0" w:line="276" w:lineRule="auto"/>
              <w:ind w:left="-74"/>
              <w:rPr>
                <w:rFonts w:ascii="Calibri" w:hAnsi="Calibri" w:cs="Calibri"/>
                <w:sz w:val="22"/>
                <w:szCs w:val="22"/>
              </w:rPr>
            </w:pPr>
          </w:p>
        </w:tc>
      </w:tr>
      <w:tr w:rsidR="00BD5048" w14:paraId="0AD5EEFB" w14:textId="77777777" w:rsidTr="0044701B">
        <w:tc>
          <w:tcPr>
            <w:tcW w:w="9989" w:type="dxa"/>
            <w:gridSpan w:val="2"/>
            <w:tcBorders>
              <w:top w:val="single" w:sz="4" w:space="0" w:color="auto"/>
              <w:left w:val="single" w:sz="4" w:space="0" w:color="auto"/>
              <w:bottom w:val="single" w:sz="4" w:space="0" w:color="auto"/>
              <w:right w:val="single" w:sz="4" w:space="0" w:color="auto"/>
            </w:tcBorders>
          </w:tcPr>
          <w:p w14:paraId="29D26265" w14:textId="77777777" w:rsidR="00BD5048" w:rsidRPr="00BD5048" w:rsidRDefault="00BD5048" w:rsidP="00AE7543">
            <w:pPr>
              <w:pStyle w:val="Heading3"/>
            </w:pPr>
            <w:bookmarkStart w:id="25" w:name="_Toc112751467"/>
            <w:r w:rsidRPr="00BD5048">
              <w:lastRenderedPageBreak/>
              <w:t>Acceptance criteria</w:t>
            </w:r>
            <w:bookmarkEnd w:id="25"/>
          </w:p>
          <w:p w14:paraId="18011B03" w14:textId="441BF39D" w:rsidR="00BD5048" w:rsidRDefault="00B35A5F" w:rsidP="00BD5048">
            <w:r>
              <w:t xml:space="preserve">Spring batch </w:t>
            </w:r>
            <w:r w:rsidR="00BD5048">
              <w:t xml:space="preserve">Job </w:t>
            </w:r>
            <w:r w:rsidR="00AE7543">
              <w:t>should be</w:t>
            </w:r>
            <w:r w:rsidR="00BD5048">
              <w:t xml:space="preserve"> able to </w:t>
            </w:r>
            <w:r>
              <w:t xml:space="preserve">parse a csv file &amp; </w:t>
            </w:r>
            <w:r w:rsidR="00BD5048">
              <w:t>update</w:t>
            </w:r>
            <w:r>
              <w:t xml:space="preserve"> the</w:t>
            </w:r>
            <w:r w:rsidR="00BD5048">
              <w:t xml:space="preserve"> master employee table with the following details</w:t>
            </w:r>
            <w:r>
              <w:t>,</w:t>
            </w:r>
          </w:p>
          <w:p w14:paraId="1B4A4215" w14:textId="34C5BBC5" w:rsidR="004A0729" w:rsidRPr="004A0729" w:rsidRDefault="00CA2FDD" w:rsidP="00B35A5F">
            <w:r>
              <w:t>staffI</w:t>
            </w:r>
            <w:r w:rsidR="00BD5048">
              <w:t xml:space="preserve">d, position, </w:t>
            </w:r>
            <w:r>
              <w:t>e</w:t>
            </w:r>
            <w:r w:rsidR="00BD5048">
              <w:t>mail, office phone no, cellphone, Dept,</w:t>
            </w:r>
            <w:r w:rsidR="00B35A5F">
              <w:t xml:space="preserve"> </w:t>
            </w:r>
            <w:r w:rsidR="00BD5048">
              <w:t xml:space="preserve">Area, Region, </w:t>
            </w:r>
            <w:r w:rsidR="000F3AB0">
              <w:t>district.</w:t>
            </w:r>
          </w:p>
        </w:tc>
      </w:tr>
      <w:tr w:rsidR="00BD5048" w14:paraId="276CFE8F" w14:textId="77777777" w:rsidTr="0044701B">
        <w:tc>
          <w:tcPr>
            <w:tcW w:w="9989" w:type="dxa"/>
            <w:gridSpan w:val="2"/>
            <w:tcBorders>
              <w:top w:val="single" w:sz="4" w:space="0" w:color="auto"/>
              <w:left w:val="single" w:sz="4" w:space="0" w:color="auto"/>
              <w:bottom w:val="single" w:sz="4" w:space="0" w:color="auto"/>
              <w:right w:val="single" w:sz="4" w:space="0" w:color="auto"/>
            </w:tcBorders>
            <w:hideMark/>
          </w:tcPr>
          <w:p w14:paraId="4C3DD45F" w14:textId="77777777" w:rsidR="00BD5048" w:rsidRPr="00BD5048" w:rsidRDefault="00BD5048" w:rsidP="00AE7543">
            <w:pPr>
              <w:pStyle w:val="Heading3"/>
            </w:pPr>
            <w:bookmarkStart w:id="26" w:name="_Toc112751468"/>
            <w:r w:rsidRPr="00BD5048">
              <w:t>UI- Screen view</w:t>
            </w:r>
            <w:bookmarkEnd w:id="26"/>
          </w:p>
          <w:p w14:paraId="7B091B65" w14:textId="23450A0C" w:rsidR="00BD5048" w:rsidRPr="00D82EBC" w:rsidRDefault="00DE08BE" w:rsidP="00C22E03">
            <w:pPr>
              <w:spacing w:before="0" w:after="0" w:line="360" w:lineRule="auto"/>
              <w:jc w:val="both"/>
              <w:rPr>
                <w:rFonts w:cs="Arial"/>
              </w:rPr>
            </w:pPr>
            <w:r>
              <w:rPr>
                <w:rFonts w:cs="Arial"/>
                <w:noProof/>
              </w:rPr>
              <w:drawing>
                <wp:inline distT="0" distB="0" distL="0" distR="0" wp14:anchorId="2A9F2A9A" wp14:editId="6D8ECC09">
                  <wp:extent cx="5120221" cy="3606800"/>
                  <wp:effectExtent l="0" t="0" r="4445" b="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31093" cy="3614459"/>
                          </a:xfrm>
                          <a:prstGeom prst="rect">
                            <a:avLst/>
                          </a:prstGeom>
                        </pic:spPr>
                      </pic:pic>
                    </a:graphicData>
                  </a:graphic>
                </wp:inline>
              </w:drawing>
            </w:r>
          </w:p>
        </w:tc>
      </w:tr>
      <w:tr w:rsidR="00BD5048" w14:paraId="39071D12" w14:textId="77777777" w:rsidTr="0044701B">
        <w:trPr>
          <w:trHeight w:val="1025"/>
        </w:trPr>
        <w:tc>
          <w:tcPr>
            <w:tcW w:w="9989" w:type="dxa"/>
            <w:gridSpan w:val="2"/>
            <w:tcBorders>
              <w:top w:val="single" w:sz="4" w:space="0" w:color="auto"/>
              <w:left w:val="single" w:sz="4" w:space="0" w:color="auto"/>
              <w:bottom w:val="single" w:sz="4" w:space="0" w:color="auto"/>
              <w:right w:val="single" w:sz="4" w:space="0" w:color="auto"/>
            </w:tcBorders>
            <w:hideMark/>
          </w:tcPr>
          <w:p w14:paraId="1B6E7A02" w14:textId="77777777" w:rsidR="00BD5048" w:rsidRPr="00BD5048" w:rsidRDefault="00BD5048" w:rsidP="00AE7543">
            <w:pPr>
              <w:pStyle w:val="Heading3"/>
            </w:pPr>
            <w:bookmarkStart w:id="27" w:name="_Toc112751469"/>
            <w:r w:rsidRPr="00BD5048">
              <w:t>REST End Points</w:t>
            </w:r>
            <w:bookmarkEnd w:id="27"/>
          </w:p>
          <w:p w14:paraId="3AA81405" w14:textId="2F96E3BC" w:rsidR="00735CB9" w:rsidRDefault="00B62EB2" w:rsidP="00735CB9">
            <w:pPr>
              <w:spacing w:line="276" w:lineRule="auto"/>
            </w:pPr>
            <w:r w:rsidRPr="00735CB9">
              <w:rPr>
                <w:b/>
                <w:bCs/>
              </w:rPr>
              <w:t>POST</w:t>
            </w:r>
            <w:r w:rsidR="00735CB9">
              <w:rPr>
                <w:b/>
                <w:bCs/>
              </w:rPr>
              <w:t xml:space="preserve"> </w:t>
            </w:r>
            <w:r w:rsidR="000F3AB0">
              <w:rPr>
                <w:b/>
                <w:bCs/>
              </w:rPr>
              <w:t>- /</w:t>
            </w:r>
            <w:r w:rsidR="00B44064">
              <w:t>load</w:t>
            </w:r>
            <w:r w:rsidR="00CA2FDD">
              <w:t>staff</w:t>
            </w:r>
            <w:r w:rsidR="00B44064">
              <w:t>data</w:t>
            </w:r>
          </w:p>
          <w:p w14:paraId="3A4E94DE" w14:textId="77777777" w:rsidR="00735CB9" w:rsidRPr="00735CB9" w:rsidRDefault="00735CB9" w:rsidP="00735CB9">
            <w:pPr>
              <w:spacing w:line="276" w:lineRule="auto"/>
              <w:rPr>
                <w:b/>
                <w:bCs/>
                <w:u w:val="single"/>
              </w:rPr>
            </w:pPr>
            <w:r w:rsidRPr="00735CB9">
              <w:rPr>
                <w:b/>
                <w:bCs/>
                <w:u w:val="single"/>
              </w:rPr>
              <w:t>I</w:t>
            </w:r>
            <w:r w:rsidR="00B62EB2" w:rsidRPr="00735CB9">
              <w:rPr>
                <w:b/>
                <w:bCs/>
                <w:u w:val="single"/>
              </w:rPr>
              <w:t>nput</w:t>
            </w:r>
            <w:r w:rsidRPr="00735CB9">
              <w:rPr>
                <w:b/>
                <w:bCs/>
                <w:u w:val="single"/>
              </w:rPr>
              <w:t xml:space="preserve"> </w:t>
            </w:r>
          </w:p>
          <w:p w14:paraId="02D63B3C" w14:textId="1ADF34F8" w:rsidR="00BD5048" w:rsidRDefault="00CA2FDD" w:rsidP="008D6C60">
            <w:pPr>
              <w:pStyle w:val="ListParagraph"/>
              <w:numPr>
                <w:ilvl w:val="0"/>
                <w:numId w:val="32"/>
              </w:numPr>
              <w:spacing w:line="276" w:lineRule="auto"/>
            </w:pPr>
            <w:r>
              <w:t>Staff</w:t>
            </w:r>
            <w:r w:rsidR="00B62EB2">
              <w:t xml:space="preserve"> </w:t>
            </w:r>
            <w:r w:rsidR="00735CB9">
              <w:t>Object</w:t>
            </w:r>
            <w:r w:rsidR="00B44064">
              <w:t xml:space="preserve"> with the fields in the below table.</w:t>
            </w:r>
          </w:p>
          <w:p w14:paraId="6FAB284A" w14:textId="77777777" w:rsidR="00735CB9" w:rsidRPr="00FE7C53" w:rsidRDefault="00735CB9" w:rsidP="00735CB9">
            <w:pPr>
              <w:spacing w:after="0"/>
              <w:jc w:val="both"/>
              <w:rPr>
                <w:rFonts w:cs="Calibri"/>
                <w:b/>
                <w:bCs/>
                <w:u w:val="single"/>
              </w:rPr>
            </w:pPr>
            <w:r w:rsidRPr="00FE7C53">
              <w:rPr>
                <w:rFonts w:cs="Calibri"/>
                <w:b/>
                <w:bCs/>
                <w:u w:val="single"/>
              </w:rPr>
              <w:t xml:space="preserve">Output </w:t>
            </w:r>
          </w:p>
          <w:p w14:paraId="14358145" w14:textId="77777777" w:rsidR="00735CB9" w:rsidRPr="00FE7C53" w:rsidRDefault="00735CB9" w:rsidP="008D6C60">
            <w:pPr>
              <w:pStyle w:val="ListParagraph"/>
              <w:numPr>
                <w:ilvl w:val="0"/>
                <w:numId w:val="27"/>
              </w:numPr>
              <w:jc w:val="both"/>
              <w:rPr>
                <w:rFonts w:eastAsiaTheme="majorEastAsia" w:cs="Arial"/>
              </w:rPr>
            </w:pPr>
            <w:r w:rsidRPr="00FE7C53">
              <w:rPr>
                <w:rFonts w:cs="Calibri"/>
              </w:rPr>
              <w:t>T</w:t>
            </w:r>
            <w:r w:rsidRPr="00FE7C53">
              <w:rPr>
                <w:rFonts w:eastAsiaTheme="majorEastAsia" w:cs="Arial"/>
              </w:rPr>
              <w:t>he service should response 200 ok along with success message.</w:t>
            </w:r>
          </w:p>
          <w:p w14:paraId="63ACEB23" w14:textId="77777777" w:rsidR="00735CB9" w:rsidRPr="00FE7C53" w:rsidRDefault="00735CB9" w:rsidP="008D6C60">
            <w:pPr>
              <w:pStyle w:val="ListParagraph"/>
              <w:numPr>
                <w:ilvl w:val="0"/>
                <w:numId w:val="27"/>
              </w:numPr>
              <w:jc w:val="both"/>
              <w:rPr>
                <w:rFonts w:eastAsiaTheme="majorEastAsia" w:cs="Arial"/>
              </w:rPr>
            </w:pPr>
            <w:r w:rsidRPr="00FE7C53">
              <w:rPr>
                <w:rFonts w:eastAsiaTheme="majorEastAsia" w:cs="Arial"/>
              </w:rPr>
              <w:t>Error code 400 for any business validation error.</w:t>
            </w:r>
          </w:p>
          <w:p w14:paraId="7BC58AF5" w14:textId="77777777" w:rsidR="00735CB9" w:rsidRPr="00FE7C53" w:rsidRDefault="00735CB9" w:rsidP="008D6C60">
            <w:pPr>
              <w:pStyle w:val="ListParagraph"/>
              <w:numPr>
                <w:ilvl w:val="0"/>
                <w:numId w:val="27"/>
              </w:numPr>
              <w:jc w:val="both"/>
              <w:rPr>
                <w:rFonts w:eastAsiaTheme="majorEastAsia" w:cs="Arial"/>
              </w:rPr>
            </w:pPr>
            <w:r w:rsidRPr="00FE7C53">
              <w:rPr>
                <w:rFonts w:eastAsiaTheme="majorEastAsia" w:cs="Arial"/>
              </w:rPr>
              <w:t>Error code 500 for internal prog. error</w:t>
            </w:r>
          </w:p>
          <w:p w14:paraId="2CE71B17" w14:textId="5D14D257" w:rsidR="00735CB9" w:rsidRPr="00735CB9" w:rsidRDefault="00735CB9" w:rsidP="00735CB9">
            <w:pPr>
              <w:spacing w:line="276" w:lineRule="auto"/>
              <w:rPr>
                <w:rFonts w:asciiTheme="minorHAnsi" w:hAnsiTheme="minorHAnsi" w:cs="Calibri"/>
              </w:rPr>
            </w:pPr>
          </w:p>
        </w:tc>
      </w:tr>
      <w:tr w:rsidR="00BD5048" w14:paraId="43034809" w14:textId="77777777" w:rsidTr="0025598B">
        <w:trPr>
          <w:trHeight w:val="50"/>
        </w:trPr>
        <w:tc>
          <w:tcPr>
            <w:tcW w:w="9989" w:type="dxa"/>
            <w:gridSpan w:val="2"/>
            <w:tcBorders>
              <w:top w:val="single" w:sz="4" w:space="0" w:color="auto"/>
              <w:left w:val="single" w:sz="4" w:space="0" w:color="auto"/>
              <w:bottom w:val="single" w:sz="4" w:space="0" w:color="auto"/>
              <w:right w:val="single" w:sz="4" w:space="0" w:color="auto"/>
            </w:tcBorders>
            <w:hideMark/>
          </w:tcPr>
          <w:p w14:paraId="2F678D74" w14:textId="77777777" w:rsidR="00B62EB2" w:rsidRDefault="00BD5048" w:rsidP="00AE7543">
            <w:pPr>
              <w:pStyle w:val="Heading3"/>
            </w:pPr>
            <w:bookmarkStart w:id="28" w:name="_Toc112751470"/>
            <w:r w:rsidRPr="00BD5048">
              <w:lastRenderedPageBreak/>
              <w:t>Database tables</w:t>
            </w:r>
            <w:bookmarkEnd w:id="28"/>
          </w:p>
          <w:p w14:paraId="32AA5E21" w14:textId="77719A7F" w:rsidR="00B62EB2" w:rsidRPr="00B62EB2" w:rsidRDefault="00CA2FDD" w:rsidP="00B62EB2">
            <w:pPr>
              <w:rPr>
                <w:b/>
                <w:bCs/>
                <w:sz w:val="22"/>
                <w:szCs w:val="22"/>
              </w:rPr>
            </w:pPr>
            <w:r>
              <w:rPr>
                <w:b/>
                <w:bCs/>
                <w:sz w:val="22"/>
                <w:szCs w:val="22"/>
              </w:rPr>
              <w:t>MasterStaff</w:t>
            </w:r>
          </w:p>
          <w:tbl>
            <w:tblPr>
              <w:tblStyle w:val="TableGrid"/>
              <w:tblW w:w="9763" w:type="dxa"/>
              <w:tblLook w:val="04A0" w:firstRow="1" w:lastRow="0" w:firstColumn="1" w:lastColumn="0" w:noHBand="0" w:noVBand="1"/>
            </w:tblPr>
            <w:tblGrid>
              <w:gridCol w:w="1059"/>
              <w:gridCol w:w="1114"/>
              <w:gridCol w:w="2330"/>
              <w:gridCol w:w="1709"/>
              <w:gridCol w:w="1434"/>
              <w:gridCol w:w="2117"/>
            </w:tblGrid>
            <w:tr w:rsidR="000A420C" w14:paraId="5ED83573" w14:textId="77777777" w:rsidTr="000028FB">
              <w:tc>
                <w:tcPr>
                  <w:tcW w:w="1276" w:type="dxa"/>
                </w:tcPr>
                <w:p w14:paraId="4CE9DA4D" w14:textId="18AC537D" w:rsidR="00B62EB2" w:rsidRPr="00E255FA" w:rsidRDefault="00CA2FDD" w:rsidP="00B62EB2">
                  <w:pPr>
                    <w:rPr>
                      <w:b/>
                      <w:bCs/>
                    </w:rPr>
                  </w:pPr>
                  <w:r>
                    <w:rPr>
                      <w:b/>
                      <w:bCs/>
                    </w:rPr>
                    <w:t>Staff</w:t>
                  </w:r>
                  <w:r w:rsidR="00B62EB2" w:rsidRPr="00E255FA">
                    <w:rPr>
                      <w:b/>
                      <w:bCs/>
                    </w:rPr>
                    <w:t>_id</w:t>
                  </w:r>
                </w:p>
              </w:tc>
              <w:tc>
                <w:tcPr>
                  <w:tcW w:w="1121" w:type="dxa"/>
                </w:tcPr>
                <w:p w14:paraId="42688C4C" w14:textId="77777777" w:rsidR="00B62EB2" w:rsidRPr="00E255FA" w:rsidRDefault="00B62EB2" w:rsidP="00B62EB2">
                  <w:pPr>
                    <w:rPr>
                      <w:b/>
                      <w:bCs/>
                    </w:rPr>
                  </w:pPr>
                  <w:r w:rsidRPr="00E255FA">
                    <w:rPr>
                      <w:b/>
                      <w:bCs/>
                    </w:rPr>
                    <w:t>position</w:t>
                  </w:r>
                </w:p>
              </w:tc>
              <w:tc>
                <w:tcPr>
                  <w:tcW w:w="1444" w:type="dxa"/>
                </w:tcPr>
                <w:p w14:paraId="3FDB0EA9" w14:textId="00113119" w:rsidR="00B62EB2" w:rsidRPr="00E255FA" w:rsidRDefault="00CA2FDD" w:rsidP="00B62EB2">
                  <w:pPr>
                    <w:rPr>
                      <w:b/>
                      <w:bCs/>
                    </w:rPr>
                  </w:pPr>
                  <w:r>
                    <w:rPr>
                      <w:b/>
                      <w:bCs/>
                    </w:rPr>
                    <w:t>Email</w:t>
                  </w:r>
                </w:p>
              </w:tc>
              <w:tc>
                <w:tcPr>
                  <w:tcW w:w="1721" w:type="dxa"/>
                </w:tcPr>
                <w:p w14:paraId="51CE3512" w14:textId="63430EF6" w:rsidR="00B62EB2" w:rsidRPr="00E255FA" w:rsidRDefault="00B62EB2" w:rsidP="00B62EB2">
                  <w:pPr>
                    <w:rPr>
                      <w:b/>
                      <w:bCs/>
                    </w:rPr>
                  </w:pPr>
                  <w:r w:rsidRPr="00E255FA">
                    <w:rPr>
                      <w:b/>
                      <w:bCs/>
                    </w:rPr>
                    <w:t>Office_phone_</w:t>
                  </w:r>
                  <w:r w:rsidR="000A420C" w:rsidRPr="00E255FA">
                    <w:rPr>
                      <w:b/>
                      <w:bCs/>
                    </w:rPr>
                    <w:t xml:space="preserve"> </w:t>
                  </w:r>
                  <w:r w:rsidRPr="00E255FA">
                    <w:rPr>
                      <w:b/>
                      <w:bCs/>
                    </w:rPr>
                    <w:t>no</w:t>
                  </w:r>
                </w:p>
              </w:tc>
              <w:tc>
                <w:tcPr>
                  <w:tcW w:w="2069" w:type="dxa"/>
                </w:tcPr>
                <w:p w14:paraId="6ED6DEE9" w14:textId="77777777" w:rsidR="00B62EB2" w:rsidRPr="00E255FA" w:rsidRDefault="00B62EB2" w:rsidP="00B62EB2">
                  <w:pPr>
                    <w:rPr>
                      <w:b/>
                      <w:bCs/>
                    </w:rPr>
                  </w:pPr>
                  <w:r w:rsidRPr="00E255FA">
                    <w:rPr>
                      <w:b/>
                      <w:bCs/>
                    </w:rPr>
                    <w:t>cellphone</w:t>
                  </w:r>
                </w:p>
              </w:tc>
              <w:tc>
                <w:tcPr>
                  <w:tcW w:w="2132" w:type="dxa"/>
                </w:tcPr>
                <w:p w14:paraId="443275A6" w14:textId="42A3587E" w:rsidR="00B62EB2" w:rsidRPr="00E255FA" w:rsidRDefault="00B62EB2" w:rsidP="00B62EB2">
                  <w:pPr>
                    <w:rPr>
                      <w:b/>
                      <w:bCs/>
                    </w:rPr>
                  </w:pPr>
                  <w:r w:rsidRPr="00E255FA">
                    <w:rPr>
                      <w:b/>
                      <w:bCs/>
                    </w:rPr>
                    <w:t>Dept_area_region_</w:t>
                  </w:r>
                  <w:r w:rsidR="000028FB">
                    <w:rPr>
                      <w:b/>
                      <w:bCs/>
                    </w:rPr>
                    <w:t xml:space="preserve"> </w:t>
                  </w:r>
                  <w:r w:rsidRPr="00E255FA">
                    <w:rPr>
                      <w:b/>
                      <w:bCs/>
                    </w:rPr>
                    <w:t>district</w:t>
                  </w:r>
                </w:p>
              </w:tc>
            </w:tr>
            <w:tr w:rsidR="000A420C" w14:paraId="12C61C4A" w14:textId="77777777" w:rsidTr="000028FB">
              <w:tc>
                <w:tcPr>
                  <w:tcW w:w="1276" w:type="dxa"/>
                </w:tcPr>
                <w:p w14:paraId="278755F2" w14:textId="1C4E0F55" w:rsidR="00B62EB2" w:rsidRDefault="000A420C" w:rsidP="00B62EB2">
                  <w:r>
                    <w:t>12543</w:t>
                  </w:r>
                </w:p>
              </w:tc>
              <w:tc>
                <w:tcPr>
                  <w:tcW w:w="1121" w:type="dxa"/>
                </w:tcPr>
                <w:p w14:paraId="0DF8DE3D" w14:textId="60C32B5C" w:rsidR="00B62EB2" w:rsidRDefault="000A420C" w:rsidP="00B62EB2">
                  <w:r>
                    <w:t>Manager</w:t>
                  </w:r>
                </w:p>
              </w:tc>
              <w:tc>
                <w:tcPr>
                  <w:tcW w:w="1444" w:type="dxa"/>
                </w:tcPr>
                <w:p w14:paraId="1F727BEA" w14:textId="4D24ECB8" w:rsidR="00B62EB2" w:rsidRDefault="00CA2FDD" w:rsidP="00B62EB2">
                  <w:r>
                    <w:t>Test_12543@abc.com</w:t>
                  </w:r>
                </w:p>
              </w:tc>
              <w:tc>
                <w:tcPr>
                  <w:tcW w:w="1721" w:type="dxa"/>
                </w:tcPr>
                <w:p w14:paraId="06088ADD" w14:textId="78653536" w:rsidR="00B62EB2" w:rsidRDefault="000A420C" w:rsidP="00B62EB2">
                  <w:r>
                    <w:t>+11 3897234872</w:t>
                  </w:r>
                </w:p>
              </w:tc>
              <w:tc>
                <w:tcPr>
                  <w:tcW w:w="2069" w:type="dxa"/>
                </w:tcPr>
                <w:p w14:paraId="10C4055F" w14:textId="5B7CF154" w:rsidR="00B62EB2" w:rsidRDefault="000A420C" w:rsidP="00B62EB2">
                  <w:r>
                    <w:t>3298729872</w:t>
                  </w:r>
                </w:p>
              </w:tc>
              <w:tc>
                <w:tcPr>
                  <w:tcW w:w="2132" w:type="dxa"/>
                </w:tcPr>
                <w:p w14:paraId="4B0ED31F" w14:textId="7902AB8E" w:rsidR="00B62EB2" w:rsidRDefault="000A420C" w:rsidP="00B62EB2">
                  <w:r>
                    <w:t>Medic, los Angles, California</w:t>
                  </w:r>
                </w:p>
              </w:tc>
            </w:tr>
            <w:tr w:rsidR="0025598B" w14:paraId="57EDD69C" w14:textId="77777777" w:rsidTr="000028FB">
              <w:tc>
                <w:tcPr>
                  <w:tcW w:w="1276" w:type="dxa"/>
                </w:tcPr>
                <w:p w14:paraId="5537F60F" w14:textId="65A0278B" w:rsidR="0025598B" w:rsidRDefault="0025598B" w:rsidP="0025598B">
                  <w:r>
                    <w:t>34329</w:t>
                  </w:r>
                </w:p>
              </w:tc>
              <w:tc>
                <w:tcPr>
                  <w:tcW w:w="1121" w:type="dxa"/>
                </w:tcPr>
                <w:p w14:paraId="5EE7799C" w14:textId="68755A49" w:rsidR="0025598B" w:rsidRDefault="0025598B" w:rsidP="0025598B">
                  <w:r>
                    <w:t>Clerk</w:t>
                  </w:r>
                </w:p>
              </w:tc>
              <w:tc>
                <w:tcPr>
                  <w:tcW w:w="1444" w:type="dxa"/>
                </w:tcPr>
                <w:p w14:paraId="71313F8B" w14:textId="52669C58" w:rsidR="0025598B" w:rsidRDefault="00E16FCD" w:rsidP="0025598B">
                  <w:hyperlink r:id="rId15" w:history="1">
                    <w:r w:rsidR="00CA2FDD" w:rsidRPr="00304AD8">
                      <w:rPr>
                        <w:rStyle w:val="Hyperlink"/>
                      </w:rPr>
                      <w:t>Test_34329@abc.com</w:t>
                    </w:r>
                  </w:hyperlink>
                </w:p>
              </w:tc>
              <w:tc>
                <w:tcPr>
                  <w:tcW w:w="1721" w:type="dxa"/>
                </w:tcPr>
                <w:p w14:paraId="095FAA97" w14:textId="5FC781FA" w:rsidR="0025598B" w:rsidRDefault="0025598B" w:rsidP="0025598B">
                  <w:r>
                    <w:t>+11 2347238799</w:t>
                  </w:r>
                </w:p>
              </w:tc>
              <w:tc>
                <w:tcPr>
                  <w:tcW w:w="2069" w:type="dxa"/>
                </w:tcPr>
                <w:p w14:paraId="36201655" w14:textId="281F52D2" w:rsidR="0025598B" w:rsidRDefault="0025598B" w:rsidP="0025598B">
                  <w:r>
                    <w:t>3298729872</w:t>
                  </w:r>
                </w:p>
              </w:tc>
              <w:tc>
                <w:tcPr>
                  <w:tcW w:w="2132" w:type="dxa"/>
                </w:tcPr>
                <w:p w14:paraId="08058C8E" w14:textId="03F4DE11" w:rsidR="0025598B" w:rsidRDefault="0025598B" w:rsidP="0025598B">
                  <w:r>
                    <w:t>Medic, los Angles, California</w:t>
                  </w:r>
                </w:p>
              </w:tc>
            </w:tr>
            <w:tr w:rsidR="0025598B" w14:paraId="4B72B441" w14:textId="77777777" w:rsidTr="000028FB">
              <w:tc>
                <w:tcPr>
                  <w:tcW w:w="1276" w:type="dxa"/>
                </w:tcPr>
                <w:p w14:paraId="5A4F1342" w14:textId="693DB1E3" w:rsidR="0025598B" w:rsidRDefault="0025598B" w:rsidP="0025598B">
                  <w:r>
                    <w:t>92398</w:t>
                  </w:r>
                </w:p>
              </w:tc>
              <w:tc>
                <w:tcPr>
                  <w:tcW w:w="1121" w:type="dxa"/>
                </w:tcPr>
                <w:p w14:paraId="26A2BD18" w14:textId="3BC8C48C" w:rsidR="0025598B" w:rsidRDefault="0025598B" w:rsidP="0025598B">
                  <w:r>
                    <w:t>Driver</w:t>
                  </w:r>
                </w:p>
              </w:tc>
              <w:tc>
                <w:tcPr>
                  <w:tcW w:w="1444" w:type="dxa"/>
                </w:tcPr>
                <w:p w14:paraId="4C3D0DB2" w14:textId="676AE075" w:rsidR="0025598B" w:rsidRDefault="00CA2FDD" w:rsidP="0025598B">
                  <w:r>
                    <w:t>Test_92398@abc.com</w:t>
                  </w:r>
                </w:p>
              </w:tc>
              <w:tc>
                <w:tcPr>
                  <w:tcW w:w="1721" w:type="dxa"/>
                </w:tcPr>
                <w:p w14:paraId="5D43468B" w14:textId="03D232C2" w:rsidR="0025598B" w:rsidRDefault="0025598B" w:rsidP="0025598B">
                  <w:r>
                    <w:t>+11 2347238799</w:t>
                  </w:r>
                </w:p>
              </w:tc>
              <w:tc>
                <w:tcPr>
                  <w:tcW w:w="2069" w:type="dxa"/>
                </w:tcPr>
                <w:p w14:paraId="78F63D60" w14:textId="0E45DCD4" w:rsidR="0025598B" w:rsidRDefault="0025598B" w:rsidP="0025598B">
                  <w:r>
                    <w:t>3298729872</w:t>
                  </w:r>
                </w:p>
              </w:tc>
              <w:tc>
                <w:tcPr>
                  <w:tcW w:w="2132" w:type="dxa"/>
                </w:tcPr>
                <w:p w14:paraId="199D87E2" w14:textId="63F7D6D0" w:rsidR="0025598B" w:rsidRDefault="0025598B" w:rsidP="0025598B">
                  <w:r>
                    <w:t>Medic, los Angles, California</w:t>
                  </w:r>
                </w:p>
              </w:tc>
            </w:tr>
          </w:tbl>
          <w:p w14:paraId="7ABD1609" w14:textId="77777777" w:rsidR="00BD5048" w:rsidRPr="00BD5048" w:rsidRDefault="00BD5048" w:rsidP="00C22E03">
            <w:pPr>
              <w:spacing w:after="160" w:line="256" w:lineRule="auto"/>
              <w:contextualSpacing/>
              <w:rPr>
                <w:rFonts w:cs="Calibri"/>
                <w:b/>
                <w:sz w:val="24"/>
              </w:rPr>
            </w:pPr>
          </w:p>
        </w:tc>
      </w:tr>
      <w:tr w:rsidR="002F6D94" w14:paraId="4D367653" w14:textId="77777777" w:rsidTr="0044701B">
        <w:trPr>
          <w:trHeight w:val="503"/>
        </w:trPr>
        <w:tc>
          <w:tcPr>
            <w:tcW w:w="9989" w:type="dxa"/>
            <w:gridSpan w:val="2"/>
            <w:tcBorders>
              <w:top w:val="single" w:sz="4" w:space="0" w:color="auto"/>
              <w:left w:val="single" w:sz="4" w:space="0" w:color="auto"/>
              <w:bottom w:val="single" w:sz="4" w:space="0" w:color="auto"/>
              <w:right w:val="single" w:sz="4" w:space="0" w:color="auto"/>
            </w:tcBorders>
          </w:tcPr>
          <w:p w14:paraId="06A556FE" w14:textId="77777777" w:rsidR="002F6D94" w:rsidRDefault="002F6D94" w:rsidP="00D96646">
            <w:pPr>
              <w:pStyle w:val="Heading3"/>
            </w:pPr>
            <w:bookmarkStart w:id="29" w:name="_Toc112751471"/>
            <w:r>
              <w:t>Detailed requirement</w:t>
            </w:r>
            <w:bookmarkEnd w:id="29"/>
          </w:p>
          <w:p w14:paraId="50AA8F5E" w14:textId="3F4100D5" w:rsidR="002F6D94" w:rsidRDefault="002F6D94" w:rsidP="002F6D94">
            <w:pPr>
              <w:spacing w:before="0" w:after="0" w:line="240" w:lineRule="auto"/>
              <w:ind w:right="29"/>
              <w:rPr>
                <w:rFonts w:cs="Arial"/>
                <w:sz w:val="22"/>
                <w:lang w:val="en-GB"/>
              </w:rPr>
            </w:pPr>
            <w:r>
              <w:rPr>
                <w:rFonts w:cs="Arial"/>
                <w:sz w:val="22"/>
                <w:lang w:val="en-GB"/>
              </w:rPr>
              <w:t xml:space="preserve">Receive employee information on daily basis in csv/txt format, schedule a batch job to read the employee_info.csv file from out folder. Process the file and update and </w:t>
            </w:r>
            <w:r w:rsidR="004F08F3">
              <w:rPr>
                <w:rFonts w:cs="Arial"/>
                <w:sz w:val="22"/>
                <w:lang w:val="en-GB"/>
              </w:rPr>
              <w:t>db.</w:t>
            </w:r>
            <w:r>
              <w:rPr>
                <w:rFonts w:cs="Arial"/>
                <w:sz w:val="22"/>
                <w:lang w:val="en-GB"/>
              </w:rPr>
              <w:t>, after processing move the file to archive folder in the format of employee_info_DDMMYYYY.txt</w:t>
            </w:r>
          </w:p>
          <w:p w14:paraId="3A4AE337" w14:textId="5A5C23CE" w:rsidR="002F6D94" w:rsidRDefault="002F6D94" w:rsidP="002F6D94">
            <w:pPr>
              <w:spacing w:before="0" w:after="0" w:line="240" w:lineRule="auto"/>
              <w:ind w:right="29"/>
              <w:rPr>
                <w:rFonts w:cs="Arial"/>
                <w:sz w:val="22"/>
                <w:lang w:val="en-GB"/>
              </w:rPr>
            </w:pPr>
            <w:r>
              <w:rPr>
                <w:rFonts w:cs="Arial"/>
                <w:sz w:val="22"/>
                <w:lang w:val="en-GB"/>
              </w:rPr>
              <w:t>Schedule time</w:t>
            </w:r>
            <w:r w:rsidR="00FE5B77">
              <w:rPr>
                <w:rFonts w:cs="Arial"/>
                <w:sz w:val="22"/>
                <w:lang w:val="en-GB"/>
              </w:rPr>
              <w:t xml:space="preserve"> -</w:t>
            </w:r>
            <w:r>
              <w:rPr>
                <w:rFonts w:cs="Arial"/>
                <w:sz w:val="22"/>
                <w:lang w:val="en-GB"/>
              </w:rPr>
              <w:t xml:space="preserve"> 5:30 am</w:t>
            </w:r>
          </w:p>
          <w:p w14:paraId="378D9268" w14:textId="37C47410" w:rsidR="002F6D94" w:rsidRPr="002F6D94" w:rsidRDefault="002F6D94" w:rsidP="006F43FE">
            <w:pPr>
              <w:spacing w:before="0" w:after="0" w:line="240" w:lineRule="auto"/>
              <w:ind w:right="29"/>
            </w:pPr>
          </w:p>
        </w:tc>
      </w:tr>
      <w:tr w:rsidR="00BD5048" w14:paraId="4D2D5915" w14:textId="77777777" w:rsidTr="0044701B">
        <w:trPr>
          <w:trHeight w:val="503"/>
        </w:trPr>
        <w:tc>
          <w:tcPr>
            <w:tcW w:w="9989" w:type="dxa"/>
            <w:gridSpan w:val="2"/>
            <w:tcBorders>
              <w:top w:val="single" w:sz="4" w:space="0" w:color="auto"/>
              <w:left w:val="single" w:sz="4" w:space="0" w:color="auto"/>
              <w:bottom w:val="single" w:sz="4" w:space="0" w:color="auto"/>
              <w:right w:val="single" w:sz="4" w:space="0" w:color="auto"/>
            </w:tcBorders>
          </w:tcPr>
          <w:p w14:paraId="6FEF6958" w14:textId="35550E2A" w:rsidR="00BD5048" w:rsidRPr="00BD5048" w:rsidRDefault="00BD5048" w:rsidP="00D96646">
            <w:pPr>
              <w:pStyle w:val="Heading3"/>
            </w:pPr>
            <w:bookmarkStart w:id="30" w:name="_Toc112751472"/>
            <w:r w:rsidRPr="00BD5048">
              <w:t>Non-Functional Requirement</w:t>
            </w:r>
            <w:r w:rsidR="00D96646">
              <w:t>s</w:t>
            </w:r>
            <w:bookmarkEnd w:id="30"/>
          </w:p>
          <w:p w14:paraId="0D029756" w14:textId="5C8E647E" w:rsidR="00810F25" w:rsidRPr="00BA24AA" w:rsidRDefault="00810F25" w:rsidP="008D6C60">
            <w:pPr>
              <w:pStyle w:val="ListParagraph"/>
              <w:numPr>
                <w:ilvl w:val="0"/>
                <w:numId w:val="29"/>
              </w:numPr>
              <w:ind w:right="29"/>
              <w:rPr>
                <w:rFonts w:cs="Arial"/>
                <w:lang w:val="en-GB"/>
              </w:rPr>
            </w:pPr>
            <w:r w:rsidRPr="00BA24AA">
              <w:rPr>
                <w:rFonts w:cs="Arial"/>
                <w:lang w:val="en-GB"/>
              </w:rPr>
              <w:t xml:space="preserve">Authentication should be mandatory &amp; Admin User alone will be able to login with username and password &amp; the role should be </w:t>
            </w:r>
            <w:r w:rsidR="00CA2FDD">
              <w:rPr>
                <w:rFonts w:cs="Arial"/>
                <w:lang w:val="en-GB"/>
              </w:rPr>
              <w:t>STORE_</w:t>
            </w:r>
            <w:r w:rsidRPr="00BA24AA">
              <w:rPr>
                <w:rFonts w:cs="Arial"/>
                <w:lang w:val="en-GB"/>
              </w:rPr>
              <w:t>ADMIN.</w:t>
            </w:r>
          </w:p>
          <w:p w14:paraId="37747E88" w14:textId="77777777" w:rsidR="00810F25" w:rsidRDefault="00810F25" w:rsidP="008D6C60">
            <w:pPr>
              <w:pStyle w:val="ListParagraph"/>
              <w:numPr>
                <w:ilvl w:val="0"/>
                <w:numId w:val="29"/>
              </w:numPr>
              <w:ind w:right="29"/>
              <w:rPr>
                <w:rFonts w:cs="Arial"/>
                <w:lang w:val="en-GB"/>
              </w:rPr>
            </w:pPr>
            <w:r w:rsidRPr="00932463">
              <w:rPr>
                <w:rFonts w:cs="Arial"/>
                <w:lang w:val="en-GB"/>
              </w:rPr>
              <w:t>Application should allow as much as external configuration rather than deploying for any small change.</w:t>
            </w:r>
          </w:p>
          <w:p w14:paraId="0B26FB68" w14:textId="4D7A8809" w:rsidR="00810F25" w:rsidRDefault="00810F25" w:rsidP="008D6C60">
            <w:pPr>
              <w:pStyle w:val="ListParagraph"/>
              <w:numPr>
                <w:ilvl w:val="0"/>
                <w:numId w:val="29"/>
              </w:numPr>
              <w:ind w:right="29"/>
              <w:rPr>
                <w:rFonts w:cs="Arial"/>
                <w:lang w:val="en-GB"/>
              </w:rPr>
            </w:pPr>
            <w:r w:rsidRPr="00932463">
              <w:rPr>
                <w:rFonts w:cs="Arial"/>
                <w:lang w:val="en-GB"/>
              </w:rPr>
              <w:t>Proper error message &amp; logging should be in-place.</w:t>
            </w:r>
          </w:p>
          <w:p w14:paraId="70C19F14" w14:textId="6B456682" w:rsidR="000902D5" w:rsidRDefault="000902D5" w:rsidP="008D6C60">
            <w:pPr>
              <w:pStyle w:val="ListParagraph"/>
              <w:numPr>
                <w:ilvl w:val="0"/>
                <w:numId w:val="29"/>
              </w:numPr>
              <w:ind w:right="29"/>
              <w:rPr>
                <w:rFonts w:cs="Arial"/>
                <w:lang w:val="en-GB"/>
              </w:rPr>
            </w:pPr>
            <w:r>
              <w:rPr>
                <w:rFonts w:cs="Arial"/>
                <w:lang w:val="en-GB"/>
              </w:rPr>
              <w:t>Any failure in batch processing should be notified to the business users through email.</w:t>
            </w:r>
          </w:p>
          <w:p w14:paraId="4EA93A45" w14:textId="68542A42" w:rsidR="00924C2D" w:rsidRPr="00924C2D" w:rsidRDefault="000902D5" w:rsidP="000902D5">
            <w:pPr>
              <w:pStyle w:val="ListParagraph"/>
              <w:numPr>
                <w:ilvl w:val="0"/>
                <w:numId w:val="29"/>
              </w:numPr>
              <w:ind w:right="29"/>
              <w:rPr>
                <w:rFonts w:cs="Calibri"/>
                <w:bCs/>
              </w:rPr>
            </w:pPr>
            <w:r>
              <w:rPr>
                <w:rFonts w:cs="Arial"/>
                <w:lang w:val="en-GB"/>
              </w:rPr>
              <w:t>Audit information should be managed.</w:t>
            </w:r>
          </w:p>
        </w:tc>
      </w:tr>
      <w:tr w:rsidR="00AE7543" w14:paraId="45AC50B4" w14:textId="77777777" w:rsidTr="00A56308">
        <w:tc>
          <w:tcPr>
            <w:tcW w:w="9989" w:type="dxa"/>
            <w:gridSpan w:val="2"/>
            <w:tcBorders>
              <w:top w:val="single" w:sz="4" w:space="0" w:color="auto"/>
              <w:left w:val="single" w:sz="4" w:space="0" w:color="auto"/>
              <w:bottom w:val="single" w:sz="4" w:space="0" w:color="auto"/>
              <w:right w:val="single" w:sz="4" w:space="0" w:color="auto"/>
            </w:tcBorders>
          </w:tcPr>
          <w:p w14:paraId="64D7EF19" w14:textId="2BB11BD5" w:rsidR="00AE7543" w:rsidRPr="00BD5048" w:rsidRDefault="00AE7543" w:rsidP="00810F25">
            <w:pPr>
              <w:pStyle w:val="Heading3"/>
            </w:pPr>
            <w:bookmarkStart w:id="31" w:name="_Toc112751473"/>
            <w:r w:rsidRPr="00BD5048">
              <w:t>Business Validations</w:t>
            </w:r>
            <w:bookmarkEnd w:id="31"/>
            <w:r w:rsidRPr="00BD5048">
              <w:t xml:space="preserve"> </w:t>
            </w:r>
          </w:p>
          <w:p w14:paraId="4AFC8BC4" w14:textId="038FCAF0" w:rsidR="00AE7543" w:rsidRPr="00EE3DE2" w:rsidRDefault="00EE3DE2" w:rsidP="008D6C60">
            <w:pPr>
              <w:pStyle w:val="ListParagraph"/>
              <w:numPr>
                <w:ilvl w:val="0"/>
                <w:numId w:val="31"/>
              </w:numPr>
              <w:ind w:right="29"/>
              <w:rPr>
                <w:rFonts w:cs="Arial"/>
                <w:lang w:val="en-GB"/>
              </w:rPr>
            </w:pPr>
            <w:r>
              <w:rPr>
                <w:rFonts w:cs="Arial"/>
              </w:rPr>
              <w:t>Employee Id should be numeric &amp; min 5 digits. No negative values &amp; all zeros</w:t>
            </w:r>
          </w:p>
          <w:p w14:paraId="3E6902C6" w14:textId="59906818" w:rsidR="00EE3DE2" w:rsidRDefault="00EE3DE2" w:rsidP="008D6C60">
            <w:pPr>
              <w:pStyle w:val="ListParagraph"/>
              <w:numPr>
                <w:ilvl w:val="0"/>
                <w:numId w:val="31"/>
              </w:numPr>
              <w:ind w:right="29"/>
              <w:rPr>
                <w:rFonts w:cs="Arial"/>
                <w:lang w:val="en-GB"/>
              </w:rPr>
            </w:pPr>
            <w:r>
              <w:rPr>
                <w:rFonts w:cs="Arial"/>
                <w:lang w:val="en-GB"/>
              </w:rPr>
              <w:t>One of a contact is mandatory &amp; it should follow the standard US phone number format validation.</w:t>
            </w:r>
          </w:p>
          <w:p w14:paraId="13F6487F" w14:textId="5AE1F31B" w:rsidR="00EE3DE2" w:rsidRPr="00810F25" w:rsidRDefault="00EE3DE2" w:rsidP="008D6C60">
            <w:pPr>
              <w:pStyle w:val="ListParagraph"/>
              <w:numPr>
                <w:ilvl w:val="0"/>
                <w:numId w:val="31"/>
              </w:numPr>
              <w:ind w:right="29"/>
              <w:rPr>
                <w:rFonts w:cs="Arial"/>
                <w:lang w:val="en-GB"/>
              </w:rPr>
            </w:pPr>
            <w:r>
              <w:rPr>
                <w:rFonts w:cs="Arial"/>
                <w:lang w:val="en-GB"/>
              </w:rPr>
              <w:t>Position &amp; Dept fields are mandatory.</w:t>
            </w:r>
          </w:p>
          <w:p w14:paraId="558AB771" w14:textId="77777777" w:rsidR="00AE7543" w:rsidRPr="00BD5048" w:rsidRDefault="00AE7543" w:rsidP="00A56308">
            <w:pPr>
              <w:rPr>
                <w:rFonts w:cs="Calibri"/>
                <w:sz w:val="22"/>
                <w:szCs w:val="22"/>
                <w:lang w:val="en-GB"/>
              </w:rPr>
            </w:pPr>
          </w:p>
        </w:tc>
      </w:tr>
    </w:tbl>
    <w:p w14:paraId="5FBF69AC" w14:textId="77777777" w:rsidR="00BD5048" w:rsidRPr="00110F85" w:rsidRDefault="00BD5048" w:rsidP="00BD5048">
      <w:pPr>
        <w:spacing w:after="0"/>
        <w:jc w:val="both"/>
        <w:rPr>
          <w:rFonts w:cs="Arial"/>
          <w:sz w:val="22"/>
          <w:szCs w:val="22"/>
        </w:rPr>
      </w:pPr>
    </w:p>
    <w:p w14:paraId="2D4D667A" w14:textId="2F6C56DC" w:rsidR="0044701B" w:rsidRPr="000E3DBE" w:rsidRDefault="00B13388" w:rsidP="006F4886">
      <w:pPr>
        <w:pStyle w:val="Heading2"/>
      </w:pPr>
      <w:bookmarkStart w:id="32" w:name="_Toc112751474"/>
      <w:r>
        <w:t xml:space="preserve">Manage </w:t>
      </w:r>
      <w:r w:rsidR="00416999">
        <w:t>Store</w:t>
      </w:r>
      <w:bookmarkEnd w:id="32"/>
    </w:p>
    <w:tbl>
      <w:tblPr>
        <w:tblW w:w="99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5444"/>
      </w:tblGrid>
      <w:tr w:rsidR="0044701B" w14:paraId="730D2343" w14:textId="77777777" w:rsidTr="006F4886">
        <w:tc>
          <w:tcPr>
            <w:tcW w:w="428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D6125BF" w14:textId="6A26ECA6" w:rsidR="000F4F8F" w:rsidRPr="00BD5048" w:rsidRDefault="000F4F8F" w:rsidP="006F4886">
            <w:pPr>
              <w:pStyle w:val="tablehead"/>
              <w:spacing w:after="0" w:line="276" w:lineRule="auto"/>
              <w:ind w:left="0"/>
              <w:rPr>
                <w:rFonts w:ascii="Calibri" w:hAnsi="Calibri" w:cs="Calibri"/>
                <w:sz w:val="22"/>
                <w:szCs w:val="22"/>
              </w:rPr>
            </w:pPr>
            <w:r>
              <w:rPr>
                <w:rFonts w:cs="Calibri"/>
                <w:sz w:val="22"/>
                <w:szCs w:val="22"/>
              </w:rPr>
              <w:t>US_03</w:t>
            </w:r>
          </w:p>
        </w:tc>
        <w:tc>
          <w:tcPr>
            <w:tcW w:w="570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5F7405F" w14:textId="5A4E6F6E" w:rsidR="0044701B" w:rsidRDefault="00B13388" w:rsidP="00C22E03">
            <w:pPr>
              <w:pStyle w:val="tablehead"/>
              <w:spacing w:after="0" w:line="276" w:lineRule="auto"/>
              <w:ind w:left="-74"/>
              <w:rPr>
                <w:rFonts w:ascii="Calibri" w:hAnsi="Calibri" w:cs="Calibri"/>
                <w:sz w:val="22"/>
                <w:szCs w:val="22"/>
              </w:rPr>
            </w:pPr>
            <w:r>
              <w:rPr>
                <w:rFonts w:ascii="Calibri" w:hAnsi="Calibri" w:cs="Calibri"/>
                <w:sz w:val="22"/>
                <w:szCs w:val="22"/>
              </w:rPr>
              <w:t>Manage Store</w:t>
            </w:r>
          </w:p>
          <w:p w14:paraId="62F1D88A" w14:textId="265AD702" w:rsidR="000F4F8F" w:rsidRPr="00BD5048" w:rsidRDefault="000F4F8F" w:rsidP="00C22E03">
            <w:pPr>
              <w:pStyle w:val="tablehead"/>
              <w:spacing w:after="0" w:line="276" w:lineRule="auto"/>
              <w:ind w:left="-74"/>
              <w:rPr>
                <w:rFonts w:ascii="Calibri" w:hAnsi="Calibri" w:cs="Calibri"/>
                <w:sz w:val="22"/>
                <w:szCs w:val="22"/>
              </w:rPr>
            </w:pPr>
          </w:p>
        </w:tc>
      </w:tr>
      <w:tr w:rsidR="0044701B" w14:paraId="69A22A5A" w14:textId="77777777" w:rsidTr="0044701B">
        <w:tc>
          <w:tcPr>
            <w:tcW w:w="9989" w:type="dxa"/>
            <w:gridSpan w:val="2"/>
            <w:tcBorders>
              <w:top w:val="single" w:sz="4" w:space="0" w:color="auto"/>
              <w:left w:val="single" w:sz="4" w:space="0" w:color="auto"/>
              <w:bottom w:val="single" w:sz="4" w:space="0" w:color="auto"/>
              <w:right w:val="single" w:sz="4" w:space="0" w:color="auto"/>
            </w:tcBorders>
          </w:tcPr>
          <w:p w14:paraId="0DFC11B3" w14:textId="7A90E0B9" w:rsidR="0044701B" w:rsidRPr="0044701B" w:rsidRDefault="0044701B" w:rsidP="00F645F0">
            <w:pPr>
              <w:pStyle w:val="Heading3"/>
            </w:pPr>
            <w:bookmarkStart w:id="33" w:name="_Toc112751475"/>
            <w:r w:rsidRPr="00BD5048">
              <w:lastRenderedPageBreak/>
              <w:t>Acceptance criteria</w:t>
            </w:r>
            <w:bookmarkEnd w:id="33"/>
          </w:p>
          <w:p w14:paraId="465C7C51" w14:textId="76A4B471" w:rsidR="00B44064" w:rsidRPr="00110F85" w:rsidRDefault="0044701B" w:rsidP="00B44064">
            <w:pPr>
              <w:spacing w:before="0" w:after="0" w:line="240" w:lineRule="auto"/>
              <w:jc w:val="both"/>
              <w:rPr>
                <w:rFonts w:cs="Arial"/>
                <w:sz w:val="22"/>
                <w:szCs w:val="22"/>
              </w:rPr>
            </w:pPr>
            <w:r>
              <w:t xml:space="preserve">             </w:t>
            </w:r>
            <w:r w:rsidR="00416999">
              <w:rPr>
                <w:rFonts w:cs="Arial"/>
                <w:sz w:val="22"/>
                <w:lang w:val="en-GB"/>
              </w:rPr>
              <w:t xml:space="preserve">As a store manager, he / she can be able </w:t>
            </w:r>
            <w:r w:rsidR="00B44064">
              <w:rPr>
                <w:rFonts w:cs="Arial"/>
                <w:sz w:val="22"/>
                <w:szCs w:val="22"/>
              </w:rPr>
              <w:t>to search for a store and submit request</w:t>
            </w:r>
          </w:p>
          <w:p w14:paraId="0F4F2098" w14:textId="651A0644" w:rsidR="0044701B" w:rsidRPr="00BD5048" w:rsidRDefault="00416999" w:rsidP="00C22E03">
            <w:pPr>
              <w:rPr>
                <w:rFonts w:ascii="Calibri" w:hAnsi="Calibri" w:cs="Calibri"/>
                <w:b/>
                <w:sz w:val="22"/>
                <w:szCs w:val="22"/>
              </w:rPr>
            </w:pPr>
            <w:r>
              <w:rPr>
                <w:rFonts w:cs="Arial"/>
                <w:sz w:val="22"/>
                <w:lang w:val="en-GB"/>
              </w:rPr>
              <w:t>to update the store working hours, store area region and district. Store hours, store address. Each request should be saved in db. Along with the details on which part of the employee details is changed. Refer below user story.</w:t>
            </w:r>
          </w:p>
        </w:tc>
      </w:tr>
      <w:tr w:rsidR="0044701B" w14:paraId="2D4578F0" w14:textId="77777777" w:rsidTr="0044701B">
        <w:trPr>
          <w:trHeight w:val="1025"/>
        </w:trPr>
        <w:tc>
          <w:tcPr>
            <w:tcW w:w="9989" w:type="dxa"/>
            <w:gridSpan w:val="2"/>
            <w:tcBorders>
              <w:top w:val="single" w:sz="4" w:space="0" w:color="auto"/>
              <w:left w:val="single" w:sz="4" w:space="0" w:color="auto"/>
              <w:bottom w:val="single" w:sz="4" w:space="0" w:color="auto"/>
              <w:right w:val="single" w:sz="4" w:space="0" w:color="auto"/>
            </w:tcBorders>
            <w:hideMark/>
          </w:tcPr>
          <w:p w14:paraId="5EF98C23" w14:textId="77777777" w:rsidR="0044701B" w:rsidRPr="0044701B" w:rsidRDefault="0044701B" w:rsidP="00AB0EEC">
            <w:pPr>
              <w:pStyle w:val="Heading3"/>
            </w:pPr>
            <w:bookmarkStart w:id="34" w:name="_Toc112751476"/>
            <w:r w:rsidRPr="00BD5048">
              <w:t>REST End Points</w:t>
            </w:r>
            <w:bookmarkEnd w:id="34"/>
          </w:p>
          <w:p w14:paraId="0F7C7D6A" w14:textId="2EB0479D" w:rsidR="006F404E" w:rsidRDefault="006F404E" w:rsidP="006F404E">
            <w:pPr>
              <w:contextualSpacing/>
            </w:pPr>
            <w:r w:rsidRPr="006F404E">
              <w:rPr>
                <w:b/>
                <w:bCs/>
              </w:rPr>
              <w:t>GET</w:t>
            </w:r>
            <w:r>
              <w:rPr>
                <w:b/>
                <w:bCs/>
              </w:rPr>
              <w:t xml:space="preserve"> </w:t>
            </w:r>
            <w:r w:rsidR="000F3AB0">
              <w:rPr>
                <w:b/>
                <w:bCs/>
              </w:rPr>
              <w:t>- /</w:t>
            </w:r>
            <w:r>
              <w:t>retrieveStore</w:t>
            </w:r>
            <w:r w:rsidRPr="0044701B">
              <w:t>/{</w:t>
            </w:r>
            <w:r>
              <w:t>storeNumber</w:t>
            </w:r>
            <w:r w:rsidRPr="0044701B">
              <w:t>}</w:t>
            </w:r>
          </w:p>
          <w:p w14:paraId="7F25DAA8" w14:textId="77777777" w:rsidR="006F404E" w:rsidRDefault="006F404E" w:rsidP="006F404E">
            <w:pPr>
              <w:spacing w:after="0"/>
              <w:jc w:val="both"/>
              <w:rPr>
                <w:rFonts w:cs="Calibri"/>
                <w:b/>
                <w:bCs/>
                <w:u w:val="single"/>
              </w:rPr>
            </w:pPr>
          </w:p>
          <w:p w14:paraId="19E8D699" w14:textId="7BDD983A" w:rsidR="006F404E" w:rsidRPr="00FE7C53" w:rsidRDefault="006F404E" w:rsidP="006F404E">
            <w:pPr>
              <w:spacing w:after="0"/>
              <w:jc w:val="both"/>
              <w:rPr>
                <w:rFonts w:cs="Calibri"/>
                <w:b/>
                <w:bCs/>
                <w:u w:val="single"/>
              </w:rPr>
            </w:pPr>
            <w:r w:rsidRPr="00FE7C53">
              <w:rPr>
                <w:rFonts w:cs="Calibri"/>
                <w:b/>
                <w:bCs/>
                <w:u w:val="single"/>
              </w:rPr>
              <w:t xml:space="preserve">Output </w:t>
            </w:r>
          </w:p>
          <w:p w14:paraId="147D7AA2" w14:textId="77777777" w:rsidR="006F404E" w:rsidRPr="00FE7C53" w:rsidRDefault="006F404E" w:rsidP="006F404E">
            <w:pPr>
              <w:pStyle w:val="ListParagraph"/>
              <w:numPr>
                <w:ilvl w:val="0"/>
                <w:numId w:val="27"/>
              </w:numPr>
              <w:jc w:val="both"/>
              <w:rPr>
                <w:rFonts w:eastAsiaTheme="majorEastAsia" w:cs="Arial"/>
              </w:rPr>
            </w:pPr>
            <w:r w:rsidRPr="00FE7C53">
              <w:rPr>
                <w:rFonts w:cs="Calibri"/>
              </w:rPr>
              <w:t>T</w:t>
            </w:r>
            <w:r w:rsidRPr="00FE7C53">
              <w:rPr>
                <w:rFonts w:eastAsiaTheme="majorEastAsia" w:cs="Arial"/>
              </w:rPr>
              <w:t>he service should response 200 ok along with success message.</w:t>
            </w:r>
          </w:p>
          <w:p w14:paraId="2CD66488" w14:textId="77777777" w:rsidR="006F404E" w:rsidRPr="00FE7C53" w:rsidRDefault="006F404E" w:rsidP="006F404E">
            <w:pPr>
              <w:pStyle w:val="ListParagraph"/>
              <w:numPr>
                <w:ilvl w:val="0"/>
                <w:numId w:val="27"/>
              </w:numPr>
              <w:jc w:val="both"/>
              <w:rPr>
                <w:rFonts w:eastAsiaTheme="majorEastAsia" w:cs="Arial"/>
              </w:rPr>
            </w:pPr>
            <w:r w:rsidRPr="00FE7C53">
              <w:rPr>
                <w:rFonts w:eastAsiaTheme="majorEastAsia" w:cs="Arial"/>
              </w:rPr>
              <w:t>Error code 400 for any business validation error.</w:t>
            </w:r>
          </w:p>
          <w:p w14:paraId="6C587E0E" w14:textId="4DEF996C" w:rsidR="006F404E" w:rsidRDefault="006F404E" w:rsidP="006F404E">
            <w:pPr>
              <w:contextualSpacing/>
              <w:rPr>
                <w:rFonts w:eastAsiaTheme="majorEastAsia" w:cs="Arial"/>
              </w:rPr>
            </w:pPr>
            <w:r w:rsidRPr="00FE7C53">
              <w:rPr>
                <w:rFonts w:eastAsiaTheme="majorEastAsia" w:cs="Arial"/>
              </w:rPr>
              <w:t>Error code 500 for internal prog. Error</w:t>
            </w:r>
          </w:p>
          <w:p w14:paraId="24838ABC" w14:textId="77777777" w:rsidR="006F404E" w:rsidRDefault="006F404E" w:rsidP="006F404E">
            <w:pPr>
              <w:contextualSpacing/>
            </w:pPr>
          </w:p>
          <w:p w14:paraId="1061E4BF" w14:textId="2CA3449D" w:rsidR="00AB0EEC" w:rsidRDefault="0044701B" w:rsidP="002506BB">
            <w:pPr>
              <w:spacing w:line="276" w:lineRule="auto"/>
              <w:rPr>
                <w:sz w:val="22"/>
                <w:szCs w:val="22"/>
              </w:rPr>
            </w:pPr>
            <w:r w:rsidRPr="000028FB">
              <w:rPr>
                <w:b/>
                <w:bCs/>
                <w:sz w:val="22"/>
                <w:szCs w:val="22"/>
              </w:rPr>
              <w:t>POST</w:t>
            </w:r>
            <w:r w:rsidR="00AB0EEC">
              <w:rPr>
                <w:b/>
                <w:bCs/>
                <w:sz w:val="22"/>
                <w:szCs w:val="22"/>
              </w:rPr>
              <w:t xml:space="preserve"> - </w:t>
            </w:r>
            <w:r w:rsidRPr="0044701B">
              <w:rPr>
                <w:sz w:val="22"/>
                <w:szCs w:val="22"/>
              </w:rPr>
              <w:t>/</w:t>
            </w:r>
            <w:r w:rsidR="00440E50">
              <w:rPr>
                <w:sz w:val="22"/>
                <w:szCs w:val="22"/>
              </w:rPr>
              <w:t>updatestore</w:t>
            </w:r>
          </w:p>
          <w:p w14:paraId="298DF804" w14:textId="77777777" w:rsidR="002506BB" w:rsidRPr="00735CB9" w:rsidRDefault="002506BB" w:rsidP="002506BB">
            <w:pPr>
              <w:spacing w:line="276" w:lineRule="auto"/>
              <w:rPr>
                <w:b/>
                <w:bCs/>
                <w:u w:val="single"/>
              </w:rPr>
            </w:pPr>
            <w:r w:rsidRPr="00735CB9">
              <w:rPr>
                <w:b/>
                <w:bCs/>
                <w:u w:val="single"/>
              </w:rPr>
              <w:t xml:space="preserve">Input </w:t>
            </w:r>
          </w:p>
          <w:p w14:paraId="467070B1" w14:textId="1A241FE1" w:rsidR="002506BB" w:rsidRDefault="00440E50" w:rsidP="008D6C60">
            <w:pPr>
              <w:pStyle w:val="ListParagraph"/>
              <w:numPr>
                <w:ilvl w:val="0"/>
                <w:numId w:val="32"/>
              </w:numPr>
              <w:spacing w:line="276" w:lineRule="auto"/>
            </w:pPr>
            <w:r>
              <w:t>Store</w:t>
            </w:r>
            <w:r w:rsidR="002506BB">
              <w:t xml:space="preserve"> Object</w:t>
            </w:r>
          </w:p>
          <w:p w14:paraId="62A01BD4" w14:textId="77777777" w:rsidR="002506BB" w:rsidRPr="00FE7C53" w:rsidRDefault="002506BB" w:rsidP="002506BB">
            <w:pPr>
              <w:spacing w:after="0"/>
              <w:jc w:val="both"/>
              <w:rPr>
                <w:rFonts w:cs="Calibri"/>
                <w:b/>
                <w:bCs/>
                <w:u w:val="single"/>
              </w:rPr>
            </w:pPr>
            <w:r w:rsidRPr="00FE7C53">
              <w:rPr>
                <w:rFonts w:cs="Calibri"/>
                <w:b/>
                <w:bCs/>
                <w:u w:val="single"/>
              </w:rPr>
              <w:t xml:space="preserve">Output </w:t>
            </w:r>
          </w:p>
          <w:p w14:paraId="33587294" w14:textId="77777777" w:rsidR="002506BB" w:rsidRPr="00FE7C53" w:rsidRDefault="002506BB" w:rsidP="008D6C60">
            <w:pPr>
              <w:pStyle w:val="ListParagraph"/>
              <w:numPr>
                <w:ilvl w:val="0"/>
                <w:numId w:val="27"/>
              </w:numPr>
              <w:jc w:val="both"/>
              <w:rPr>
                <w:rFonts w:eastAsiaTheme="majorEastAsia" w:cs="Arial"/>
              </w:rPr>
            </w:pPr>
            <w:r w:rsidRPr="00FE7C53">
              <w:rPr>
                <w:rFonts w:cs="Calibri"/>
              </w:rPr>
              <w:t>T</w:t>
            </w:r>
            <w:r w:rsidRPr="00FE7C53">
              <w:rPr>
                <w:rFonts w:eastAsiaTheme="majorEastAsia" w:cs="Arial"/>
              </w:rPr>
              <w:t>he service should response 200 ok along with success message.</w:t>
            </w:r>
          </w:p>
          <w:p w14:paraId="63305415" w14:textId="77777777" w:rsidR="002506BB" w:rsidRPr="00FE7C53" w:rsidRDefault="002506BB" w:rsidP="008D6C60">
            <w:pPr>
              <w:pStyle w:val="ListParagraph"/>
              <w:numPr>
                <w:ilvl w:val="0"/>
                <w:numId w:val="27"/>
              </w:numPr>
              <w:jc w:val="both"/>
              <w:rPr>
                <w:rFonts w:eastAsiaTheme="majorEastAsia" w:cs="Arial"/>
              </w:rPr>
            </w:pPr>
            <w:r w:rsidRPr="00FE7C53">
              <w:rPr>
                <w:rFonts w:eastAsiaTheme="majorEastAsia" w:cs="Arial"/>
              </w:rPr>
              <w:t>Error code 400 for any business validation error.</w:t>
            </w:r>
          </w:p>
          <w:p w14:paraId="50168BEF" w14:textId="51A90246" w:rsidR="002506BB" w:rsidRDefault="002506BB" w:rsidP="008D6C60">
            <w:pPr>
              <w:pStyle w:val="ListParagraph"/>
              <w:numPr>
                <w:ilvl w:val="0"/>
                <w:numId w:val="27"/>
              </w:numPr>
              <w:jc w:val="both"/>
              <w:rPr>
                <w:rFonts w:eastAsiaTheme="majorEastAsia" w:cs="Arial"/>
              </w:rPr>
            </w:pPr>
            <w:r w:rsidRPr="00FE7C53">
              <w:rPr>
                <w:rFonts w:eastAsiaTheme="majorEastAsia" w:cs="Arial"/>
              </w:rPr>
              <w:t xml:space="preserve">Error code 500 for internal prog. </w:t>
            </w:r>
            <w:r w:rsidR="006F404E" w:rsidRPr="00FE7C53">
              <w:rPr>
                <w:rFonts w:eastAsiaTheme="majorEastAsia" w:cs="Arial"/>
              </w:rPr>
              <w:t>E</w:t>
            </w:r>
            <w:r w:rsidRPr="00FE7C53">
              <w:rPr>
                <w:rFonts w:eastAsiaTheme="majorEastAsia" w:cs="Arial"/>
              </w:rPr>
              <w:t>rror</w:t>
            </w:r>
          </w:p>
          <w:p w14:paraId="52CCA4EC" w14:textId="77777777" w:rsidR="006F404E" w:rsidRDefault="006F404E" w:rsidP="006F404E">
            <w:pPr>
              <w:spacing w:line="276" w:lineRule="auto"/>
              <w:rPr>
                <w:b/>
                <w:bCs/>
                <w:sz w:val="22"/>
                <w:szCs w:val="22"/>
              </w:rPr>
            </w:pPr>
          </w:p>
          <w:p w14:paraId="0A0ACEB1" w14:textId="241B35B0" w:rsidR="006F404E" w:rsidRDefault="006F404E" w:rsidP="006F404E">
            <w:pPr>
              <w:spacing w:line="276" w:lineRule="auto"/>
              <w:rPr>
                <w:sz w:val="22"/>
                <w:szCs w:val="22"/>
              </w:rPr>
            </w:pPr>
            <w:r>
              <w:rPr>
                <w:b/>
                <w:bCs/>
                <w:sz w:val="22"/>
                <w:szCs w:val="22"/>
              </w:rPr>
              <w:t xml:space="preserve">Delete - </w:t>
            </w:r>
            <w:r w:rsidRPr="0044701B">
              <w:rPr>
                <w:sz w:val="22"/>
                <w:szCs w:val="22"/>
              </w:rPr>
              <w:t>/</w:t>
            </w:r>
            <w:r>
              <w:rPr>
                <w:sz w:val="22"/>
                <w:szCs w:val="22"/>
              </w:rPr>
              <w:t>deletestore</w:t>
            </w:r>
          </w:p>
          <w:p w14:paraId="5BA80968" w14:textId="77777777" w:rsidR="006F404E" w:rsidRPr="00735CB9" w:rsidRDefault="006F404E" w:rsidP="006F404E">
            <w:pPr>
              <w:spacing w:line="276" w:lineRule="auto"/>
              <w:rPr>
                <w:b/>
                <w:bCs/>
                <w:u w:val="single"/>
              </w:rPr>
            </w:pPr>
            <w:r w:rsidRPr="00735CB9">
              <w:rPr>
                <w:b/>
                <w:bCs/>
                <w:u w:val="single"/>
              </w:rPr>
              <w:t xml:space="preserve">Input </w:t>
            </w:r>
          </w:p>
          <w:p w14:paraId="587DC1F5" w14:textId="77777777" w:rsidR="006F404E" w:rsidRDefault="006F404E" w:rsidP="006F404E">
            <w:pPr>
              <w:pStyle w:val="ListParagraph"/>
              <w:numPr>
                <w:ilvl w:val="0"/>
                <w:numId w:val="32"/>
              </w:numPr>
              <w:spacing w:line="276" w:lineRule="auto"/>
            </w:pPr>
            <w:r>
              <w:t>Store Object</w:t>
            </w:r>
          </w:p>
          <w:p w14:paraId="6B86B269" w14:textId="77777777" w:rsidR="006F404E" w:rsidRPr="00FE7C53" w:rsidRDefault="006F404E" w:rsidP="006F404E">
            <w:pPr>
              <w:spacing w:after="0"/>
              <w:jc w:val="both"/>
              <w:rPr>
                <w:rFonts w:cs="Calibri"/>
                <w:b/>
                <w:bCs/>
                <w:u w:val="single"/>
              </w:rPr>
            </w:pPr>
            <w:r w:rsidRPr="00FE7C53">
              <w:rPr>
                <w:rFonts w:cs="Calibri"/>
                <w:b/>
                <w:bCs/>
                <w:u w:val="single"/>
              </w:rPr>
              <w:t xml:space="preserve">Output </w:t>
            </w:r>
          </w:p>
          <w:p w14:paraId="29776141" w14:textId="77777777" w:rsidR="006F404E" w:rsidRPr="00FE7C53" w:rsidRDefault="006F404E" w:rsidP="006F404E">
            <w:pPr>
              <w:pStyle w:val="ListParagraph"/>
              <w:numPr>
                <w:ilvl w:val="0"/>
                <w:numId w:val="27"/>
              </w:numPr>
              <w:jc w:val="both"/>
              <w:rPr>
                <w:rFonts w:eastAsiaTheme="majorEastAsia" w:cs="Arial"/>
              </w:rPr>
            </w:pPr>
            <w:r w:rsidRPr="00FE7C53">
              <w:rPr>
                <w:rFonts w:cs="Calibri"/>
              </w:rPr>
              <w:t>T</w:t>
            </w:r>
            <w:r w:rsidRPr="00FE7C53">
              <w:rPr>
                <w:rFonts w:eastAsiaTheme="majorEastAsia" w:cs="Arial"/>
              </w:rPr>
              <w:t>he service should response 200 ok along with success message.</w:t>
            </w:r>
          </w:p>
          <w:p w14:paraId="63DABEDF" w14:textId="77777777" w:rsidR="006F404E" w:rsidRPr="00FE7C53" w:rsidRDefault="006F404E" w:rsidP="006F404E">
            <w:pPr>
              <w:pStyle w:val="ListParagraph"/>
              <w:numPr>
                <w:ilvl w:val="0"/>
                <w:numId w:val="27"/>
              </w:numPr>
              <w:jc w:val="both"/>
              <w:rPr>
                <w:rFonts w:eastAsiaTheme="majorEastAsia" w:cs="Arial"/>
              </w:rPr>
            </w:pPr>
            <w:r w:rsidRPr="00FE7C53">
              <w:rPr>
                <w:rFonts w:eastAsiaTheme="majorEastAsia" w:cs="Arial"/>
              </w:rPr>
              <w:t>Error code 400 for any business validation error.</w:t>
            </w:r>
          </w:p>
          <w:p w14:paraId="59D95D0F" w14:textId="77777777" w:rsidR="006F404E" w:rsidRPr="00FE7C53" w:rsidRDefault="006F404E" w:rsidP="006F404E">
            <w:pPr>
              <w:pStyle w:val="ListParagraph"/>
              <w:numPr>
                <w:ilvl w:val="0"/>
                <w:numId w:val="27"/>
              </w:numPr>
              <w:jc w:val="both"/>
              <w:rPr>
                <w:rFonts w:eastAsiaTheme="majorEastAsia" w:cs="Arial"/>
              </w:rPr>
            </w:pPr>
            <w:r w:rsidRPr="00FE7C53">
              <w:rPr>
                <w:rFonts w:eastAsiaTheme="majorEastAsia" w:cs="Arial"/>
              </w:rPr>
              <w:t>Error code 500 for internal prog. error</w:t>
            </w:r>
          </w:p>
          <w:p w14:paraId="159D5383" w14:textId="77777777" w:rsidR="006F404E" w:rsidRPr="006F404E" w:rsidRDefault="006F404E" w:rsidP="006F404E">
            <w:pPr>
              <w:jc w:val="both"/>
              <w:rPr>
                <w:rFonts w:eastAsiaTheme="majorEastAsia" w:cs="Arial"/>
              </w:rPr>
            </w:pPr>
          </w:p>
          <w:p w14:paraId="64C323E8" w14:textId="2ADE346D" w:rsidR="0044701B" w:rsidRPr="0044701B" w:rsidRDefault="0044701B" w:rsidP="00C22E03">
            <w:pPr>
              <w:spacing w:line="276" w:lineRule="auto"/>
              <w:rPr>
                <w:rFonts w:asciiTheme="minorHAnsi" w:hAnsiTheme="minorHAnsi" w:cs="Calibri"/>
                <w:sz w:val="22"/>
                <w:szCs w:val="22"/>
              </w:rPr>
            </w:pPr>
          </w:p>
        </w:tc>
      </w:tr>
      <w:tr w:rsidR="00B44064" w14:paraId="534D234E" w14:textId="77777777" w:rsidTr="0044701B">
        <w:trPr>
          <w:trHeight w:val="1025"/>
        </w:trPr>
        <w:tc>
          <w:tcPr>
            <w:tcW w:w="9989" w:type="dxa"/>
            <w:gridSpan w:val="2"/>
            <w:tcBorders>
              <w:top w:val="single" w:sz="4" w:space="0" w:color="auto"/>
              <w:left w:val="single" w:sz="4" w:space="0" w:color="auto"/>
              <w:bottom w:val="single" w:sz="4" w:space="0" w:color="auto"/>
              <w:right w:val="single" w:sz="4" w:space="0" w:color="auto"/>
            </w:tcBorders>
          </w:tcPr>
          <w:p w14:paraId="797EB77B" w14:textId="77777777" w:rsidR="00B44064" w:rsidRPr="00BD5048" w:rsidRDefault="00B44064" w:rsidP="00B44064">
            <w:pPr>
              <w:pStyle w:val="prasadstyle1"/>
              <w:rPr>
                <w:rFonts w:ascii="Arial" w:hAnsi="Arial" w:cs="Arial"/>
                <w:color w:val="auto"/>
                <w:sz w:val="22"/>
              </w:rPr>
            </w:pPr>
            <w:r w:rsidRPr="00BD5048">
              <w:rPr>
                <w:rFonts w:ascii="Arial" w:hAnsi="Arial" w:cs="Arial"/>
                <w:color w:val="auto"/>
                <w:sz w:val="22"/>
              </w:rPr>
              <w:t>UI- Screen view</w:t>
            </w:r>
          </w:p>
          <w:p w14:paraId="0E7F716C" w14:textId="677C94CA" w:rsidR="00B44064" w:rsidRDefault="00B44064" w:rsidP="00B44064">
            <w:pPr>
              <w:pStyle w:val="Heading3"/>
            </w:pPr>
            <w:bookmarkStart w:id="35" w:name="_Toc112751477"/>
            <w:r w:rsidRPr="00BD5048">
              <w:t>UI- Screen view</w:t>
            </w:r>
            <w:bookmarkEnd w:id="35"/>
          </w:p>
          <w:p w14:paraId="2A75239C" w14:textId="77777777" w:rsidR="000D1A81" w:rsidRDefault="000D1A81" w:rsidP="00B44064"/>
          <w:p w14:paraId="48D29FE6" w14:textId="2734AA47" w:rsidR="00B44064" w:rsidRPr="00B44064" w:rsidRDefault="00B44064" w:rsidP="00B44064">
            <w:r>
              <w:rPr>
                <w:rFonts w:cs="Arial"/>
                <w:noProof/>
              </w:rPr>
              <w:lastRenderedPageBreak/>
              <w:drawing>
                <wp:inline distT="0" distB="0" distL="0" distR="0" wp14:anchorId="039E0297" wp14:editId="5FD604E3">
                  <wp:extent cx="6346190" cy="4529455"/>
                  <wp:effectExtent l="0" t="0" r="0" b="444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46190" cy="4529455"/>
                          </a:xfrm>
                          <a:prstGeom prst="rect">
                            <a:avLst/>
                          </a:prstGeom>
                        </pic:spPr>
                      </pic:pic>
                    </a:graphicData>
                  </a:graphic>
                </wp:inline>
              </w:drawing>
            </w:r>
          </w:p>
        </w:tc>
      </w:tr>
      <w:tr w:rsidR="000D1A81" w14:paraId="1D10C3CF" w14:textId="77777777" w:rsidTr="0044701B">
        <w:trPr>
          <w:trHeight w:val="1025"/>
        </w:trPr>
        <w:tc>
          <w:tcPr>
            <w:tcW w:w="9989" w:type="dxa"/>
            <w:gridSpan w:val="2"/>
            <w:tcBorders>
              <w:top w:val="single" w:sz="4" w:space="0" w:color="auto"/>
              <w:left w:val="single" w:sz="4" w:space="0" w:color="auto"/>
              <w:bottom w:val="single" w:sz="4" w:space="0" w:color="auto"/>
              <w:right w:val="single" w:sz="4" w:space="0" w:color="auto"/>
            </w:tcBorders>
          </w:tcPr>
          <w:p w14:paraId="41D4D589" w14:textId="7FD20555" w:rsidR="000D1A81" w:rsidRPr="00BD5048" w:rsidRDefault="000D1A81" w:rsidP="00B44064">
            <w:pPr>
              <w:pStyle w:val="prasadstyle1"/>
              <w:rPr>
                <w:rFonts w:ascii="Arial" w:hAnsi="Arial" w:cs="Arial"/>
                <w:color w:val="auto"/>
                <w:sz w:val="22"/>
              </w:rPr>
            </w:pPr>
            <w:r>
              <w:rPr>
                <w:rFonts w:cs="Arial"/>
                <w:noProof/>
              </w:rPr>
              <w:lastRenderedPageBreak/>
              <w:drawing>
                <wp:inline distT="0" distB="0" distL="0" distR="0" wp14:anchorId="3723883D" wp14:editId="692E5776">
                  <wp:extent cx="5256374" cy="3733800"/>
                  <wp:effectExtent l="0" t="0" r="1905" b="0"/>
                  <wp:docPr id="32" name="Picture 3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90320" cy="3757913"/>
                          </a:xfrm>
                          <a:prstGeom prst="rect">
                            <a:avLst/>
                          </a:prstGeom>
                        </pic:spPr>
                      </pic:pic>
                    </a:graphicData>
                  </a:graphic>
                </wp:inline>
              </w:drawing>
            </w:r>
          </w:p>
        </w:tc>
      </w:tr>
      <w:tr w:rsidR="0044701B" w14:paraId="71F944D2" w14:textId="77777777" w:rsidTr="0044701B">
        <w:trPr>
          <w:trHeight w:val="503"/>
        </w:trPr>
        <w:tc>
          <w:tcPr>
            <w:tcW w:w="9989" w:type="dxa"/>
            <w:gridSpan w:val="2"/>
            <w:tcBorders>
              <w:top w:val="single" w:sz="4" w:space="0" w:color="auto"/>
              <w:left w:val="single" w:sz="4" w:space="0" w:color="auto"/>
              <w:bottom w:val="single" w:sz="4" w:space="0" w:color="auto"/>
              <w:right w:val="single" w:sz="4" w:space="0" w:color="auto"/>
            </w:tcBorders>
            <w:hideMark/>
          </w:tcPr>
          <w:p w14:paraId="5D3D5A1D" w14:textId="77777777" w:rsidR="0044701B" w:rsidRPr="00BD5048" w:rsidRDefault="0044701B" w:rsidP="0001001F">
            <w:pPr>
              <w:pStyle w:val="Heading3"/>
            </w:pPr>
            <w:bookmarkStart w:id="36" w:name="_Toc112751478"/>
            <w:r w:rsidRPr="00BD5048">
              <w:lastRenderedPageBreak/>
              <w:t>Database tables</w:t>
            </w:r>
            <w:bookmarkEnd w:id="36"/>
          </w:p>
          <w:p w14:paraId="6F8DD1E0" w14:textId="0384F16F" w:rsidR="0044701B" w:rsidRDefault="00B44064" w:rsidP="0025598B">
            <w:pPr>
              <w:rPr>
                <w:b/>
                <w:bCs/>
                <w:sz w:val="22"/>
                <w:szCs w:val="22"/>
              </w:rPr>
            </w:pPr>
            <w:r>
              <w:rPr>
                <w:b/>
                <w:bCs/>
                <w:sz w:val="22"/>
                <w:szCs w:val="22"/>
              </w:rPr>
              <w:t>MasterStore</w:t>
            </w:r>
          </w:p>
          <w:tbl>
            <w:tblPr>
              <w:tblStyle w:val="TableGrid"/>
              <w:tblW w:w="0" w:type="auto"/>
              <w:tblLook w:val="04A0" w:firstRow="1" w:lastRow="0" w:firstColumn="1" w:lastColumn="0" w:noHBand="0" w:noVBand="1"/>
            </w:tblPr>
            <w:tblGrid>
              <w:gridCol w:w="818"/>
              <w:gridCol w:w="945"/>
              <w:gridCol w:w="1221"/>
              <w:gridCol w:w="1335"/>
              <w:gridCol w:w="776"/>
              <w:gridCol w:w="776"/>
              <w:gridCol w:w="776"/>
              <w:gridCol w:w="776"/>
              <w:gridCol w:w="785"/>
              <w:gridCol w:w="776"/>
              <w:gridCol w:w="779"/>
            </w:tblGrid>
            <w:tr w:rsidR="0025598B" w14:paraId="73C84199" w14:textId="77777777" w:rsidTr="00C22E03">
              <w:trPr>
                <w:trHeight w:val="736"/>
              </w:trPr>
              <w:tc>
                <w:tcPr>
                  <w:tcW w:w="1051" w:type="dxa"/>
                </w:tcPr>
                <w:p w14:paraId="2EB96447" w14:textId="77777777" w:rsidR="0025598B" w:rsidRPr="00E255FA" w:rsidRDefault="0025598B" w:rsidP="0025598B">
                  <w:pPr>
                    <w:rPr>
                      <w:b/>
                      <w:bCs/>
                      <w:sz w:val="16"/>
                      <w:szCs w:val="16"/>
                    </w:rPr>
                  </w:pPr>
                  <w:r w:rsidRPr="00E255FA">
                    <w:rPr>
                      <w:b/>
                      <w:bCs/>
                      <w:sz w:val="16"/>
                      <w:szCs w:val="16"/>
                    </w:rPr>
                    <w:t>store_</w:t>
                  </w:r>
                </w:p>
                <w:p w14:paraId="1948D2D5" w14:textId="77777777" w:rsidR="0025598B" w:rsidRPr="00E255FA" w:rsidRDefault="0025598B" w:rsidP="0025598B">
                  <w:pPr>
                    <w:rPr>
                      <w:b/>
                      <w:bCs/>
                      <w:sz w:val="16"/>
                      <w:szCs w:val="16"/>
                    </w:rPr>
                  </w:pPr>
                  <w:r w:rsidRPr="00E255FA">
                    <w:rPr>
                      <w:b/>
                      <w:bCs/>
                      <w:sz w:val="16"/>
                      <w:szCs w:val="16"/>
                    </w:rPr>
                    <w:t>num</w:t>
                  </w:r>
                </w:p>
              </w:tc>
              <w:tc>
                <w:tcPr>
                  <w:tcW w:w="872" w:type="dxa"/>
                </w:tcPr>
                <w:p w14:paraId="19CD0375" w14:textId="77777777" w:rsidR="0025598B" w:rsidRPr="00E255FA" w:rsidRDefault="0025598B" w:rsidP="0025598B">
                  <w:pPr>
                    <w:rPr>
                      <w:b/>
                      <w:bCs/>
                      <w:sz w:val="16"/>
                      <w:szCs w:val="16"/>
                    </w:rPr>
                  </w:pPr>
                  <w:r w:rsidRPr="00E255FA">
                    <w:rPr>
                      <w:b/>
                      <w:bCs/>
                      <w:sz w:val="16"/>
                      <w:szCs w:val="16"/>
                    </w:rPr>
                    <w:t>address</w:t>
                  </w:r>
                </w:p>
              </w:tc>
              <w:tc>
                <w:tcPr>
                  <w:tcW w:w="846" w:type="dxa"/>
                </w:tcPr>
                <w:p w14:paraId="690A5D51" w14:textId="77777777" w:rsidR="0025598B" w:rsidRPr="00E255FA" w:rsidRDefault="0025598B" w:rsidP="0025598B">
                  <w:pPr>
                    <w:rPr>
                      <w:b/>
                      <w:bCs/>
                      <w:sz w:val="16"/>
                      <w:szCs w:val="16"/>
                    </w:rPr>
                  </w:pPr>
                  <w:r w:rsidRPr="00E255FA">
                    <w:rPr>
                      <w:b/>
                      <w:bCs/>
                      <w:sz w:val="16"/>
                      <w:szCs w:val="16"/>
                    </w:rPr>
                    <w:t>Phone-number</w:t>
                  </w:r>
                </w:p>
              </w:tc>
              <w:tc>
                <w:tcPr>
                  <w:tcW w:w="1673" w:type="dxa"/>
                </w:tcPr>
                <w:p w14:paraId="4DAAE702" w14:textId="77777777" w:rsidR="0025598B" w:rsidRPr="00E255FA" w:rsidRDefault="0025598B" w:rsidP="0025598B">
                  <w:pPr>
                    <w:rPr>
                      <w:b/>
                      <w:bCs/>
                      <w:sz w:val="16"/>
                      <w:szCs w:val="16"/>
                    </w:rPr>
                  </w:pPr>
                  <w:r w:rsidRPr="00E255FA">
                    <w:rPr>
                      <w:b/>
                      <w:bCs/>
                      <w:sz w:val="16"/>
                      <w:szCs w:val="16"/>
                    </w:rPr>
                    <w:t>area_region_ code</w:t>
                  </w:r>
                </w:p>
              </w:tc>
              <w:tc>
                <w:tcPr>
                  <w:tcW w:w="710" w:type="dxa"/>
                </w:tcPr>
                <w:p w14:paraId="306D17DC" w14:textId="77777777" w:rsidR="0025598B" w:rsidRPr="00E255FA" w:rsidRDefault="0025598B" w:rsidP="0025598B">
                  <w:pPr>
                    <w:rPr>
                      <w:b/>
                      <w:bCs/>
                      <w:sz w:val="16"/>
                      <w:szCs w:val="16"/>
                    </w:rPr>
                  </w:pPr>
                  <w:r w:rsidRPr="00E255FA">
                    <w:rPr>
                      <w:b/>
                      <w:bCs/>
                      <w:sz w:val="16"/>
                      <w:szCs w:val="16"/>
                    </w:rPr>
                    <w:t>mon_</w:t>
                  </w:r>
                </w:p>
                <w:p w14:paraId="64392E7B" w14:textId="77777777" w:rsidR="0025598B" w:rsidRPr="00E255FA" w:rsidRDefault="0025598B" w:rsidP="0025598B">
                  <w:pPr>
                    <w:rPr>
                      <w:b/>
                      <w:bCs/>
                      <w:sz w:val="16"/>
                      <w:szCs w:val="16"/>
                    </w:rPr>
                  </w:pPr>
                  <w:r w:rsidRPr="00E255FA">
                    <w:rPr>
                      <w:b/>
                      <w:bCs/>
                      <w:sz w:val="16"/>
                      <w:szCs w:val="16"/>
                    </w:rPr>
                    <w:t>hours</w:t>
                  </w:r>
                </w:p>
              </w:tc>
              <w:tc>
                <w:tcPr>
                  <w:tcW w:w="710" w:type="dxa"/>
                </w:tcPr>
                <w:p w14:paraId="00B9238B" w14:textId="77777777" w:rsidR="0025598B" w:rsidRPr="00E255FA" w:rsidRDefault="0025598B" w:rsidP="0025598B">
                  <w:pPr>
                    <w:rPr>
                      <w:b/>
                      <w:bCs/>
                      <w:sz w:val="16"/>
                      <w:szCs w:val="16"/>
                    </w:rPr>
                  </w:pPr>
                  <w:r w:rsidRPr="00E255FA">
                    <w:rPr>
                      <w:b/>
                      <w:bCs/>
                      <w:sz w:val="16"/>
                      <w:szCs w:val="16"/>
                    </w:rPr>
                    <w:t>Tue_</w:t>
                  </w:r>
                </w:p>
                <w:p w14:paraId="59952C77" w14:textId="77777777" w:rsidR="0025598B" w:rsidRPr="00E255FA" w:rsidRDefault="0025598B" w:rsidP="0025598B">
                  <w:pPr>
                    <w:rPr>
                      <w:b/>
                      <w:bCs/>
                      <w:sz w:val="16"/>
                      <w:szCs w:val="16"/>
                    </w:rPr>
                  </w:pPr>
                  <w:r w:rsidRPr="00E255FA">
                    <w:rPr>
                      <w:b/>
                      <w:bCs/>
                      <w:sz w:val="16"/>
                      <w:szCs w:val="16"/>
                    </w:rPr>
                    <w:t>hours</w:t>
                  </w:r>
                </w:p>
              </w:tc>
              <w:tc>
                <w:tcPr>
                  <w:tcW w:w="727" w:type="dxa"/>
                </w:tcPr>
                <w:p w14:paraId="4AD7A813" w14:textId="77777777" w:rsidR="0025598B" w:rsidRPr="00E255FA" w:rsidRDefault="0025598B" w:rsidP="0025598B">
                  <w:pPr>
                    <w:rPr>
                      <w:b/>
                      <w:bCs/>
                      <w:sz w:val="16"/>
                      <w:szCs w:val="16"/>
                    </w:rPr>
                  </w:pPr>
                  <w:r w:rsidRPr="00E255FA">
                    <w:rPr>
                      <w:b/>
                      <w:bCs/>
                      <w:sz w:val="16"/>
                      <w:szCs w:val="16"/>
                    </w:rPr>
                    <w:t>Wed_</w:t>
                  </w:r>
                </w:p>
                <w:p w14:paraId="4E57B3D9" w14:textId="77777777" w:rsidR="0025598B" w:rsidRPr="00E255FA" w:rsidRDefault="0025598B" w:rsidP="0025598B">
                  <w:pPr>
                    <w:rPr>
                      <w:b/>
                      <w:bCs/>
                      <w:sz w:val="16"/>
                      <w:szCs w:val="16"/>
                    </w:rPr>
                  </w:pPr>
                  <w:r w:rsidRPr="00E255FA">
                    <w:rPr>
                      <w:b/>
                      <w:bCs/>
                      <w:sz w:val="16"/>
                      <w:szCs w:val="16"/>
                    </w:rPr>
                    <w:t>hours</w:t>
                  </w:r>
                </w:p>
              </w:tc>
              <w:tc>
                <w:tcPr>
                  <w:tcW w:w="727" w:type="dxa"/>
                </w:tcPr>
                <w:p w14:paraId="159B6899" w14:textId="77777777" w:rsidR="0025598B" w:rsidRPr="00E255FA" w:rsidRDefault="0025598B" w:rsidP="0025598B">
                  <w:pPr>
                    <w:rPr>
                      <w:b/>
                      <w:bCs/>
                      <w:sz w:val="16"/>
                      <w:szCs w:val="16"/>
                    </w:rPr>
                  </w:pPr>
                  <w:r w:rsidRPr="00E255FA">
                    <w:rPr>
                      <w:b/>
                      <w:bCs/>
                      <w:sz w:val="16"/>
                      <w:szCs w:val="16"/>
                    </w:rPr>
                    <w:t>Thur_</w:t>
                  </w:r>
                </w:p>
                <w:p w14:paraId="0608641E" w14:textId="77777777" w:rsidR="0025598B" w:rsidRPr="00E255FA" w:rsidRDefault="0025598B" w:rsidP="0025598B">
                  <w:pPr>
                    <w:rPr>
                      <w:b/>
                      <w:bCs/>
                      <w:sz w:val="16"/>
                      <w:szCs w:val="16"/>
                    </w:rPr>
                  </w:pPr>
                  <w:r w:rsidRPr="00E255FA">
                    <w:rPr>
                      <w:b/>
                      <w:bCs/>
                      <w:sz w:val="16"/>
                      <w:szCs w:val="16"/>
                    </w:rPr>
                    <w:t>hours</w:t>
                  </w:r>
                </w:p>
              </w:tc>
              <w:tc>
                <w:tcPr>
                  <w:tcW w:w="710" w:type="dxa"/>
                </w:tcPr>
                <w:p w14:paraId="0AF57EA9" w14:textId="77777777" w:rsidR="0025598B" w:rsidRPr="00E255FA" w:rsidRDefault="0025598B" w:rsidP="0025598B">
                  <w:pPr>
                    <w:rPr>
                      <w:b/>
                      <w:bCs/>
                      <w:sz w:val="16"/>
                      <w:szCs w:val="16"/>
                    </w:rPr>
                  </w:pPr>
                  <w:r w:rsidRPr="00E255FA">
                    <w:rPr>
                      <w:b/>
                      <w:bCs/>
                      <w:sz w:val="16"/>
                      <w:szCs w:val="16"/>
                    </w:rPr>
                    <w:t>Fri_</w:t>
                  </w:r>
                </w:p>
                <w:p w14:paraId="0708CFDF" w14:textId="77777777" w:rsidR="0025598B" w:rsidRPr="00E255FA" w:rsidRDefault="0025598B" w:rsidP="0025598B">
                  <w:pPr>
                    <w:rPr>
                      <w:b/>
                      <w:bCs/>
                      <w:sz w:val="16"/>
                      <w:szCs w:val="16"/>
                    </w:rPr>
                  </w:pPr>
                  <w:r w:rsidRPr="00E255FA">
                    <w:rPr>
                      <w:b/>
                      <w:bCs/>
                      <w:sz w:val="16"/>
                      <w:szCs w:val="16"/>
                    </w:rPr>
                    <w:t>hours</w:t>
                  </w:r>
                </w:p>
              </w:tc>
              <w:tc>
                <w:tcPr>
                  <w:tcW w:w="710" w:type="dxa"/>
                </w:tcPr>
                <w:p w14:paraId="781B5382" w14:textId="77777777" w:rsidR="0025598B" w:rsidRPr="00E255FA" w:rsidRDefault="0025598B" w:rsidP="0025598B">
                  <w:pPr>
                    <w:rPr>
                      <w:b/>
                      <w:bCs/>
                      <w:sz w:val="16"/>
                      <w:szCs w:val="16"/>
                    </w:rPr>
                  </w:pPr>
                  <w:r w:rsidRPr="00E255FA">
                    <w:rPr>
                      <w:b/>
                      <w:bCs/>
                      <w:sz w:val="16"/>
                      <w:szCs w:val="16"/>
                    </w:rPr>
                    <w:t>Sat_</w:t>
                  </w:r>
                </w:p>
                <w:p w14:paraId="4B5F9697" w14:textId="77777777" w:rsidR="0025598B" w:rsidRPr="00E255FA" w:rsidRDefault="0025598B" w:rsidP="0025598B">
                  <w:pPr>
                    <w:rPr>
                      <w:b/>
                      <w:bCs/>
                      <w:sz w:val="16"/>
                      <w:szCs w:val="16"/>
                    </w:rPr>
                  </w:pPr>
                  <w:r w:rsidRPr="00E255FA">
                    <w:rPr>
                      <w:b/>
                      <w:bCs/>
                      <w:sz w:val="16"/>
                      <w:szCs w:val="16"/>
                    </w:rPr>
                    <w:t>hours</w:t>
                  </w:r>
                </w:p>
              </w:tc>
              <w:tc>
                <w:tcPr>
                  <w:tcW w:w="930" w:type="dxa"/>
                </w:tcPr>
                <w:p w14:paraId="2D20FC25" w14:textId="77777777" w:rsidR="0025598B" w:rsidRPr="00E255FA" w:rsidRDefault="0025598B" w:rsidP="0025598B">
                  <w:pPr>
                    <w:rPr>
                      <w:b/>
                      <w:bCs/>
                      <w:sz w:val="16"/>
                      <w:szCs w:val="16"/>
                    </w:rPr>
                  </w:pPr>
                  <w:r w:rsidRPr="00E255FA">
                    <w:rPr>
                      <w:b/>
                      <w:bCs/>
                      <w:sz w:val="16"/>
                      <w:szCs w:val="16"/>
                    </w:rPr>
                    <w:t>Sun_</w:t>
                  </w:r>
                </w:p>
                <w:p w14:paraId="6575D063" w14:textId="77777777" w:rsidR="0025598B" w:rsidRPr="00E255FA" w:rsidRDefault="0025598B" w:rsidP="0025598B">
                  <w:pPr>
                    <w:rPr>
                      <w:b/>
                      <w:bCs/>
                      <w:sz w:val="16"/>
                      <w:szCs w:val="16"/>
                    </w:rPr>
                  </w:pPr>
                  <w:r w:rsidRPr="00E255FA">
                    <w:rPr>
                      <w:b/>
                      <w:bCs/>
                      <w:sz w:val="16"/>
                      <w:szCs w:val="16"/>
                    </w:rPr>
                    <w:t>hours</w:t>
                  </w:r>
                </w:p>
              </w:tc>
            </w:tr>
            <w:tr w:rsidR="0025598B" w14:paraId="3D0E825C" w14:textId="77777777" w:rsidTr="00C22E03">
              <w:tc>
                <w:tcPr>
                  <w:tcW w:w="1051" w:type="dxa"/>
                </w:tcPr>
                <w:p w14:paraId="64899067" w14:textId="77777777" w:rsidR="0025598B" w:rsidRPr="00AD35EF" w:rsidRDefault="0025598B" w:rsidP="0025598B">
                  <w:pPr>
                    <w:rPr>
                      <w:sz w:val="16"/>
                      <w:szCs w:val="16"/>
                    </w:rPr>
                  </w:pPr>
                  <w:r w:rsidRPr="00AD35EF">
                    <w:rPr>
                      <w:sz w:val="16"/>
                      <w:szCs w:val="16"/>
                    </w:rPr>
                    <w:t>54321</w:t>
                  </w:r>
                </w:p>
              </w:tc>
              <w:tc>
                <w:tcPr>
                  <w:tcW w:w="872" w:type="dxa"/>
                </w:tcPr>
                <w:p w14:paraId="0C75A925" w14:textId="77777777" w:rsidR="0025598B" w:rsidRPr="00AD35EF" w:rsidRDefault="0025598B" w:rsidP="0025598B">
                  <w:pPr>
                    <w:rPr>
                      <w:sz w:val="16"/>
                      <w:szCs w:val="16"/>
                    </w:rPr>
                  </w:pPr>
                  <w:r>
                    <w:rPr>
                      <w:sz w:val="16"/>
                      <w:szCs w:val="16"/>
                    </w:rPr>
                    <w:t>G14-11 th street</w:t>
                  </w:r>
                </w:p>
              </w:tc>
              <w:tc>
                <w:tcPr>
                  <w:tcW w:w="846" w:type="dxa"/>
                </w:tcPr>
                <w:p w14:paraId="18E6AF3C" w14:textId="77777777" w:rsidR="0025598B" w:rsidRPr="00AD35EF" w:rsidRDefault="0025598B" w:rsidP="0025598B">
                  <w:pPr>
                    <w:rPr>
                      <w:sz w:val="16"/>
                      <w:szCs w:val="16"/>
                    </w:rPr>
                  </w:pPr>
                  <w:r w:rsidRPr="00AD35EF">
                    <w:rPr>
                      <w:sz w:val="16"/>
                      <w:szCs w:val="16"/>
                    </w:rPr>
                    <w:t>+11 2347629308</w:t>
                  </w:r>
                </w:p>
              </w:tc>
              <w:tc>
                <w:tcPr>
                  <w:tcW w:w="1673" w:type="dxa"/>
                </w:tcPr>
                <w:p w14:paraId="64DD4C83" w14:textId="77777777" w:rsidR="0025598B" w:rsidRDefault="0025598B" w:rsidP="0025598B">
                  <w:r>
                    <w:rPr>
                      <w:sz w:val="16"/>
                      <w:szCs w:val="16"/>
                    </w:rPr>
                    <w:t>Los Angles, California, 12343</w:t>
                  </w:r>
                </w:p>
              </w:tc>
              <w:tc>
                <w:tcPr>
                  <w:tcW w:w="710" w:type="dxa"/>
                </w:tcPr>
                <w:p w14:paraId="18CD34E1" w14:textId="77777777" w:rsidR="0025598B" w:rsidRPr="00AD35EF" w:rsidRDefault="0025598B" w:rsidP="0025598B">
                  <w:pPr>
                    <w:rPr>
                      <w:sz w:val="16"/>
                      <w:szCs w:val="16"/>
                    </w:rPr>
                  </w:pPr>
                  <w:r w:rsidRPr="00AD35EF">
                    <w:rPr>
                      <w:sz w:val="16"/>
                      <w:szCs w:val="16"/>
                    </w:rPr>
                    <w:t>9am-7pm</w:t>
                  </w:r>
                </w:p>
              </w:tc>
              <w:tc>
                <w:tcPr>
                  <w:tcW w:w="710" w:type="dxa"/>
                </w:tcPr>
                <w:p w14:paraId="137255D0" w14:textId="77777777" w:rsidR="0025598B" w:rsidRDefault="0025598B" w:rsidP="0025598B">
                  <w:r w:rsidRPr="00AD35EF">
                    <w:rPr>
                      <w:sz w:val="16"/>
                      <w:szCs w:val="16"/>
                    </w:rPr>
                    <w:t>9am-7pm</w:t>
                  </w:r>
                </w:p>
              </w:tc>
              <w:tc>
                <w:tcPr>
                  <w:tcW w:w="727" w:type="dxa"/>
                </w:tcPr>
                <w:p w14:paraId="2452B746" w14:textId="6608BDA4" w:rsidR="0025598B" w:rsidRDefault="0025598B" w:rsidP="0025598B"/>
              </w:tc>
              <w:tc>
                <w:tcPr>
                  <w:tcW w:w="727" w:type="dxa"/>
                </w:tcPr>
                <w:p w14:paraId="144DC070" w14:textId="77777777" w:rsidR="0025598B" w:rsidRDefault="0025598B" w:rsidP="0025598B">
                  <w:r w:rsidRPr="00AD35EF">
                    <w:rPr>
                      <w:sz w:val="16"/>
                      <w:szCs w:val="16"/>
                    </w:rPr>
                    <w:t>9am-7pm</w:t>
                  </w:r>
                </w:p>
              </w:tc>
              <w:tc>
                <w:tcPr>
                  <w:tcW w:w="710" w:type="dxa"/>
                </w:tcPr>
                <w:p w14:paraId="05DC5186" w14:textId="77777777" w:rsidR="0025598B" w:rsidRDefault="0025598B" w:rsidP="0025598B">
                  <w:r w:rsidRPr="00AD35EF">
                    <w:rPr>
                      <w:sz w:val="16"/>
                      <w:szCs w:val="16"/>
                    </w:rPr>
                    <w:t>9am-7pm</w:t>
                  </w:r>
                </w:p>
              </w:tc>
              <w:tc>
                <w:tcPr>
                  <w:tcW w:w="710" w:type="dxa"/>
                </w:tcPr>
                <w:p w14:paraId="70302412" w14:textId="77777777" w:rsidR="0025598B" w:rsidRDefault="0025598B" w:rsidP="0025598B">
                  <w:r w:rsidRPr="00AD35EF">
                    <w:rPr>
                      <w:sz w:val="16"/>
                      <w:szCs w:val="16"/>
                    </w:rPr>
                    <w:t>9am-7pm</w:t>
                  </w:r>
                </w:p>
              </w:tc>
              <w:tc>
                <w:tcPr>
                  <w:tcW w:w="930" w:type="dxa"/>
                </w:tcPr>
                <w:p w14:paraId="01E4AEB2" w14:textId="77777777" w:rsidR="0025598B" w:rsidRDefault="0025598B" w:rsidP="0025598B"/>
              </w:tc>
            </w:tr>
            <w:tr w:rsidR="0025598B" w14:paraId="18027E28" w14:textId="77777777" w:rsidTr="00C22E03">
              <w:tc>
                <w:tcPr>
                  <w:tcW w:w="1051" w:type="dxa"/>
                </w:tcPr>
                <w:p w14:paraId="70ABD6E4" w14:textId="77777777" w:rsidR="0025598B" w:rsidRPr="00AD35EF" w:rsidRDefault="0025598B" w:rsidP="0025598B">
                  <w:pPr>
                    <w:rPr>
                      <w:sz w:val="16"/>
                      <w:szCs w:val="16"/>
                    </w:rPr>
                  </w:pPr>
                  <w:r w:rsidRPr="00AD35EF">
                    <w:rPr>
                      <w:sz w:val="16"/>
                      <w:szCs w:val="16"/>
                    </w:rPr>
                    <w:t>76839</w:t>
                  </w:r>
                </w:p>
              </w:tc>
              <w:tc>
                <w:tcPr>
                  <w:tcW w:w="872" w:type="dxa"/>
                </w:tcPr>
                <w:p w14:paraId="0B5FE703" w14:textId="77777777" w:rsidR="0025598B" w:rsidRDefault="0025598B" w:rsidP="0025598B">
                  <w:r>
                    <w:rPr>
                      <w:sz w:val="16"/>
                      <w:szCs w:val="16"/>
                    </w:rPr>
                    <w:t>M18-2 nd street</w:t>
                  </w:r>
                </w:p>
              </w:tc>
              <w:tc>
                <w:tcPr>
                  <w:tcW w:w="846" w:type="dxa"/>
                </w:tcPr>
                <w:p w14:paraId="792E0D11" w14:textId="77777777" w:rsidR="0025598B" w:rsidRPr="000A420C" w:rsidRDefault="0025598B" w:rsidP="0025598B">
                  <w:pPr>
                    <w:rPr>
                      <w:sz w:val="16"/>
                      <w:szCs w:val="16"/>
                    </w:rPr>
                  </w:pPr>
                  <w:r w:rsidRPr="000A420C">
                    <w:rPr>
                      <w:sz w:val="16"/>
                      <w:szCs w:val="16"/>
                    </w:rPr>
                    <w:t>+11 2</w:t>
                  </w:r>
                  <w:r>
                    <w:rPr>
                      <w:sz w:val="16"/>
                      <w:szCs w:val="16"/>
                    </w:rPr>
                    <w:t>2</w:t>
                  </w:r>
                  <w:r w:rsidRPr="000A420C">
                    <w:rPr>
                      <w:sz w:val="16"/>
                      <w:szCs w:val="16"/>
                    </w:rPr>
                    <w:t>28473847</w:t>
                  </w:r>
                </w:p>
              </w:tc>
              <w:tc>
                <w:tcPr>
                  <w:tcW w:w="1673" w:type="dxa"/>
                </w:tcPr>
                <w:p w14:paraId="76B8411B" w14:textId="77777777" w:rsidR="0025598B" w:rsidRDefault="0025598B" w:rsidP="0025598B">
                  <w:r>
                    <w:rPr>
                      <w:sz w:val="16"/>
                      <w:szCs w:val="16"/>
                    </w:rPr>
                    <w:t>Los Angles, California, 12343</w:t>
                  </w:r>
                </w:p>
              </w:tc>
              <w:tc>
                <w:tcPr>
                  <w:tcW w:w="710" w:type="dxa"/>
                </w:tcPr>
                <w:p w14:paraId="15A6936F" w14:textId="78601870" w:rsidR="0025598B" w:rsidRDefault="0025598B" w:rsidP="0025598B"/>
              </w:tc>
              <w:tc>
                <w:tcPr>
                  <w:tcW w:w="710" w:type="dxa"/>
                </w:tcPr>
                <w:p w14:paraId="3272CF15" w14:textId="77777777" w:rsidR="0025598B" w:rsidRDefault="0025598B" w:rsidP="0025598B">
                  <w:r w:rsidRPr="00AD35EF">
                    <w:rPr>
                      <w:sz w:val="16"/>
                      <w:szCs w:val="16"/>
                    </w:rPr>
                    <w:t>9am-</w:t>
                  </w:r>
                  <w:r>
                    <w:rPr>
                      <w:sz w:val="16"/>
                      <w:szCs w:val="16"/>
                    </w:rPr>
                    <w:t>10</w:t>
                  </w:r>
                  <w:r w:rsidRPr="00AD35EF">
                    <w:rPr>
                      <w:sz w:val="16"/>
                      <w:szCs w:val="16"/>
                    </w:rPr>
                    <w:t>pm</w:t>
                  </w:r>
                </w:p>
              </w:tc>
              <w:tc>
                <w:tcPr>
                  <w:tcW w:w="727" w:type="dxa"/>
                </w:tcPr>
                <w:p w14:paraId="797F3696" w14:textId="77777777" w:rsidR="0025598B" w:rsidRDefault="0025598B" w:rsidP="0025598B">
                  <w:r w:rsidRPr="00AD35EF">
                    <w:rPr>
                      <w:sz w:val="16"/>
                      <w:szCs w:val="16"/>
                    </w:rPr>
                    <w:t>9am-</w:t>
                  </w:r>
                  <w:r>
                    <w:rPr>
                      <w:sz w:val="16"/>
                      <w:szCs w:val="16"/>
                    </w:rPr>
                    <w:t>10</w:t>
                  </w:r>
                  <w:r w:rsidRPr="00AD35EF">
                    <w:rPr>
                      <w:sz w:val="16"/>
                      <w:szCs w:val="16"/>
                    </w:rPr>
                    <w:t>pm</w:t>
                  </w:r>
                </w:p>
              </w:tc>
              <w:tc>
                <w:tcPr>
                  <w:tcW w:w="727" w:type="dxa"/>
                </w:tcPr>
                <w:p w14:paraId="205E1028" w14:textId="77777777" w:rsidR="0025598B" w:rsidRDefault="0025598B" w:rsidP="0025598B">
                  <w:r w:rsidRPr="00AD35EF">
                    <w:rPr>
                      <w:sz w:val="16"/>
                      <w:szCs w:val="16"/>
                    </w:rPr>
                    <w:t>9am-</w:t>
                  </w:r>
                  <w:r>
                    <w:rPr>
                      <w:sz w:val="16"/>
                      <w:szCs w:val="16"/>
                    </w:rPr>
                    <w:t>10</w:t>
                  </w:r>
                  <w:r w:rsidRPr="00AD35EF">
                    <w:rPr>
                      <w:sz w:val="16"/>
                      <w:szCs w:val="16"/>
                    </w:rPr>
                    <w:t>pm</w:t>
                  </w:r>
                </w:p>
              </w:tc>
              <w:tc>
                <w:tcPr>
                  <w:tcW w:w="710" w:type="dxa"/>
                </w:tcPr>
                <w:p w14:paraId="539E8527" w14:textId="77777777" w:rsidR="0025598B" w:rsidRDefault="0025598B" w:rsidP="0025598B">
                  <w:r w:rsidRPr="00AD35EF">
                    <w:rPr>
                      <w:sz w:val="16"/>
                      <w:szCs w:val="16"/>
                    </w:rPr>
                    <w:t>9am-</w:t>
                  </w:r>
                  <w:r>
                    <w:rPr>
                      <w:sz w:val="16"/>
                      <w:szCs w:val="16"/>
                    </w:rPr>
                    <w:t>10</w:t>
                  </w:r>
                  <w:r w:rsidRPr="00AD35EF">
                    <w:rPr>
                      <w:sz w:val="16"/>
                      <w:szCs w:val="16"/>
                    </w:rPr>
                    <w:t>pm</w:t>
                  </w:r>
                </w:p>
              </w:tc>
              <w:tc>
                <w:tcPr>
                  <w:tcW w:w="710" w:type="dxa"/>
                </w:tcPr>
                <w:p w14:paraId="036712F9" w14:textId="77777777" w:rsidR="0025598B" w:rsidRDefault="0025598B" w:rsidP="0025598B"/>
              </w:tc>
              <w:tc>
                <w:tcPr>
                  <w:tcW w:w="930" w:type="dxa"/>
                </w:tcPr>
                <w:p w14:paraId="244F79DB" w14:textId="77777777" w:rsidR="0025598B" w:rsidRDefault="0025598B" w:rsidP="0025598B">
                  <w:r w:rsidRPr="00AD35EF">
                    <w:rPr>
                      <w:sz w:val="16"/>
                      <w:szCs w:val="16"/>
                    </w:rPr>
                    <w:t>9am-</w:t>
                  </w:r>
                  <w:r>
                    <w:rPr>
                      <w:sz w:val="16"/>
                      <w:szCs w:val="16"/>
                    </w:rPr>
                    <w:t>10</w:t>
                  </w:r>
                  <w:r w:rsidRPr="00AD35EF">
                    <w:rPr>
                      <w:sz w:val="16"/>
                      <w:szCs w:val="16"/>
                    </w:rPr>
                    <w:t>pm</w:t>
                  </w:r>
                </w:p>
              </w:tc>
            </w:tr>
            <w:tr w:rsidR="0025598B" w14:paraId="66038800" w14:textId="77777777" w:rsidTr="00C22E03">
              <w:tc>
                <w:tcPr>
                  <w:tcW w:w="1051" w:type="dxa"/>
                </w:tcPr>
                <w:p w14:paraId="32AE95D4" w14:textId="77777777" w:rsidR="0025598B" w:rsidRPr="00AD35EF" w:rsidRDefault="0025598B" w:rsidP="0025598B">
                  <w:pPr>
                    <w:rPr>
                      <w:sz w:val="16"/>
                      <w:szCs w:val="16"/>
                    </w:rPr>
                  </w:pPr>
                  <w:r w:rsidRPr="00AD35EF">
                    <w:rPr>
                      <w:sz w:val="16"/>
                      <w:szCs w:val="16"/>
                    </w:rPr>
                    <w:t>73289</w:t>
                  </w:r>
                </w:p>
              </w:tc>
              <w:tc>
                <w:tcPr>
                  <w:tcW w:w="872" w:type="dxa"/>
                </w:tcPr>
                <w:p w14:paraId="6EB6C2ED" w14:textId="77777777" w:rsidR="0025598B" w:rsidRPr="000A420C" w:rsidRDefault="0025598B" w:rsidP="0025598B">
                  <w:pPr>
                    <w:rPr>
                      <w:sz w:val="16"/>
                      <w:szCs w:val="16"/>
                    </w:rPr>
                  </w:pPr>
                  <w:r w:rsidRPr="000A420C">
                    <w:rPr>
                      <w:sz w:val="16"/>
                      <w:szCs w:val="16"/>
                    </w:rPr>
                    <w:t>R34-5 th street</w:t>
                  </w:r>
                </w:p>
              </w:tc>
              <w:tc>
                <w:tcPr>
                  <w:tcW w:w="846" w:type="dxa"/>
                </w:tcPr>
                <w:p w14:paraId="7460E0ED" w14:textId="77777777" w:rsidR="0025598B" w:rsidRPr="000A420C" w:rsidRDefault="0025598B" w:rsidP="0025598B">
                  <w:pPr>
                    <w:rPr>
                      <w:sz w:val="16"/>
                      <w:szCs w:val="16"/>
                    </w:rPr>
                  </w:pPr>
                  <w:r w:rsidRPr="000A420C">
                    <w:rPr>
                      <w:sz w:val="16"/>
                      <w:szCs w:val="16"/>
                    </w:rPr>
                    <w:t>+11 3487923987</w:t>
                  </w:r>
                </w:p>
              </w:tc>
              <w:tc>
                <w:tcPr>
                  <w:tcW w:w="1673" w:type="dxa"/>
                </w:tcPr>
                <w:p w14:paraId="43A1D46A" w14:textId="77777777" w:rsidR="0025598B" w:rsidRDefault="0025598B" w:rsidP="0025598B">
                  <w:r>
                    <w:rPr>
                      <w:sz w:val="16"/>
                      <w:szCs w:val="16"/>
                    </w:rPr>
                    <w:t>Los Angles, California, 12343</w:t>
                  </w:r>
                </w:p>
              </w:tc>
              <w:tc>
                <w:tcPr>
                  <w:tcW w:w="710" w:type="dxa"/>
                </w:tcPr>
                <w:p w14:paraId="325ECB23" w14:textId="77777777" w:rsidR="0025598B" w:rsidRDefault="0025598B" w:rsidP="0025598B">
                  <w:r w:rsidRPr="00AD35EF">
                    <w:rPr>
                      <w:sz w:val="16"/>
                      <w:szCs w:val="16"/>
                    </w:rPr>
                    <w:t>9am-7pm</w:t>
                  </w:r>
                </w:p>
              </w:tc>
              <w:tc>
                <w:tcPr>
                  <w:tcW w:w="710" w:type="dxa"/>
                </w:tcPr>
                <w:p w14:paraId="79A3D561" w14:textId="77777777" w:rsidR="0025598B" w:rsidRDefault="0025598B" w:rsidP="0025598B">
                  <w:r w:rsidRPr="00AD35EF">
                    <w:rPr>
                      <w:sz w:val="16"/>
                      <w:szCs w:val="16"/>
                    </w:rPr>
                    <w:t>9am-7pm</w:t>
                  </w:r>
                </w:p>
              </w:tc>
              <w:tc>
                <w:tcPr>
                  <w:tcW w:w="727" w:type="dxa"/>
                </w:tcPr>
                <w:p w14:paraId="1D3DD803" w14:textId="77777777" w:rsidR="0025598B" w:rsidRDefault="0025598B" w:rsidP="0025598B">
                  <w:r w:rsidRPr="00AD35EF">
                    <w:rPr>
                      <w:sz w:val="16"/>
                      <w:szCs w:val="16"/>
                    </w:rPr>
                    <w:t>9am-7pm</w:t>
                  </w:r>
                </w:p>
              </w:tc>
              <w:tc>
                <w:tcPr>
                  <w:tcW w:w="727" w:type="dxa"/>
                </w:tcPr>
                <w:p w14:paraId="6894A29C" w14:textId="77777777" w:rsidR="0025598B" w:rsidRDefault="0025598B" w:rsidP="0025598B">
                  <w:r w:rsidRPr="00AD35EF">
                    <w:rPr>
                      <w:sz w:val="16"/>
                      <w:szCs w:val="16"/>
                    </w:rPr>
                    <w:t>9am-7pm</w:t>
                  </w:r>
                </w:p>
              </w:tc>
              <w:tc>
                <w:tcPr>
                  <w:tcW w:w="710" w:type="dxa"/>
                </w:tcPr>
                <w:p w14:paraId="292F2B5E" w14:textId="18D1990A" w:rsidR="0025598B" w:rsidRDefault="0025598B" w:rsidP="0025598B">
                  <w:r>
                    <w:rPr>
                      <w:sz w:val="16"/>
                      <w:szCs w:val="16"/>
                    </w:rPr>
                    <w:t>10</w:t>
                  </w:r>
                  <w:r w:rsidRPr="00AD35EF">
                    <w:rPr>
                      <w:sz w:val="16"/>
                      <w:szCs w:val="16"/>
                    </w:rPr>
                    <w:t>am-7pm</w:t>
                  </w:r>
                </w:p>
              </w:tc>
              <w:tc>
                <w:tcPr>
                  <w:tcW w:w="710" w:type="dxa"/>
                </w:tcPr>
                <w:p w14:paraId="119F6FD2" w14:textId="77777777" w:rsidR="0025598B" w:rsidRDefault="0025598B" w:rsidP="0025598B"/>
              </w:tc>
              <w:tc>
                <w:tcPr>
                  <w:tcW w:w="930" w:type="dxa"/>
                </w:tcPr>
                <w:p w14:paraId="2C918762" w14:textId="77777777" w:rsidR="0025598B" w:rsidRDefault="0025598B" w:rsidP="0025598B"/>
              </w:tc>
            </w:tr>
          </w:tbl>
          <w:p w14:paraId="49418788" w14:textId="36B241A9" w:rsidR="0025598B" w:rsidRPr="00BD5048" w:rsidRDefault="0025598B" w:rsidP="0025598B">
            <w:pPr>
              <w:rPr>
                <w:rFonts w:cs="Calibri"/>
                <w:b/>
                <w:sz w:val="24"/>
              </w:rPr>
            </w:pPr>
          </w:p>
        </w:tc>
      </w:tr>
      <w:tr w:rsidR="0044701B" w14:paraId="6A32BED9" w14:textId="77777777" w:rsidTr="0044701B">
        <w:trPr>
          <w:trHeight w:val="503"/>
        </w:trPr>
        <w:tc>
          <w:tcPr>
            <w:tcW w:w="9989" w:type="dxa"/>
            <w:gridSpan w:val="2"/>
            <w:tcBorders>
              <w:top w:val="single" w:sz="4" w:space="0" w:color="auto"/>
              <w:left w:val="single" w:sz="4" w:space="0" w:color="auto"/>
              <w:bottom w:val="single" w:sz="4" w:space="0" w:color="auto"/>
              <w:right w:val="single" w:sz="4" w:space="0" w:color="auto"/>
            </w:tcBorders>
          </w:tcPr>
          <w:p w14:paraId="02D21305" w14:textId="138085CC" w:rsidR="0044701B" w:rsidRDefault="0044701B" w:rsidP="0001001F">
            <w:pPr>
              <w:pStyle w:val="Heading3"/>
            </w:pPr>
            <w:bookmarkStart w:id="37" w:name="_Toc112751479"/>
            <w:r w:rsidRPr="00BD5048">
              <w:t>Non-Functional Requirement</w:t>
            </w:r>
            <w:r w:rsidR="0001001F">
              <w:t>s</w:t>
            </w:r>
            <w:bookmarkEnd w:id="37"/>
          </w:p>
          <w:p w14:paraId="0AD52401" w14:textId="70923664" w:rsidR="0001001F" w:rsidRPr="00BA24AA" w:rsidRDefault="0001001F" w:rsidP="008D6C60">
            <w:pPr>
              <w:pStyle w:val="ListParagraph"/>
              <w:numPr>
                <w:ilvl w:val="0"/>
                <w:numId w:val="29"/>
              </w:numPr>
              <w:ind w:right="29"/>
              <w:rPr>
                <w:rFonts w:cs="Arial"/>
                <w:lang w:val="en-GB"/>
              </w:rPr>
            </w:pPr>
            <w:r w:rsidRPr="00BA24AA">
              <w:rPr>
                <w:rFonts w:cs="Arial"/>
                <w:lang w:val="en-GB"/>
              </w:rPr>
              <w:t xml:space="preserve">Authentication should be mandatory &amp; Admin User alone will be able to login with username and password &amp; the role should be </w:t>
            </w:r>
            <w:r w:rsidR="00B13388">
              <w:rPr>
                <w:rFonts w:cs="Arial"/>
                <w:lang w:val="en-GB"/>
              </w:rPr>
              <w:t>STORE_MANAGER</w:t>
            </w:r>
            <w:r w:rsidRPr="00BA24AA">
              <w:rPr>
                <w:rFonts w:cs="Arial"/>
                <w:lang w:val="en-GB"/>
              </w:rPr>
              <w:t>.</w:t>
            </w:r>
          </w:p>
          <w:p w14:paraId="2DD2E42D" w14:textId="77777777" w:rsidR="0001001F" w:rsidRDefault="0001001F" w:rsidP="008D6C60">
            <w:pPr>
              <w:pStyle w:val="ListParagraph"/>
              <w:numPr>
                <w:ilvl w:val="0"/>
                <w:numId w:val="29"/>
              </w:numPr>
              <w:ind w:right="29"/>
              <w:rPr>
                <w:rFonts w:cs="Arial"/>
                <w:lang w:val="en-GB"/>
              </w:rPr>
            </w:pPr>
            <w:r w:rsidRPr="00932463">
              <w:rPr>
                <w:rFonts w:cs="Arial"/>
                <w:lang w:val="en-GB"/>
              </w:rPr>
              <w:t>Application should allow as much as external configuration rather than deploying for any small change.</w:t>
            </w:r>
          </w:p>
          <w:p w14:paraId="4FF6BE50" w14:textId="77777777" w:rsidR="00924C2D" w:rsidRDefault="0001001F" w:rsidP="008D6C60">
            <w:pPr>
              <w:pStyle w:val="ListParagraph"/>
              <w:numPr>
                <w:ilvl w:val="0"/>
                <w:numId w:val="29"/>
              </w:numPr>
              <w:ind w:right="29"/>
              <w:rPr>
                <w:rFonts w:cs="Arial"/>
                <w:lang w:val="en-GB"/>
              </w:rPr>
            </w:pPr>
            <w:r w:rsidRPr="00932463">
              <w:rPr>
                <w:rFonts w:cs="Arial"/>
                <w:lang w:val="en-GB"/>
              </w:rPr>
              <w:t>Proper error message &amp; logging should be in-place.</w:t>
            </w:r>
          </w:p>
          <w:p w14:paraId="50305B7E" w14:textId="768C83A5" w:rsidR="00F4098C" w:rsidRPr="00CD7E17" w:rsidRDefault="00F4098C" w:rsidP="008D6C60">
            <w:pPr>
              <w:pStyle w:val="ListParagraph"/>
              <w:numPr>
                <w:ilvl w:val="0"/>
                <w:numId w:val="29"/>
              </w:numPr>
              <w:ind w:right="29"/>
              <w:rPr>
                <w:rFonts w:cs="Arial"/>
                <w:lang w:val="en-GB"/>
              </w:rPr>
            </w:pPr>
            <w:r>
              <w:rPr>
                <w:rFonts w:cs="Arial"/>
                <w:lang w:val="en-GB"/>
              </w:rPr>
              <w:t>Update notification to be sent to all listed business users.</w:t>
            </w:r>
          </w:p>
        </w:tc>
      </w:tr>
    </w:tbl>
    <w:p w14:paraId="737648DE" w14:textId="77777777" w:rsidR="000028FB" w:rsidRPr="000028FB" w:rsidRDefault="000028FB" w:rsidP="000028FB"/>
    <w:p w14:paraId="00B4461C" w14:textId="23E15AA9" w:rsidR="000028FB" w:rsidRPr="000028FB" w:rsidRDefault="00CA2FDD" w:rsidP="00CA2FDD">
      <w:pPr>
        <w:pStyle w:val="Heading2"/>
      </w:pPr>
      <w:bookmarkStart w:id="38" w:name="_Toc112751480"/>
      <w:r>
        <w:t>Manage Staff</w:t>
      </w:r>
      <w:bookmarkEnd w:id="38"/>
    </w:p>
    <w:tbl>
      <w:tblPr>
        <w:tblW w:w="99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4974"/>
      </w:tblGrid>
      <w:tr w:rsidR="008B0F93" w14:paraId="55D36DF9" w14:textId="77777777" w:rsidTr="00CA2FDD">
        <w:tc>
          <w:tcPr>
            <w:tcW w:w="469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904B80C" w14:textId="09680AC3" w:rsidR="00D13F1D" w:rsidRPr="00BD5048" w:rsidRDefault="00D13F1D" w:rsidP="00DA5D8A">
            <w:pPr>
              <w:pStyle w:val="tablehead"/>
              <w:spacing w:after="0" w:line="276" w:lineRule="auto"/>
              <w:ind w:left="0"/>
              <w:rPr>
                <w:rFonts w:ascii="Calibri" w:hAnsi="Calibri" w:cs="Calibri"/>
                <w:sz w:val="22"/>
                <w:szCs w:val="22"/>
              </w:rPr>
            </w:pPr>
            <w:r>
              <w:rPr>
                <w:sz w:val="22"/>
                <w:szCs w:val="22"/>
              </w:rPr>
              <w:t>US _05</w:t>
            </w:r>
          </w:p>
        </w:tc>
        <w:tc>
          <w:tcPr>
            <w:tcW w:w="529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5158670" w14:textId="54B04586" w:rsidR="00D13F1D" w:rsidRPr="00BD5048" w:rsidRDefault="00CA2FDD" w:rsidP="00DA5D8A">
            <w:pPr>
              <w:pStyle w:val="tablehead"/>
              <w:spacing w:after="0" w:line="276" w:lineRule="auto"/>
              <w:ind w:left="-74"/>
              <w:rPr>
                <w:rFonts w:ascii="Calibri" w:hAnsi="Calibri" w:cs="Calibri"/>
                <w:sz w:val="22"/>
                <w:szCs w:val="22"/>
              </w:rPr>
            </w:pPr>
            <w:r>
              <w:rPr>
                <w:sz w:val="22"/>
                <w:szCs w:val="22"/>
              </w:rPr>
              <w:t>Manage</w:t>
            </w:r>
            <w:r w:rsidR="00DA5D8A">
              <w:rPr>
                <w:sz w:val="22"/>
                <w:szCs w:val="22"/>
              </w:rPr>
              <w:t xml:space="preserve"> </w:t>
            </w:r>
            <w:r>
              <w:rPr>
                <w:sz w:val="22"/>
                <w:szCs w:val="22"/>
              </w:rPr>
              <w:t>Staff</w:t>
            </w:r>
          </w:p>
        </w:tc>
      </w:tr>
      <w:tr w:rsidR="00B41698" w14:paraId="5DA365EC" w14:textId="77777777" w:rsidTr="000B1896">
        <w:tc>
          <w:tcPr>
            <w:tcW w:w="9989" w:type="dxa"/>
            <w:gridSpan w:val="2"/>
            <w:tcBorders>
              <w:top w:val="single" w:sz="4" w:space="0" w:color="auto"/>
              <w:left w:val="single" w:sz="4" w:space="0" w:color="auto"/>
              <w:bottom w:val="single" w:sz="4" w:space="0" w:color="auto"/>
              <w:right w:val="single" w:sz="4" w:space="0" w:color="auto"/>
            </w:tcBorders>
          </w:tcPr>
          <w:p w14:paraId="7FEF8A3B" w14:textId="77777777" w:rsidR="00CA2FDD" w:rsidRPr="00BD5048" w:rsidRDefault="00CA2FDD" w:rsidP="00CA2FDD">
            <w:pPr>
              <w:pStyle w:val="Heading3"/>
            </w:pPr>
            <w:bookmarkStart w:id="39" w:name="_Toc112751481"/>
            <w:r w:rsidRPr="00BD5048">
              <w:lastRenderedPageBreak/>
              <w:t>Acceptance criteria</w:t>
            </w:r>
            <w:bookmarkEnd w:id="39"/>
          </w:p>
          <w:p w14:paraId="139DD428" w14:textId="70BCA5F5" w:rsidR="00CA2FDD" w:rsidRPr="00110F85" w:rsidRDefault="00CA2FDD" w:rsidP="00CA2FDD">
            <w:pPr>
              <w:spacing w:before="0" w:after="0" w:line="240" w:lineRule="auto"/>
              <w:jc w:val="both"/>
              <w:rPr>
                <w:rFonts w:cs="Arial"/>
                <w:sz w:val="22"/>
                <w:szCs w:val="22"/>
              </w:rPr>
            </w:pPr>
            <w:r>
              <w:rPr>
                <w:rFonts w:cs="Arial"/>
                <w:sz w:val="22"/>
                <w:lang w:val="en-GB"/>
              </w:rPr>
              <w:t xml:space="preserve">As a store admin, he / she can be able </w:t>
            </w:r>
            <w:r>
              <w:rPr>
                <w:rFonts w:cs="Arial"/>
                <w:sz w:val="22"/>
                <w:szCs w:val="22"/>
              </w:rPr>
              <w:t>to search for a staff and submit request</w:t>
            </w:r>
          </w:p>
          <w:p w14:paraId="3D0400E7" w14:textId="2B1AE366" w:rsidR="00B41698" w:rsidRPr="00BD5048" w:rsidRDefault="00CA2FDD" w:rsidP="00CA2FDD">
            <w:pPr>
              <w:rPr>
                <w:rFonts w:cs="Calibri"/>
                <w:sz w:val="22"/>
                <w:szCs w:val="22"/>
                <w:lang w:val="en-GB"/>
              </w:rPr>
            </w:pPr>
            <w:r>
              <w:rPr>
                <w:rFonts w:cs="Arial"/>
                <w:sz w:val="22"/>
                <w:lang w:val="en-GB"/>
              </w:rPr>
              <w:t>to update the details.</w:t>
            </w:r>
          </w:p>
        </w:tc>
      </w:tr>
      <w:tr w:rsidR="00B62EB2" w14:paraId="36CF4F25" w14:textId="77777777" w:rsidTr="000B1896">
        <w:tc>
          <w:tcPr>
            <w:tcW w:w="9989" w:type="dxa"/>
            <w:gridSpan w:val="2"/>
            <w:tcBorders>
              <w:top w:val="single" w:sz="4" w:space="0" w:color="auto"/>
              <w:left w:val="single" w:sz="4" w:space="0" w:color="auto"/>
              <w:bottom w:val="single" w:sz="4" w:space="0" w:color="auto"/>
              <w:right w:val="single" w:sz="4" w:space="0" w:color="auto"/>
            </w:tcBorders>
            <w:hideMark/>
          </w:tcPr>
          <w:p w14:paraId="057CEC9B" w14:textId="3C96B3F0" w:rsidR="009C2103" w:rsidRPr="009C2103" w:rsidRDefault="00B62EB2" w:rsidP="009C2103">
            <w:pPr>
              <w:pStyle w:val="Heading3"/>
            </w:pPr>
            <w:bookmarkStart w:id="40" w:name="_Toc112751482"/>
            <w:r w:rsidRPr="009C2103">
              <w:lastRenderedPageBreak/>
              <w:t>UI- Screen view</w:t>
            </w:r>
            <w:bookmarkEnd w:id="40"/>
          </w:p>
          <w:p w14:paraId="6BB6FEAB" w14:textId="77777777" w:rsidR="009C2103" w:rsidRPr="009C2103" w:rsidRDefault="009C2103" w:rsidP="003F2067"/>
          <w:p w14:paraId="645C5F1C" w14:textId="3F4547D4" w:rsidR="00B62EB2" w:rsidRDefault="000B1896" w:rsidP="003F2067">
            <w:r>
              <w:rPr>
                <w:noProof/>
              </w:rPr>
              <w:drawing>
                <wp:inline distT="0" distB="0" distL="0" distR="0" wp14:anchorId="04CA3D15" wp14:editId="6ED35654">
                  <wp:extent cx="5334837" cy="3517900"/>
                  <wp:effectExtent l="0" t="0" r="0" b="635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40085" cy="3521361"/>
                          </a:xfrm>
                          <a:prstGeom prst="rect">
                            <a:avLst/>
                          </a:prstGeom>
                        </pic:spPr>
                      </pic:pic>
                    </a:graphicData>
                  </a:graphic>
                </wp:inline>
              </w:drawing>
            </w:r>
          </w:p>
          <w:p w14:paraId="60562B6F" w14:textId="77777777" w:rsidR="000D1A81" w:rsidRDefault="000D1A81" w:rsidP="000D1A81">
            <w:r>
              <w:rPr>
                <w:rFonts w:cs="Arial"/>
                <w:noProof/>
              </w:rPr>
              <w:lastRenderedPageBreak/>
              <w:drawing>
                <wp:inline distT="0" distB="0" distL="0" distR="0" wp14:anchorId="5C816048" wp14:editId="6A578052">
                  <wp:extent cx="5256374" cy="3733800"/>
                  <wp:effectExtent l="0" t="0" r="1905"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90320" cy="3757913"/>
                          </a:xfrm>
                          <a:prstGeom prst="rect">
                            <a:avLst/>
                          </a:prstGeom>
                        </pic:spPr>
                      </pic:pic>
                    </a:graphicData>
                  </a:graphic>
                </wp:inline>
              </w:drawing>
            </w:r>
          </w:p>
          <w:p w14:paraId="38FC016C" w14:textId="3E9E775E" w:rsidR="003F2067" w:rsidRPr="000D1A81" w:rsidRDefault="003F2067" w:rsidP="000D1A81"/>
        </w:tc>
      </w:tr>
      <w:tr w:rsidR="00B62EB2" w14:paraId="14016F3A" w14:textId="77777777" w:rsidTr="000B1896">
        <w:trPr>
          <w:trHeight w:val="1025"/>
        </w:trPr>
        <w:tc>
          <w:tcPr>
            <w:tcW w:w="9989" w:type="dxa"/>
            <w:gridSpan w:val="2"/>
            <w:tcBorders>
              <w:top w:val="single" w:sz="4" w:space="0" w:color="auto"/>
              <w:left w:val="single" w:sz="4" w:space="0" w:color="auto"/>
              <w:bottom w:val="single" w:sz="4" w:space="0" w:color="auto"/>
              <w:right w:val="single" w:sz="4" w:space="0" w:color="auto"/>
            </w:tcBorders>
            <w:hideMark/>
          </w:tcPr>
          <w:p w14:paraId="4A1C2026" w14:textId="77777777" w:rsidR="00B62EB2" w:rsidRPr="00BD5048" w:rsidRDefault="00B62EB2" w:rsidP="00EA191F">
            <w:pPr>
              <w:pStyle w:val="Heading3"/>
            </w:pPr>
            <w:bookmarkStart w:id="41" w:name="_Toc112751483"/>
            <w:r w:rsidRPr="00BD5048">
              <w:lastRenderedPageBreak/>
              <w:t>REST End Points</w:t>
            </w:r>
            <w:bookmarkEnd w:id="41"/>
          </w:p>
          <w:p w14:paraId="340A2640" w14:textId="77777777" w:rsidR="00B62EB2" w:rsidRPr="00BD5048" w:rsidRDefault="00B62EB2" w:rsidP="00C22E03">
            <w:pPr>
              <w:spacing w:after="0" w:line="276" w:lineRule="auto"/>
              <w:rPr>
                <w:rFonts w:ascii="Calibri" w:hAnsi="Calibri" w:cs="Calibri"/>
                <w:b/>
                <w:sz w:val="22"/>
                <w:szCs w:val="22"/>
              </w:rPr>
            </w:pPr>
          </w:p>
          <w:p w14:paraId="7956DA4B" w14:textId="02AAF471" w:rsidR="00B62EB2" w:rsidRPr="000B1896" w:rsidRDefault="00EA191F" w:rsidP="000B1896">
            <w:pPr>
              <w:spacing w:line="276" w:lineRule="auto"/>
              <w:rPr>
                <w:rFonts w:asciiTheme="minorHAnsi" w:hAnsiTheme="minorHAnsi" w:cs="Calibri"/>
                <w:sz w:val="22"/>
                <w:szCs w:val="22"/>
              </w:rPr>
            </w:pPr>
            <w:r>
              <w:rPr>
                <w:rFonts w:asciiTheme="minorHAnsi" w:hAnsiTheme="minorHAnsi" w:cs="Calibri"/>
                <w:sz w:val="22"/>
                <w:szCs w:val="22"/>
              </w:rPr>
              <w:t>Define yourself by referring US_04</w:t>
            </w:r>
          </w:p>
        </w:tc>
      </w:tr>
      <w:tr w:rsidR="003C69C4" w14:paraId="3EDC9C9B" w14:textId="77777777" w:rsidTr="000B1896">
        <w:trPr>
          <w:trHeight w:val="1025"/>
        </w:trPr>
        <w:tc>
          <w:tcPr>
            <w:tcW w:w="9989" w:type="dxa"/>
            <w:gridSpan w:val="2"/>
            <w:tcBorders>
              <w:top w:val="single" w:sz="4" w:space="0" w:color="auto"/>
              <w:left w:val="single" w:sz="4" w:space="0" w:color="auto"/>
              <w:bottom w:val="single" w:sz="4" w:space="0" w:color="auto"/>
              <w:right w:val="single" w:sz="4" w:space="0" w:color="auto"/>
            </w:tcBorders>
          </w:tcPr>
          <w:p w14:paraId="1F04194E" w14:textId="77777777" w:rsidR="003C69C4" w:rsidRPr="00BD5048" w:rsidRDefault="003C69C4" w:rsidP="003C69C4">
            <w:pPr>
              <w:pStyle w:val="Heading3"/>
            </w:pPr>
            <w:bookmarkStart w:id="42" w:name="_Toc112751484"/>
            <w:r w:rsidRPr="00BD5048">
              <w:t>Database tables</w:t>
            </w:r>
            <w:bookmarkEnd w:id="42"/>
          </w:p>
          <w:tbl>
            <w:tblPr>
              <w:tblStyle w:val="TableGrid"/>
              <w:tblW w:w="9763" w:type="dxa"/>
              <w:tblLook w:val="04A0" w:firstRow="1" w:lastRow="0" w:firstColumn="1" w:lastColumn="0" w:noHBand="0" w:noVBand="1"/>
            </w:tblPr>
            <w:tblGrid>
              <w:gridCol w:w="1059"/>
              <w:gridCol w:w="1114"/>
              <w:gridCol w:w="2330"/>
              <w:gridCol w:w="1709"/>
              <w:gridCol w:w="1434"/>
              <w:gridCol w:w="2117"/>
            </w:tblGrid>
            <w:tr w:rsidR="003C69C4" w14:paraId="0A303118" w14:textId="77777777" w:rsidTr="00DA1871">
              <w:tc>
                <w:tcPr>
                  <w:tcW w:w="1276" w:type="dxa"/>
                </w:tcPr>
                <w:p w14:paraId="237ACDA3" w14:textId="77777777" w:rsidR="003C69C4" w:rsidRPr="00E255FA" w:rsidRDefault="003C69C4" w:rsidP="003C69C4">
                  <w:pPr>
                    <w:rPr>
                      <w:b/>
                      <w:bCs/>
                    </w:rPr>
                  </w:pPr>
                  <w:r>
                    <w:rPr>
                      <w:b/>
                      <w:bCs/>
                    </w:rPr>
                    <w:t>Staff</w:t>
                  </w:r>
                  <w:r w:rsidRPr="00E255FA">
                    <w:rPr>
                      <w:b/>
                      <w:bCs/>
                    </w:rPr>
                    <w:t>_id</w:t>
                  </w:r>
                </w:p>
              </w:tc>
              <w:tc>
                <w:tcPr>
                  <w:tcW w:w="1121" w:type="dxa"/>
                </w:tcPr>
                <w:p w14:paraId="392F9B1D" w14:textId="77777777" w:rsidR="003C69C4" w:rsidRPr="00E255FA" w:rsidRDefault="003C69C4" w:rsidP="003C69C4">
                  <w:pPr>
                    <w:rPr>
                      <w:b/>
                      <w:bCs/>
                    </w:rPr>
                  </w:pPr>
                  <w:r w:rsidRPr="00E255FA">
                    <w:rPr>
                      <w:b/>
                      <w:bCs/>
                    </w:rPr>
                    <w:t>position</w:t>
                  </w:r>
                </w:p>
              </w:tc>
              <w:tc>
                <w:tcPr>
                  <w:tcW w:w="1444" w:type="dxa"/>
                </w:tcPr>
                <w:p w14:paraId="725E8A83" w14:textId="77777777" w:rsidR="003C69C4" w:rsidRPr="00E255FA" w:rsidRDefault="003C69C4" w:rsidP="003C69C4">
                  <w:pPr>
                    <w:rPr>
                      <w:b/>
                      <w:bCs/>
                    </w:rPr>
                  </w:pPr>
                  <w:r>
                    <w:rPr>
                      <w:b/>
                      <w:bCs/>
                    </w:rPr>
                    <w:t>Email</w:t>
                  </w:r>
                </w:p>
              </w:tc>
              <w:tc>
                <w:tcPr>
                  <w:tcW w:w="1721" w:type="dxa"/>
                </w:tcPr>
                <w:p w14:paraId="2FF4C1C5" w14:textId="77777777" w:rsidR="003C69C4" w:rsidRPr="00E255FA" w:rsidRDefault="003C69C4" w:rsidP="003C69C4">
                  <w:pPr>
                    <w:rPr>
                      <w:b/>
                      <w:bCs/>
                    </w:rPr>
                  </w:pPr>
                  <w:r w:rsidRPr="00E255FA">
                    <w:rPr>
                      <w:b/>
                      <w:bCs/>
                    </w:rPr>
                    <w:t>Office_phone_ no</w:t>
                  </w:r>
                </w:p>
              </w:tc>
              <w:tc>
                <w:tcPr>
                  <w:tcW w:w="2069" w:type="dxa"/>
                </w:tcPr>
                <w:p w14:paraId="5BBA77E9" w14:textId="77777777" w:rsidR="003C69C4" w:rsidRPr="00E255FA" w:rsidRDefault="003C69C4" w:rsidP="003C69C4">
                  <w:pPr>
                    <w:rPr>
                      <w:b/>
                      <w:bCs/>
                    </w:rPr>
                  </w:pPr>
                  <w:r w:rsidRPr="00E255FA">
                    <w:rPr>
                      <w:b/>
                      <w:bCs/>
                    </w:rPr>
                    <w:t>cellphone</w:t>
                  </w:r>
                </w:p>
              </w:tc>
              <w:tc>
                <w:tcPr>
                  <w:tcW w:w="2132" w:type="dxa"/>
                </w:tcPr>
                <w:p w14:paraId="1B96FB37" w14:textId="77777777" w:rsidR="003C69C4" w:rsidRPr="00E255FA" w:rsidRDefault="003C69C4" w:rsidP="003C69C4">
                  <w:pPr>
                    <w:rPr>
                      <w:b/>
                      <w:bCs/>
                    </w:rPr>
                  </w:pPr>
                  <w:r w:rsidRPr="00E255FA">
                    <w:rPr>
                      <w:b/>
                      <w:bCs/>
                    </w:rPr>
                    <w:t>Dept_area_region_</w:t>
                  </w:r>
                  <w:r>
                    <w:rPr>
                      <w:b/>
                      <w:bCs/>
                    </w:rPr>
                    <w:t xml:space="preserve"> </w:t>
                  </w:r>
                  <w:r w:rsidRPr="00E255FA">
                    <w:rPr>
                      <w:b/>
                      <w:bCs/>
                    </w:rPr>
                    <w:t>district</w:t>
                  </w:r>
                </w:p>
              </w:tc>
            </w:tr>
            <w:tr w:rsidR="003C69C4" w14:paraId="22EC0E82" w14:textId="77777777" w:rsidTr="00DA1871">
              <w:tc>
                <w:tcPr>
                  <w:tcW w:w="1276" w:type="dxa"/>
                </w:tcPr>
                <w:p w14:paraId="75D81D76" w14:textId="77777777" w:rsidR="003C69C4" w:rsidRDefault="003C69C4" w:rsidP="003C69C4">
                  <w:r>
                    <w:t>12543</w:t>
                  </w:r>
                </w:p>
              </w:tc>
              <w:tc>
                <w:tcPr>
                  <w:tcW w:w="1121" w:type="dxa"/>
                </w:tcPr>
                <w:p w14:paraId="7EEF3D76" w14:textId="77777777" w:rsidR="003C69C4" w:rsidRDefault="003C69C4" w:rsidP="003C69C4">
                  <w:r>
                    <w:t>Manager</w:t>
                  </w:r>
                </w:p>
              </w:tc>
              <w:tc>
                <w:tcPr>
                  <w:tcW w:w="1444" w:type="dxa"/>
                </w:tcPr>
                <w:p w14:paraId="3B15D2FA" w14:textId="77777777" w:rsidR="003C69C4" w:rsidRDefault="003C69C4" w:rsidP="003C69C4">
                  <w:r>
                    <w:t>Test_12543@abc.com</w:t>
                  </w:r>
                </w:p>
              </w:tc>
              <w:tc>
                <w:tcPr>
                  <w:tcW w:w="1721" w:type="dxa"/>
                </w:tcPr>
                <w:p w14:paraId="4F4B8514" w14:textId="77777777" w:rsidR="003C69C4" w:rsidRDefault="003C69C4" w:rsidP="003C69C4">
                  <w:r>
                    <w:t>+11 3897234872</w:t>
                  </w:r>
                </w:p>
              </w:tc>
              <w:tc>
                <w:tcPr>
                  <w:tcW w:w="2069" w:type="dxa"/>
                </w:tcPr>
                <w:p w14:paraId="1F3D3C51" w14:textId="77777777" w:rsidR="003C69C4" w:rsidRDefault="003C69C4" w:rsidP="003C69C4">
                  <w:r>
                    <w:t>3298729872</w:t>
                  </w:r>
                </w:p>
              </w:tc>
              <w:tc>
                <w:tcPr>
                  <w:tcW w:w="2132" w:type="dxa"/>
                </w:tcPr>
                <w:p w14:paraId="0B3FA00F" w14:textId="77777777" w:rsidR="003C69C4" w:rsidRDefault="003C69C4" w:rsidP="003C69C4">
                  <w:r>
                    <w:t>Medic, los Angles, California</w:t>
                  </w:r>
                </w:p>
              </w:tc>
            </w:tr>
            <w:tr w:rsidR="003C69C4" w14:paraId="30080363" w14:textId="77777777" w:rsidTr="00DA1871">
              <w:tc>
                <w:tcPr>
                  <w:tcW w:w="1276" w:type="dxa"/>
                </w:tcPr>
                <w:p w14:paraId="54F54766" w14:textId="77777777" w:rsidR="003C69C4" w:rsidRDefault="003C69C4" w:rsidP="003C69C4">
                  <w:r>
                    <w:t>34329</w:t>
                  </w:r>
                </w:p>
              </w:tc>
              <w:tc>
                <w:tcPr>
                  <w:tcW w:w="1121" w:type="dxa"/>
                </w:tcPr>
                <w:p w14:paraId="60C0FA68" w14:textId="77777777" w:rsidR="003C69C4" w:rsidRDefault="003C69C4" w:rsidP="003C69C4">
                  <w:r>
                    <w:t>Clerk</w:t>
                  </w:r>
                </w:p>
              </w:tc>
              <w:tc>
                <w:tcPr>
                  <w:tcW w:w="1444" w:type="dxa"/>
                </w:tcPr>
                <w:p w14:paraId="66534644" w14:textId="77777777" w:rsidR="003C69C4" w:rsidRDefault="00E16FCD" w:rsidP="003C69C4">
                  <w:hyperlink r:id="rId19" w:history="1">
                    <w:r w:rsidR="003C69C4" w:rsidRPr="00304AD8">
                      <w:rPr>
                        <w:rStyle w:val="Hyperlink"/>
                      </w:rPr>
                      <w:t>Test_34329@abc.com</w:t>
                    </w:r>
                  </w:hyperlink>
                </w:p>
              </w:tc>
              <w:tc>
                <w:tcPr>
                  <w:tcW w:w="1721" w:type="dxa"/>
                </w:tcPr>
                <w:p w14:paraId="23BB7A6B" w14:textId="77777777" w:rsidR="003C69C4" w:rsidRDefault="003C69C4" w:rsidP="003C69C4">
                  <w:r>
                    <w:t>+11 2347238799</w:t>
                  </w:r>
                </w:p>
              </w:tc>
              <w:tc>
                <w:tcPr>
                  <w:tcW w:w="2069" w:type="dxa"/>
                </w:tcPr>
                <w:p w14:paraId="6A541AEF" w14:textId="77777777" w:rsidR="003C69C4" w:rsidRDefault="003C69C4" w:rsidP="003C69C4">
                  <w:r>
                    <w:t>3298729872</w:t>
                  </w:r>
                </w:p>
              </w:tc>
              <w:tc>
                <w:tcPr>
                  <w:tcW w:w="2132" w:type="dxa"/>
                </w:tcPr>
                <w:p w14:paraId="379A2847" w14:textId="77777777" w:rsidR="003C69C4" w:rsidRDefault="003C69C4" w:rsidP="003C69C4">
                  <w:r>
                    <w:t>Medic, los Angles, California</w:t>
                  </w:r>
                </w:p>
              </w:tc>
            </w:tr>
            <w:tr w:rsidR="003C69C4" w14:paraId="3B7F5E01" w14:textId="77777777" w:rsidTr="00DA1871">
              <w:tc>
                <w:tcPr>
                  <w:tcW w:w="1276" w:type="dxa"/>
                </w:tcPr>
                <w:p w14:paraId="3E76AD67" w14:textId="77777777" w:rsidR="003C69C4" w:rsidRDefault="003C69C4" w:rsidP="003C69C4">
                  <w:r>
                    <w:t>92398</w:t>
                  </w:r>
                </w:p>
              </w:tc>
              <w:tc>
                <w:tcPr>
                  <w:tcW w:w="1121" w:type="dxa"/>
                </w:tcPr>
                <w:p w14:paraId="69E72A59" w14:textId="77777777" w:rsidR="003C69C4" w:rsidRDefault="003C69C4" w:rsidP="003C69C4">
                  <w:r>
                    <w:t>Driver</w:t>
                  </w:r>
                </w:p>
              </w:tc>
              <w:tc>
                <w:tcPr>
                  <w:tcW w:w="1444" w:type="dxa"/>
                </w:tcPr>
                <w:p w14:paraId="645081AE" w14:textId="77777777" w:rsidR="003C69C4" w:rsidRDefault="003C69C4" w:rsidP="003C69C4">
                  <w:r>
                    <w:t>Test_92398@abc.com</w:t>
                  </w:r>
                </w:p>
              </w:tc>
              <w:tc>
                <w:tcPr>
                  <w:tcW w:w="1721" w:type="dxa"/>
                </w:tcPr>
                <w:p w14:paraId="7F8BD8E2" w14:textId="77777777" w:rsidR="003C69C4" w:rsidRDefault="003C69C4" w:rsidP="003C69C4">
                  <w:r>
                    <w:t>+11 2347238799</w:t>
                  </w:r>
                </w:p>
              </w:tc>
              <w:tc>
                <w:tcPr>
                  <w:tcW w:w="2069" w:type="dxa"/>
                </w:tcPr>
                <w:p w14:paraId="330C4CCA" w14:textId="77777777" w:rsidR="003C69C4" w:rsidRDefault="003C69C4" w:rsidP="003C69C4">
                  <w:r>
                    <w:t>3298729872</w:t>
                  </w:r>
                </w:p>
              </w:tc>
              <w:tc>
                <w:tcPr>
                  <w:tcW w:w="2132" w:type="dxa"/>
                </w:tcPr>
                <w:p w14:paraId="79EAB06E" w14:textId="77777777" w:rsidR="003C69C4" w:rsidRDefault="003C69C4" w:rsidP="003C69C4">
                  <w:r>
                    <w:t>Medic, los Angles, California</w:t>
                  </w:r>
                </w:p>
              </w:tc>
            </w:tr>
          </w:tbl>
          <w:p w14:paraId="0F36A820" w14:textId="77777777" w:rsidR="003C69C4" w:rsidRPr="00BD5048" w:rsidRDefault="003C69C4" w:rsidP="003C69C4">
            <w:pPr>
              <w:pStyle w:val="Heading3"/>
              <w:numPr>
                <w:ilvl w:val="0"/>
                <w:numId w:val="0"/>
              </w:numPr>
              <w:ind w:left="720"/>
            </w:pPr>
          </w:p>
        </w:tc>
      </w:tr>
      <w:tr w:rsidR="00B62EB2" w14:paraId="05C451D0" w14:textId="77777777" w:rsidTr="000B1896">
        <w:trPr>
          <w:trHeight w:val="503"/>
        </w:trPr>
        <w:tc>
          <w:tcPr>
            <w:tcW w:w="9989" w:type="dxa"/>
            <w:gridSpan w:val="2"/>
            <w:tcBorders>
              <w:top w:val="single" w:sz="4" w:space="0" w:color="auto"/>
              <w:left w:val="single" w:sz="4" w:space="0" w:color="auto"/>
              <w:bottom w:val="single" w:sz="4" w:space="0" w:color="auto"/>
              <w:right w:val="single" w:sz="4" w:space="0" w:color="auto"/>
            </w:tcBorders>
          </w:tcPr>
          <w:p w14:paraId="452616D8" w14:textId="33321308" w:rsidR="00B62EB2" w:rsidRDefault="00B62EB2" w:rsidP="00EA191F">
            <w:pPr>
              <w:pStyle w:val="Heading3"/>
            </w:pPr>
            <w:bookmarkStart w:id="43" w:name="_Toc112751485"/>
            <w:r w:rsidRPr="00BD5048">
              <w:t>Non-Functional Requirement</w:t>
            </w:r>
            <w:r w:rsidR="00EA191F">
              <w:t>s</w:t>
            </w:r>
            <w:bookmarkEnd w:id="43"/>
          </w:p>
          <w:p w14:paraId="79809C0A" w14:textId="77777777" w:rsidR="00EA191F" w:rsidRPr="00BA24AA" w:rsidRDefault="00EA191F" w:rsidP="00EA191F">
            <w:pPr>
              <w:pStyle w:val="ListParagraph"/>
              <w:numPr>
                <w:ilvl w:val="0"/>
                <w:numId w:val="29"/>
              </w:numPr>
              <w:ind w:right="29"/>
              <w:rPr>
                <w:rFonts w:cs="Arial"/>
                <w:lang w:val="en-GB"/>
              </w:rPr>
            </w:pPr>
            <w:r w:rsidRPr="00BA24AA">
              <w:rPr>
                <w:rFonts w:cs="Arial"/>
                <w:lang w:val="en-GB"/>
              </w:rPr>
              <w:t xml:space="preserve">Authentication should be mandatory &amp; Admin User alone will be able to login with username and password &amp; the role should be </w:t>
            </w:r>
            <w:r>
              <w:rPr>
                <w:rFonts w:cs="Arial"/>
                <w:lang w:val="en-GB"/>
              </w:rPr>
              <w:t>STORE_MANAGER</w:t>
            </w:r>
            <w:r w:rsidRPr="00BA24AA">
              <w:rPr>
                <w:rFonts w:cs="Arial"/>
                <w:lang w:val="en-GB"/>
              </w:rPr>
              <w:t>.</w:t>
            </w:r>
          </w:p>
          <w:p w14:paraId="4521E4A4" w14:textId="77777777" w:rsidR="00EA191F" w:rsidRPr="00EA191F" w:rsidRDefault="00EA191F" w:rsidP="00EA191F">
            <w:pPr>
              <w:pStyle w:val="ListParagraph"/>
              <w:numPr>
                <w:ilvl w:val="0"/>
                <w:numId w:val="29"/>
              </w:numPr>
              <w:ind w:right="29"/>
              <w:rPr>
                <w:rFonts w:cs="Calibri"/>
                <w:bCs/>
              </w:rPr>
            </w:pPr>
            <w:r w:rsidRPr="00932463">
              <w:rPr>
                <w:rFonts w:cs="Arial"/>
                <w:lang w:val="en-GB"/>
              </w:rPr>
              <w:t>Application should allow as much as external configuration rather than deploying for any small change.</w:t>
            </w:r>
          </w:p>
          <w:p w14:paraId="61474238" w14:textId="2FD979C9" w:rsidR="007B18A2" w:rsidRPr="00DE08BE" w:rsidRDefault="00EA191F" w:rsidP="00EA191F">
            <w:pPr>
              <w:pStyle w:val="ListParagraph"/>
              <w:numPr>
                <w:ilvl w:val="0"/>
                <w:numId w:val="29"/>
              </w:numPr>
              <w:ind w:right="29"/>
              <w:rPr>
                <w:rFonts w:cs="Calibri"/>
                <w:bCs/>
              </w:rPr>
            </w:pPr>
            <w:r w:rsidRPr="00932463">
              <w:rPr>
                <w:rFonts w:cs="Arial"/>
                <w:lang w:val="en-GB"/>
              </w:rPr>
              <w:t>Proper error message &amp; logging should be in-place.</w:t>
            </w:r>
          </w:p>
        </w:tc>
      </w:tr>
    </w:tbl>
    <w:p w14:paraId="5B4E6C24" w14:textId="252C9084" w:rsidR="00EB436A" w:rsidRDefault="00EB436A" w:rsidP="006409D9">
      <w:pPr>
        <w:spacing w:after="0"/>
        <w:jc w:val="both"/>
        <w:rPr>
          <w:rFonts w:eastAsiaTheme="majorEastAsia" w:cs="Arial"/>
          <w:sz w:val="22"/>
        </w:rPr>
      </w:pPr>
    </w:p>
    <w:p w14:paraId="533BD5CC" w14:textId="77777777" w:rsidR="00BB0603" w:rsidRDefault="00BB0603" w:rsidP="00BB0603">
      <w:pPr>
        <w:pStyle w:val="Heading1"/>
        <w:rPr>
          <w:rFonts w:eastAsiaTheme="majorEastAsia"/>
        </w:rPr>
      </w:pPr>
      <w:bookmarkStart w:id="44" w:name="_Toc112680005"/>
      <w:bookmarkStart w:id="45" w:name="_Toc112751486"/>
      <w:r w:rsidRPr="003B2CEB">
        <w:rPr>
          <w:rFonts w:eastAsiaTheme="majorEastAsia"/>
        </w:rPr>
        <w:t>Expected Deliverables</w:t>
      </w:r>
      <w:bookmarkEnd w:id="44"/>
      <w:bookmarkEnd w:id="45"/>
    </w:p>
    <w:p w14:paraId="3985DDE2" w14:textId="77777777" w:rsidR="00BB0603" w:rsidRPr="00000C42" w:rsidRDefault="00BB0603" w:rsidP="00BB0603">
      <w:pPr>
        <w:pStyle w:val="Bodytext0"/>
        <w:spacing w:before="100" w:beforeAutospacing="1" w:after="100" w:afterAutospacing="1"/>
        <w:ind w:left="0"/>
        <w:rPr>
          <w:rFonts w:eastAsiaTheme="majorEastAsia" w:cs="Arial"/>
        </w:rPr>
      </w:pPr>
      <w:r w:rsidRPr="00000C42">
        <w:rPr>
          <w:rFonts w:cs="Arial"/>
          <w:sz w:val="22"/>
          <w:szCs w:val="24"/>
        </w:rPr>
        <w:t>The following deliverables are expected as outcomes</w:t>
      </w:r>
      <w:r>
        <w:rPr>
          <w:rFonts w:cs="Arial"/>
          <w:sz w:val="22"/>
          <w:szCs w:val="24"/>
        </w:rPr>
        <w:t>:</w:t>
      </w:r>
    </w:p>
    <w:p w14:paraId="5F9DFAB8" w14:textId="77777777" w:rsidR="00BB0603" w:rsidRPr="00000C42" w:rsidRDefault="00BB0603" w:rsidP="00BB0603">
      <w:pPr>
        <w:pStyle w:val="Bodytext0"/>
        <w:numPr>
          <w:ilvl w:val="0"/>
          <w:numId w:val="36"/>
        </w:numPr>
        <w:spacing w:before="100" w:beforeAutospacing="1" w:after="100" w:afterAutospacing="1"/>
        <w:jc w:val="both"/>
        <w:rPr>
          <w:rFonts w:cs="Arial"/>
          <w:sz w:val="22"/>
          <w:szCs w:val="24"/>
        </w:rPr>
      </w:pPr>
      <w:r w:rsidRPr="00000C42">
        <w:rPr>
          <w:rFonts w:cs="Arial"/>
          <w:sz w:val="22"/>
          <w:szCs w:val="24"/>
        </w:rPr>
        <w:t>Application Code base</w:t>
      </w:r>
      <w:r>
        <w:rPr>
          <w:rFonts w:cs="Arial"/>
          <w:sz w:val="22"/>
          <w:szCs w:val="24"/>
        </w:rPr>
        <w:t xml:space="preserve"> </w:t>
      </w:r>
    </w:p>
    <w:p w14:paraId="4AA859F5" w14:textId="77777777" w:rsidR="00BB0603" w:rsidRPr="00000C42" w:rsidRDefault="00BB0603" w:rsidP="00BB0603">
      <w:pPr>
        <w:pStyle w:val="Bodytext0"/>
        <w:numPr>
          <w:ilvl w:val="0"/>
          <w:numId w:val="36"/>
        </w:numPr>
        <w:spacing w:before="100" w:beforeAutospacing="1" w:after="100" w:afterAutospacing="1"/>
        <w:jc w:val="both"/>
        <w:rPr>
          <w:rFonts w:cs="Arial"/>
          <w:sz w:val="22"/>
          <w:szCs w:val="24"/>
        </w:rPr>
      </w:pPr>
      <w:r w:rsidRPr="00000C42">
        <w:rPr>
          <w:rFonts w:cs="Arial"/>
          <w:sz w:val="22"/>
          <w:szCs w:val="24"/>
        </w:rPr>
        <w:t xml:space="preserve">Readme document on the complete application </w:t>
      </w:r>
    </w:p>
    <w:p w14:paraId="378FE22C" w14:textId="77777777" w:rsidR="00BB0603" w:rsidRPr="00000C42" w:rsidRDefault="00BB0603" w:rsidP="00BB0603">
      <w:pPr>
        <w:pStyle w:val="Bodytext0"/>
        <w:numPr>
          <w:ilvl w:val="1"/>
          <w:numId w:val="36"/>
        </w:numPr>
        <w:spacing w:before="100" w:beforeAutospacing="1" w:after="100" w:afterAutospacing="1"/>
        <w:jc w:val="both"/>
        <w:rPr>
          <w:rFonts w:cs="Arial"/>
          <w:sz w:val="22"/>
          <w:szCs w:val="24"/>
        </w:rPr>
      </w:pPr>
      <w:r w:rsidRPr="00000C42">
        <w:rPr>
          <w:rFonts w:cs="Arial"/>
          <w:sz w:val="22"/>
          <w:szCs w:val="24"/>
        </w:rPr>
        <w:t>Setup of the application</w:t>
      </w:r>
    </w:p>
    <w:p w14:paraId="25E4877B" w14:textId="77777777" w:rsidR="00BB0603" w:rsidRPr="00000C42" w:rsidRDefault="00BB0603" w:rsidP="00BB0603">
      <w:pPr>
        <w:pStyle w:val="Bodytext0"/>
        <w:numPr>
          <w:ilvl w:val="1"/>
          <w:numId w:val="36"/>
        </w:numPr>
        <w:spacing w:before="100" w:beforeAutospacing="1" w:after="100" w:afterAutospacing="1"/>
        <w:jc w:val="both"/>
        <w:rPr>
          <w:rFonts w:cs="Arial"/>
          <w:sz w:val="22"/>
          <w:szCs w:val="24"/>
        </w:rPr>
      </w:pPr>
      <w:r w:rsidRPr="00000C42">
        <w:rPr>
          <w:rFonts w:cs="Arial"/>
          <w:sz w:val="22"/>
          <w:szCs w:val="24"/>
        </w:rPr>
        <w:t>How to run the application</w:t>
      </w:r>
    </w:p>
    <w:p w14:paraId="4B2E36D3" w14:textId="77777777" w:rsidR="00BB0603" w:rsidRPr="00000C42" w:rsidRDefault="00BB0603" w:rsidP="00BB0603">
      <w:pPr>
        <w:pStyle w:val="Bodytext0"/>
        <w:numPr>
          <w:ilvl w:val="1"/>
          <w:numId w:val="36"/>
        </w:numPr>
        <w:spacing w:before="100" w:beforeAutospacing="1" w:after="100" w:afterAutospacing="1"/>
        <w:jc w:val="both"/>
        <w:rPr>
          <w:rFonts w:cs="Arial"/>
          <w:sz w:val="22"/>
          <w:szCs w:val="24"/>
        </w:rPr>
      </w:pPr>
      <w:r w:rsidRPr="00000C42">
        <w:rPr>
          <w:rFonts w:cs="Arial"/>
          <w:sz w:val="22"/>
          <w:szCs w:val="24"/>
        </w:rPr>
        <w:t>Any inference</w:t>
      </w:r>
    </w:p>
    <w:p w14:paraId="46FA1EE2" w14:textId="77777777" w:rsidR="00BB0603" w:rsidRPr="00000C42" w:rsidRDefault="00BB0603" w:rsidP="00BB0603">
      <w:pPr>
        <w:pStyle w:val="Bodytext0"/>
        <w:numPr>
          <w:ilvl w:val="1"/>
          <w:numId w:val="36"/>
        </w:numPr>
        <w:spacing w:before="100" w:beforeAutospacing="1" w:after="100" w:afterAutospacing="1"/>
        <w:jc w:val="both"/>
        <w:rPr>
          <w:rFonts w:cs="Arial"/>
          <w:sz w:val="22"/>
          <w:szCs w:val="24"/>
        </w:rPr>
      </w:pPr>
      <w:r>
        <w:rPr>
          <w:rFonts w:cs="Arial"/>
          <w:sz w:val="22"/>
          <w:szCs w:val="24"/>
        </w:rPr>
        <w:t>Screenshot of UI results</w:t>
      </w:r>
    </w:p>
    <w:p w14:paraId="047FA2F7" w14:textId="77777777" w:rsidR="00BB0603" w:rsidRPr="00000C42" w:rsidRDefault="00BB0603" w:rsidP="00BB0603">
      <w:pPr>
        <w:pStyle w:val="Bodytext0"/>
        <w:numPr>
          <w:ilvl w:val="0"/>
          <w:numId w:val="36"/>
        </w:numPr>
        <w:spacing w:before="100" w:beforeAutospacing="1" w:after="100" w:afterAutospacing="1"/>
        <w:jc w:val="both"/>
        <w:rPr>
          <w:rFonts w:cs="Arial"/>
          <w:sz w:val="22"/>
          <w:szCs w:val="24"/>
        </w:rPr>
      </w:pPr>
      <w:r w:rsidRPr="00000C42">
        <w:rPr>
          <w:rFonts w:cs="Arial"/>
          <w:sz w:val="22"/>
          <w:szCs w:val="24"/>
        </w:rPr>
        <w:t>Reports:</w:t>
      </w:r>
    </w:p>
    <w:p w14:paraId="2F9B8F8F" w14:textId="77777777" w:rsidR="00BB0603" w:rsidRDefault="00BB0603" w:rsidP="00BB0603">
      <w:pPr>
        <w:pStyle w:val="Bodytext0"/>
        <w:numPr>
          <w:ilvl w:val="1"/>
          <w:numId w:val="36"/>
        </w:numPr>
        <w:spacing w:before="100" w:beforeAutospacing="1" w:after="100" w:afterAutospacing="1"/>
        <w:jc w:val="both"/>
        <w:rPr>
          <w:rFonts w:cs="Arial"/>
          <w:sz w:val="22"/>
          <w:szCs w:val="24"/>
        </w:rPr>
      </w:pPr>
      <w:r>
        <w:rPr>
          <w:rFonts w:cs="Arial"/>
          <w:sz w:val="22"/>
          <w:szCs w:val="24"/>
        </w:rPr>
        <w:t>Unit/</w:t>
      </w:r>
      <w:r w:rsidRPr="00000C42">
        <w:rPr>
          <w:rFonts w:cs="Arial"/>
          <w:sz w:val="22"/>
          <w:szCs w:val="24"/>
        </w:rPr>
        <w:t>Functional Test Report</w:t>
      </w:r>
    </w:p>
    <w:p w14:paraId="7DDF32C4" w14:textId="77777777" w:rsidR="00BB0603" w:rsidRPr="00A1670A" w:rsidRDefault="00BB0603" w:rsidP="00BB0603">
      <w:pPr>
        <w:rPr>
          <w:rFonts w:eastAsiaTheme="majorEastAsia"/>
        </w:rPr>
      </w:pPr>
    </w:p>
    <w:p w14:paraId="76AB96E4" w14:textId="77777777" w:rsidR="00BB0603" w:rsidRDefault="00BB0603" w:rsidP="00BB0603">
      <w:pPr>
        <w:spacing w:after="0"/>
        <w:jc w:val="both"/>
        <w:rPr>
          <w:rFonts w:eastAsiaTheme="majorEastAsia" w:cs="Arial"/>
          <w:b/>
          <w:sz w:val="22"/>
        </w:rPr>
      </w:pPr>
    </w:p>
    <w:p w14:paraId="2FC89540" w14:textId="77777777" w:rsidR="00BB0603" w:rsidRPr="00A9727E" w:rsidRDefault="00BB0603" w:rsidP="00BB0603">
      <w:pPr>
        <w:pStyle w:val="Heading1"/>
        <w:rPr>
          <w:rFonts w:eastAsiaTheme="majorEastAsia" w:cs="Arial"/>
        </w:rPr>
      </w:pPr>
      <w:bookmarkStart w:id="46" w:name="_Toc112680006"/>
      <w:bookmarkStart w:id="47" w:name="_Toc112751487"/>
      <w:r w:rsidRPr="00A9727E">
        <w:rPr>
          <w:rFonts w:eastAsiaTheme="majorEastAsia" w:cs="Arial"/>
        </w:rPr>
        <w:lastRenderedPageBreak/>
        <w:t>Milestone</w:t>
      </w:r>
      <w:bookmarkEnd w:id="46"/>
      <w:bookmarkEnd w:id="47"/>
    </w:p>
    <w:p w14:paraId="3D128BCC" w14:textId="77777777" w:rsidR="00BB0603" w:rsidRDefault="00BB0603" w:rsidP="00BB0603">
      <w:pPr>
        <w:rPr>
          <w:rFonts w:eastAsiaTheme="majorEastAsia" w:cs="Arial"/>
          <w:sz w:val="22"/>
        </w:rPr>
      </w:pPr>
      <w:r>
        <w:rPr>
          <w:rFonts w:eastAsiaTheme="majorEastAsia" w:cs="Arial"/>
          <w:sz w:val="22"/>
        </w:rPr>
        <w:t>The milestone for the project use is given below</w:t>
      </w:r>
    </w:p>
    <w:tbl>
      <w:tblPr>
        <w:tblStyle w:val="TableGrid"/>
        <w:tblW w:w="5181" w:type="pct"/>
        <w:tblLayout w:type="fixed"/>
        <w:tblLook w:val="0420" w:firstRow="1" w:lastRow="0" w:firstColumn="0" w:lastColumn="0" w:noHBand="0" w:noVBand="1"/>
      </w:tblPr>
      <w:tblGrid>
        <w:gridCol w:w="1696"/>
        <w:gridCol w:w="1275"/>
        <w:gridCol w:w="7374"/>
      </w:tblGrid>
      <w:tr w:rsidR="00BB0603" w:rsidRPr="000563C8" w14:paraId="3EDE297B" w14:textId="77777777" w:rsidTr="00DA1871">
        <w:trPr>
          <w:trHeight w:val="531"/>
        </w:trPr>
        <w:tc>
          <w:tcPr>
            <w:tcW w:w="820" w:type="pct"/>
            <w:shd w:val="clear" w:color="auto" w:fill="8DB3E2" w:themeFill="text2" w:themeFillTint="66"/>
            <w:hideMark/>
          </w:tcPr>
          <w:p w14:paraId="0B89D8E5" w14:textId="77777777" w:rsidR="00BB0603" w:rsidRPr="000563C8" w:rsidRDefault="00BB0603" w:rsidP="00DA1871">
            <w:pPr>
              <w:jc w:val="center"/>
              <w:rPr>
                <w:rFonts w:cs="Arial"/>
                <w:b/>
                <w:bCs/>
                <w:color w:val="000000" w:themeColor="text1"/>
                <w:sz w:val="22"/>
              </w:rPr>
            </w:pPr>
            <w:r w:rsidRPr="000563C8">
              <w:rPr>
                <w:rFonts w:cs="Arial"/>
                <w:b/>
                <w:bCs/>
                <w:color w:val="000000" w:themeColor="text1"/>
                <w:sz w:val="22"/>
              </w:rPr>
              <w:t>Milestone</w:t>
            </w:r>
          </w:p>
        </w:tc>
        <w:tc>
          <w:tcPr>
            <w:tcW w:w="616" w:type="pct"/>
            <w:shd w:val="clear" w:color="auto" w:fill="8DB3E2" w:themeFill="text2" w:themeFillTint="66"/>
          </w:tcPr>
          <w:p w14:paraId="42527D1E" w14:textId="77777777" w:rsidR="00BB0603" w:rsidRPr="000563C8" w:rsidRDefault="00BB0603" w:rsidP="00DA1871">
            <w:pPr>
              <w:jc w:val="center"/>
              <w:rPr>
                <w:rFonts w:cs="Arial"/>
                <w:b/>
                <w:bCs/>
                <w:color w:val="000000" w:themeColor="text1"/>
                <w:sz w:val="22"/>
              </w:rPr>
            </w:pPr>
            <w:r w:rsidRPr="000563C8">
              <w:rPr>
                <w:rFonts w:cs="Arial"/>
                <w:b/>
                <w:bCs/>
                <w:color w:val="000000" w:themeColor="text1"/>
                <w:sz w:val="22"/>
              </w:rPr>
              <w:t xml:space="preserve">Duration </w:t>
            </w:r>
            <w:r w:rsidRPr="000563C8">
              <w:rPr>
                <w:rFonts w:cs="Arial"/>
                <w:b/>
                <w:bCs/>
                <w:color w:val="000000" w:themeColor="text1"/>
              </w:rPr>
              <w:t>(</w:t>
            </w:r>
            <w:r w:rsidRPr="000563C8">
              <w:rPr>
                <w:rFonts w:cs="Arial"/>
                <w:b/>
                <w:bCs/>
                <w:color w:val="000000" w:themeColor="text1"/>
                <w:sz w:val="18"/>
              </w:rPr>
              <w:t>in weeks)</w:t>
            </w:r>
          </w:p>
        </w:tc>
        <w:tc>
          <w:tcPr>
            <w:tcW w:w="3564" w:type="pct"/>
            <w:shd w:val="clear" w:color="auto" w:fill="8DB3E2" w:themeFill="text2" w:themeFillTint="66"/>
            <w:hideMark/>
          </w:tcPr>
          <w:p w14:paraId="7196BD04" w14:textId="77777777" w:rsidR="00BB0603" w:rsidRPr="000563C8" w:rsidRDefault="00BB0603" w:rsidP="00DA1871">
            <w:pPr>
              <w:jc w:val="center"/>
              <w:rPr>
                <w:rFonts w:cs="Arial"/>
                <w:b/>
                <w:bCs/>
                <w:color w:val="000000" w:themeColor="text1"/>
                <w:sz w:val="22"/>
              </w:rPr>
            </w:pPr>
            <w:r w:rsidRPr="000563C8">
              <w:rPr>
                <w:rFonts w:cs="Arial"/>
                <w:b/>
                <w:bCs/>
                <w:color w:val="000000" w:themeColor="text1"/>
                <w:sz w:val="22"/>
              </w:rPr>
              <w:t>Topic</w:t>
            </w:r>
          </w:p>
        </w:tc>
      </w:tr>
      <w:tr w:rsidR="00BB0603" w:rsidRPr="00A9727E" w14:paraId="19D1B5D1" w14:textId="77777777" w:rsidTr="00DA1871">
        <w:trPr>
          <w:trHeight w:val="384"/>
        </w:trPr>
        <w:tc>
          <w:tcPr>
            <w:tcW w:w="820" w:type="pct"/>
          </w:tcPr>
          <w:p w14:paraId="6BEA243B" w14:textId="77777777" w:rsidR="00BB0603" w:rsidRPr="00A9727E" w:rsidRDefault="00BB0603" w:rsidP="00DA1871">
            <w:pPr>
              <w:spacing w:line="259" w:lineRule="auto"/>
              <w:rPr>
                <w:rFonts w:cs="Arial"/>
                <w:color w:val="000000" w:themeColor="text1"/>
                <w:sz w:val="22"/>
              </w:rPr>
            </w:pPr>
            <w:r w:rsidRPr="00A9727E">
              <w:rPr>
                <w:rFonts w:cs="Arial"/>
                <w:color w:val="000000" w:themeColor="text1"/>
                <w:sz w:val="22"/>
              </w:rPr>
              <w:t>Milestone -</w:t>
            </w:r>
            <w:r>
              <w:rPr>
                <w:rFonts w:cs="Arial"/>
                <w:color w:val="000000" w:themeColor="text1"/>
                <w:sz w:val="22"/>
              </w:rPr>
              <w:t>1</w:t>
            </w:r>
          </w:p>
        </w:tc>
        <w:tc>
          <w:tcPr>
            <w:tcW w:w="616" w:type="pct"/>
          </w:tcPr>
          <w:p w14:paraId="107CCF64" w14:textId="77777777" w:rsidR="00BB0603" w:rsidRDefault="00BB0603" w:rsidP="00DA1871">
            <w:pPr>
              <w:rPr>
                <w:rFonts w:cs="Arial"/>
                <w:color w:val="000000" w:themeColor="text1"/>
                <w:sz w:val="22"/>
              </w:rPr>
            </w:pPr>
            <w:r>
              <w:rPr>
                <w:rFonts w:cs="Arial"/>
                <w:color w:val="000000" w:themeColor="text1"/>
                <w:sz w:val="22"/>
              </w:rPr>
              <w:t>1.5</w:t>
            </w:r>
          </w:p>
        </w:tc>
        <w:tc>
          <w:tcPr>
            <w:tcW w:w="3564" w:type="pct"/>
          </w:tcPr>
          <w:p w14:paraId="1F2CEECB" w14:textId="77777777" w:rsidR="00BB0603" w:rsidRPr="00EA6215" w:rsidRDefault="00BB0603" w:rsidP="00BB0603">
            <w:pPr>
              <w:pStyle w:val="ListParagraph"/>
              <w:numPr>
                <w:ilvl w:val="0"/>
                <w:numId w:val="38"/>
              </w:numPr>
              <w:rPr>
                <w:rFonts w:cs="Arial"/>
                <w:color w:val="000000" w:themeColor="text1"/>
              </w:rPr>
            </w:pPr>
            <w:r w:rsidRPr="00EA6215">
              <w:rPr>
                <w:rFonts w:cs="Arial"/>
                <w:color w:val="000000" w:themeColor="text1"/>
              </w:rPr>
              <w:t>Develop the APIs for the application with Java, Spring boot along with Database design, set-up, table creation with test data.</w:t>
            </w:r>
          </w:p>
        </w:tc>
      </w:tr>
      <w:tr w:rsidR="00BB0603" w:rsidRPr="00A9727E" w14:paraId="666706BE" w14:textId="77777777" w:rsidTr="00DA1871">
        <w:tblPrEx>
          <w:tblLook w:val="04A0" w:firstRow="1" w:lastRow="0" w:firstColumn="1" w:lastColumn="0" w:noHBand="0" w:noVBand="1"/>
        </w:tblPrEx>
        <w:trPr>
          <w:trHeight w:val="384"/>
        </w:trPr>
        <w:tc>
          <w:tcPr>
            <w:tcW w:w="820" w:type="pct"/>
          </w:tcPr>
          <w:p w14:paraId="1D38E520" w14:textId="77777777" w:rsidR="00BB0603" w:rsidRPr="00A9727E" w:rsidRDefault="00BB0603" w:rsidP="00DA1871">
            <w:pPr>
              <w:spacing w:line="259" w:lineRule="auto"/>
              <w:rPr>
                <w:rFonts w:cs="Arial"/>
                <w:color w:val="000000" w:themeColor="text1"/>
                <w:sz w:val="22"/>
              </w:rPr>
            </w:pPr>
            <w:r w:rsidRPr="00A9727E">
              <w:rPr>
                <w:rFonts w:cs="Arial"/>
                <w:color w:val="000000" w:themeColor="text1"/>
                <w:sz w:val="22"/>
              </w:rPr>
              <w:t xml:space="preserve">Milestone </w:t>
            </w:r>
            <w:r>
              <w:rPr>
                <w:rFonts w:cs="Arial"/>
                <w:color w:val="000000" w:themeColor="text1"/>
                <w:sz w:val="22"/>
              </w:rPr>
              <w:t>– 2</w:t>
            </w:r>
          </w:p>
        </w:tc>
        <w:tc>
          <w:tcPr>
            <w:tcW w:w="616" w:type="pct"/>
          </w:tcPr>
          <w:p w14:paraId="2ABABA11" w14:textId="77777777" w:rsidR="00BB0603" w:rsidRDefault="00BB0603" w:rsidP="00DA1871">
            <w:pPr>
              <w:tabs>
                <w:tab w:val="left" w:pos="2038"/>
              </w:tabs>
              <w:rPr>
                <w:rFonts w:cs="Arial"/>
                <w:color w:val="000000" w:themeColor="text1"/>
                <w:sz w:val="22"/>
              </w:rPr>
            </w:pPr>
            <w:r>
              <w:rPr>
                <w:rFonts w:cs="Arial"/>
                <w:color w:val="000000" w:themeColor="text1"/>
                <w:sz w:val="22"/>
              </w:rPr>
              <w:t>1</w:t>
            </w:r>
          </w:p>
        </w:tc>
        <w:tc>
          <w:tcPr>
            <w:tcW w:w="3564" w:type="pct"/>
          </w:tcPr>
          <w:p w14:paraId="5880F5EA" w14:textId="77777777" w:rsidR="00BB0603" w:rsidRPr="00EA6215" w:rsidRDefault="00BB0603" w:rsidP="00BB0603">
            <w:pPr>
              <w:pStyle w:val="ListParagraph"/>
              <w:numPr>
                <w:ilvl w:val="0"/>
                <w:numId w:val="38"/>
              </w:numPr>
              <w:tabs>
                <w:tab w:val="left" w:pos="2038"/>
              </w:tabs>
              <w:rPr>
                <w:rFonts w:cs="Arial"/>
                <w:color w:val="000000" w:themeColor="text1"/>
              </w:rPr>
            </w:pPr>
            <w:r w:rsidRPr="00EA6215">
              <w:rPr>
                <w:rFonts w:cs="Arial"/>
                <w:color w:val="000000" w:themeColor="text1"/>
              </w:rPr>
              <w:t>Design and develop the UI for the application</w:t>
            </w:r>
          </w:p>
        </w:tc>
      </w:tr>
      <w:tr w:rsidR="00BB0603" w14:paraId="2DBD7C76" w14:textId="77777777" w:rsidTr="00DA1871">
        <w:tblPrEx>
          <w:tblLook w:val="04A0" w:firstRow="1" w:lastRow="0" w:firstColumn="1" w:lastColumn="0" w:noHBand="0" w:noVBand="1"/>
        </w:tblPrEx>
        <w:trPr>
          <w:trHeight w:val="384"/>
        </w:trPr>
        <w:tc>
          <w:tcPr>
            <w:tcW w:w="820" w:type="pct"/>
          </w:tcPr>
          <w:p w14:paraId="197AA714" w14:textId="77777777" w:rsidR="00BB0603" w:rsidRPr="00A9727E" w:rsidRDefault="00BB0603" w:rsidP="00DA1871">
            <w:pPr>
              <w:spacing w:line="259" w:lineRule="auto"/>
              <w:rPr>
                <w:rFonts w:cs="Arial"/>
                <w:color w:val="000000" w:themeColor="text1"/>
                <w:sz w:val="22"/>
              </w:rPr>
            </w:pPr>
            <w:r w:rsidRPr="00A9727E">
              <w:rPr>
                <w:rFonts w:cs="Arial"/>
                <w:color w:val="000000" w:themeColor="text1"/>
                <w:sz w:val="22"/>
              </w:rPr>
              <w:t>Milestone -</w:t>
            </w:r>
            <w:r>
              <w:rPr>
                <w:rFonts w:cs="Arial"/>
                <w:color w:val="000000" w:themeColor="text1"/>
                <w:sz w:val="22"/>
              </w:rPr>
              <w:t>3</w:t>
            </w:r>
          </w:p>
        </w:tc>
        <w:tc>
          <w:tcPr>
            <w:tcW w:w="616" w:type="pct"/>
          </w:tcPr>
          <w:p w14:paraId="11686E01" w14:textId="77777777" w:rsidR="00BB0603" w:rsidRDefault="00BB0603" w:rsidP="00DA1871">
            <w:pPr>
              <w:rPr>
                <w:rFonts w:cs="Arial"/>
                <w:color w:val="000000" w:themeColor="text1"/>
                <w:sz w:val="22"/>
              </w:rPr>
            </w:pPr>
            <w:r>
              <w:rPr>
                <w:rFonts w:cs="Arial"/>
                <w:color w:val="000000" w:themeColor="text1"/>
                <w:sz w:val="22"/>
              </w:rPr>
              <w:t>1</w:t>
            </w:r>
          </w:p>
        </w:tc>
        <w:tc>
          <w:tcPr>
            <w:tcW w:w="3564" w:type="pct"/>
          </w:tcPr>
          <w:p w14:paraId="6E50D7A1" w14:textId="77777777" w:rsidR="00BB0603" w:rsidRDefault="00BB0603" w:rsidP="00BB0603">
            <w:pPr>
              <w:pStyle w:val="ListParagraph"/>
              <w:numPr>
                <w:ilvl w:val="0"/>
                <w:numId w:val="37"/>
              </w:numPr>
              <w:spacing w:line="256" w:lineRule="auto"/>
              <w:jc w:val="both"/>
              <w:rPr>
                <w:rFonts w:cs="Arial"/>
                <w:color w:val="000000" w:themeColor="text1"/>
              </w:rPr>
            </w:pPr>
            <w:r w:rsidRPr="00423543">
              <w:rPr>
                <w:rFonts w:cs="Arial"/>
                <w:color w:val="000000" w:themeColor="text1"/>
              </w:rPr>
              <w:t xml:space="preserve">Integrate service layer with UI component, </w:t>
            </w:r>
            <w:r>
              <w:rPr>
                <w:rFonts w:cs="Arial"/>
                <w:color w:val="000000" w:themeColor="text1"/>
              </w:rPr>
              <w:t>Containerize</w:t>
            </w:r>
            <w:r w:rsidRPr="00423543">
              <w:rPr>
                <w:rFonts w:cs="Arial"/>
                <w:color w:val="000000" w:themeColor="text1"/>
              </w:rPr>
              <w:t xml:space="preserve"> the application</w:t>
            </w:r>
          </w:p>
          <w:p w14:paraId="2E6D2F54" w14:textId="77777777" w:rsidR="00BB0603" w:rsidRPr="00423543" w:rsidRDefault="00BB0603" w:rsidP="00BB0603">
            <w:pPr>
              <w:pStyle w:val="ListParagraph"/>
              <w:numPr>
                <w:ilvl w:val="0"/>
                <w:numId w:val="37"/>
              </w:numPr>
              <w:spacing w:line="256" w:lineRule="auto"/>
              <w:jc w:val="both"/>
              <w:rPr>
                <w:rFonts w:cs="Arial"/>
                <w:color w:val="000000" w:themeColor="text1"/>
              </w:rPr>
            </w:pPr>
            <w:r w:rsidRPr="00423543">
              <w:rPr>
                <w:rFonts w:cs="Arial"/>
                <w:color w:val="000000" w:themeColor="text1"/>
              </w:rPr>
              <w:t xml:space="preserve"> (Based on the access, we will define this section, as Cigna is using mostly </w:t>
            </w:r>
            <w:r>
              <w:rPr>
                <w:rFonts w:cs="Arial"/>
                <w:color w:val="000000" w:themeColor="text1"/>
              </w:rPr>
              <w:t xml:space="preserve">AWS </w:t>
            </w:r>
            <w:r w:rsidRPr="00423543">
              <w:rPr>
                <w:rFonts w:cs="Arial"/>
                <w:color w:val="000000" w:themeColor="text1"/>
              </w:rPr>
              <w:t>/</w:t>
            </w:r>
            <w:r>
              <w:rPr>
                <w:rFonts w:cs="Arial"/>
                <w:color w:val="000000" w:themeColor="text1"/>
              </w:rPr>
              <w:t xml:space="preserve"> </w:t>
            </w:r>
            <w:r w:rsidRPr="00423543">
              <w:rPr>
                <w:rFonts w:cs="Arial"/>
                <w:color w:val="000000" w:themeColor="text1"/>
              </w:rPr>
              <w:t>OpenShift)</w:t>
            </w:r>
          </w:p>
        </w:tc>
      </w:tr>
    </w:tbl>
    <w:p w14:paraId="595C97A1" w14:textId="77777777" w:rsidR="00BB0603" w:rsidRDefault="00BB0603" w:rsidP="00BB0603">
      <w:pPr>
        <w:widowControl/>
        <w:spacing w:before="0" w:after="0" w:line="240" w:lineRule="auto"/>
        <w:ind w:right="0"/>
        <w:rPr>
          <w:rFonts w:eastAsia="Calibri" w:cs="Arial"/>
          <w:sz w:val="22"/>
          <w:szCs w:val="22"/>
        </w:rPr>
      </w:pPr>
    </w:p>
    <w:p w14:paraId="5031D062" w14:textId="77777777" w:rsidR="00BB0603" w:rsidRDefault="00BB0603" w:rsidP="00BB0603">
      <w:pPr>
        <w:pStyle w:val="ListParagraph"/>
        <w:rPr>
          <w:rFonts w:ascii="Arial" w:hAnsi="Arial" w:cs="Arial"/>
        </w:rPr>
      </w:pPr>
    </w:p>
    <w:p w14:paraId="221411BA" w14:textId="77777777" w:rsidR="00BB0603" w:rsidRPr="00A9727E" w:rsidRDefault="00BB0603" w:rsidP="00BB0603">
      <w:pPr>
        <w:pStyle w:val="Heading1"/>
        <w:rPr>
          <w:rFonts w:eastAsiaTheme="majorEastAsia" w:cs="Arial"/>
        </w:rPr>
      </w:pPr>
      <w:bookmarkStart w:id="48" w:name="_Toc112680007"/>
      <w:bookmarkStart w:id="49" w:name="_Toc112751488"/>
      <w:r>
        <w:rPr>
          <w:rFonts w:eastAsiaTheme="majorEastAsia" w:cs="Arial"/>
        </w:rPr>
        <w:t>Skills</w:t>
      </w:r>
      <w:r w:rsidRPr="00A9727E">
        <w:rPr>
          <w:rFonts w:eastAsiaTheme="majorEastAsia" w:cs="Arial"/>
        </w:rPr>
        <w:t xml:space="preserve"> </w:t>
      </w:r>
      <w:r>
        <w:rPr>
          <w:rFonts w:eastAsiaTheme="majorEastAsia" w:cs="Arial"/>
        </w:rPr>
        <w:t xml:space="preserve">to </w:t>
      </w:r>
      <w:r w:rsidRPr="00A9727E">
        <w:rPr>
          <w:rFonts w:eastAsiaTheme="majorEastAsia" w:cs="Arial"/>
        </w:rPr>
        <w:t>develop the project</w:t>
      </w:r>
      <w:bookmarkEnd w:id="48"/>
      <w:bookmarkEnd w:id="49"/>
    </w:p>
    <w:p w14:paraId="76F8C30A" w14:textId="77777777" w:rsidR="00BB0603" w:rsidRPr="00D67BBC" w:rsidRDefault="00BB0603" w:rsidP="00BB0603">
      <w:pPr>
        <w:pStyle w:val="ListParagraph"/>
        <w:ind w:left="0"/>
        <w:rPr>
          <w:rFonts w:ascii="Arial" w:hAnsi="Arial" w:cs="Arial"/>
        </w:rPr>
      </w:pPr>
      <w:r w:rsidRPr="00D67BBC">
        <w:rPr>
          <w:rFonts w:ascii="Arial" w:hAnsi="Arial" w:cs="Arial"/>
        </w:rPr>
        <w:t xml:space="preserve">List the Technology based on your respective technology stack, that will be used to development the project. </w:t>
      </w:r>
    </w:p>
    <w:p w14:paraId="405F58DC" w14:textId="77777777" w:rsidR="00BB0603" w:rsidRPr="00D67BBC" w:rsidRDefault="00BB0603" w:rsidP="00BB0603">
      <w:pPr>
        <w:pStyle w:val="ListParagraph"/>
        <w:ind w:left="0"/>
        <w:rPr>
          <w:rFonts w:ascii="Arial" w:hAnsi="Arial" w:cs="Arial"/>
          <w:sz w:val="24"/>
        </w:rPr>
      </w:pPr>
    </w:p>
    <w:tbl>
      <w:tblPr>
        <w:tblStyle w:val="TableGrid"/>
        <w:tblW w:w="3603" w:type="pct"/>
        <w:tblLook w:val="0420" w:firstRow="1" w:lastRow="0" w:firstColumn="0" w:lastColumn="0" w:noHBand="0" w:noVBand="1"/>
      </w:tblPr>
      <w:tblGrid>
        <w:gridCol w:w="2695"/>
        <w:gridCol w:w="4499"/>
      </w:tblGrid>
      <w:tr w:rsidR="00BB0603" w:rsidRPr="008F7F10" w14:paraId="63DC6709" w14:textId="77777777" w:rsidTr="00DA1871">
        <w:trPr>
          <w:trHeight w:val="305"/>
        </w:trPr>
        <w:tc>
          <w:tcPr>
            <w:tcW w:w="1873" w:type="pct"/>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4E0BE13" w14:textId="77777777" w:rsidR="00BB0603" w:rsidRPr="008F7F10" w:rsidRDefault="00BB0603" w:rsidP="00DA1871">
            <w:pPr>
              <w:spacing w:line="256" w:lineRule="auto"/>
              <w:jc w:val="center"/>
              <w:rPr>
                <w:rFonts w:eastAsia="Calibri" w:cs="Arial"/>
                <w:b/>
                <w:bCs/>
                <w:sz w:val="22"/>
                <w:szCs w:val="22"/>
              </w:rPr>
            </w:pPr>
            <w:r w:rsidRPr="008F7F10">
              <w:rPr>
                <w:rFonts w:eastAsia="Calibri" w:cs="Arial"/>
                <w:b/>
                <w:bCs/>
                <w:sz w:val="22"/>
                <w:szCs w:val="22"/>
              </w:rPr>
              <w:t>Layer</w:t>
            </w:r>
          </w:p>
        </w:tc>
        <w:tc>
          <w:tcPr>
            <w:tcW w:w="3127" w:type="pct"/>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CE8A3AF" w14:textId="77777777" w:rsidR="00BB0603" w:rsidRPr="008F7F10" w:rsidRDefault="00BB0603" w:rsidP="00DA1871">
            <w:pPr>
              <w:spacing w:line="256" w:lineRule="auto"/>
              <w:jc w:val="center"/>
              <w:rPr>
                <w:rFonts w:eastAsia="Calibri" w:cs="Arial"/>
                <w:b/>
                <w:bCs/>
                <w:sz w:val="22"/>
                <w:szCs w:val="22"/>
              </w:rPr>
            </w:pPr>
            <w:r w:rsidRPr="008F7F10">
              <w:rPr>
                <w:rFonts w:eastAsia="Calibri" w:cs="Arial"/>
                <w:b/>
                <w:bCs/>
                <w:sz w:val="22"/>
                <w:szCs w:val="22"/>
              </w:rPr>
              <w:t>Tech Stack</w:t>
            </w:r>
          </w:p>
        </w:tc>
      </w:tr>
      <w:tr w:rsidR="00BB0603" w:rsidRPr="00A03831" w14:paraId="1D968766" w14:textId="77777777" w:rsidTr="00DA1871">
        <w:trPr>
          <w:trHeight w:val="467"/>
        </w:trPr>
        <w:tc>
          <w:tcPr>
            <w:tcW w:w="1873" w:type="pct"/>
            <w:tcBorders>
              <w:top w:val="single" w:sz="4" w:space="0" w:color="auto"/>
              <w:left w:val="single" w:sz="4" w:space="0" w:color="auto"/>
              <w:bottom w:val="single" w:sz="4" w:space="0" w:color="auto"/>
              <w:right w:val="single" w:sz="4" w:space="0" w:color="auto"/>
            </w:tcBorders>
            <w:hideMark/>
          </w:tcPr>
          <w:p w14:paraId="1969A4C8" w14:textId="77777777" w:rsidR="00BB0603" w:rsidRPr="00A03831" w:rsidRDefault="00BB0603" w:rsidP="00DA1871">
            <w:pPr>
              <w:spacing w:line="256" w:lineRule="auto"/>
              <w:rPr>
                <w:rFonts w:cs="Arial"/>
                <w:color w:val="A6A6A6" w:themeColor="background1" w:themeShade="A6"/>
                <w:sz w:val="22"/>
              </w:rPr>
            </w:pPr>
            <w:r w:rsidRPr="00A03831">
              <w:rPr>
                <w:rFonts w:eastAsia="Calibri" w:cs="Arial"/>
                <w:sz w:val="22"/>
                <w:szCs w:val="22"/>
              </w:rPr>
              <w:t>Front end</w:t>
            </w:r>
          </w:p>
        </w:tc>
        <w:tc>
          <w:tcPr>
            <w:tcW w:w="3127" w:type="pct"/>
            <w:tcBorders>
              <w:top w:val="single" w:sz="4" w:space="0" w:color="auto"/>
              <w:left w:val="single" w:sz="4" w:space="0" w:color="auto"/>
              <w:bottom w:val="single" w:sz="4" w:space="0" w:color="auto"/>
              <w:right w:val="single" w:sz="4" w:space="0" w:color="auto"/>
            </w:tcBorders>
            <w:hideMark/>
          </w:tcPr>
          <w:p w14:paraId="04E33E56" w14:textId="77777777" w:rsidR="00BB0603" w:rsidRPr="008F7F10" w:rsidRDefault="00BB0603" w:rsidP="00BB0603">
            <w:pPr>
              <w:pStyle w:val="ListParagraph"/>
              <w:numPr>
                <w:ilvl w:val="0"/>
                <w:numId w:val="39"/>
              </w:numPr>
              <w:spacing w:line="256" w:lineRule="auto"/>
              <w:jc w:val="both"/>
              <w:rPr>
                <w:rFonts w:cs="Arial"/>
              </w:rPr>
            </w:pPr>
            <w:r w:rsidRPr="008F7F10">
              <w:rPr>
                <w:rFonts w:cs="Arial"/>
              </w:rPr>
              <w:t xml:space="preserve">React </w:t>
            </w:r>
          </w:p>
          <w:p w14:paraId="1CDB2D21" w14:textId="77777777" w:rsidR="00BB0603" w:rsidRPr="008F7F10" w:rsidRDefault="00BB0603" w:rsidP="00BB0603">
            <w:pPr>
              <w:pStyle w:val="ListParagraph"/>
              <w:numPr>
                <w:ilvl w:val="0"/>
                <w:numId w:val="39"/>
              </w:numPr>
              <w:spacing w:line="256" w:lineRule="auto"/>
              <w:jc w:val="both"/>
              <w:rPr>
                <w:rFonts w:cs="Arial"/>
              </w:rPr>
            </w:pPr>
            <w:r w:rsidRPr="008F7F10">
              <w:rPr>
                <w:rFonts w:cs="Arial"/>
              </w:rPr>
              <w:t>JavaScript</w:t>
            </w:r>
          </w:p>
          <w:p w14:paraId="1F5F1432" w14:textId="77777777" w:rsidR="00BB0603" w:rsidRPr="008F7F10" w:rsidRDefault="00BB0603" w:rsidP="00BB0603">
            <w:pPr>
              <w:pStyle w:val="ListParagraph"/>
              <w:numPr>
                <w:ilvl w:val="0"/>
                <w:numId w:val="39"/>
              </w:numPr>
              <w:spacing w:line="256" w:lineRule="auto"/>
              <w:jc w:val="both"/>
              <w:rPr>
                <w:rFonts w:cs="Arial"/>
              </w:rPr>
            </w:pPr>
            <w:r w:rsidRPr="008F7F10">
              <w:rPr>
                <w:rFonts w:cs="Arial"/>
              </w:rPr>
              <w:t>Karma/ Cypress/ Jest</w:t>
            </w:r>
          </w:p>
        </w:tc>
      </w:tr>
      <w:tr w:rsidR="00BB0603" w:rsidRPr="00A03831" w14:paraId="4CF1DEA6" w14:textId="77777777" w:rsidTr="00DA1871">
        <w:trPr>
          <w:trHeight w:val="467"/>
        </w:trPr>
        <w:tc>
          <w:tcPr>
            <w:tcW w:w="1873" w:type="pct"/>
            <w:tcBorders>
              <w:top w:val="single" w:sz="4" w:space="0" w:color="auto"/>
              <w:left w:val="single" w:sz="4" w:space="0" w:color="auto"/>
              <w:bottom w:val="single" w:sz="4" w:space="0" w:color="auto"/>
              <w:right w:val="single" w:sz="4" w:space="0" w:color="auto"/>
            </w:tcBorders>
            <w:hideMark/>
          </w:tcPr>
          <w:p w14:paraId="32D5279A" w14:textId="77777777" w:rsidR="00BB0603" w:rsidRPr="00A03831" w:rsidRDefault="00BB0603" w:rsidP="00DA1871">
            <w:pPr>
              <w:spacing w:line="256" w:lineRule="auto"/>
              <w:rPr>
                <w:rFonts w:eastAsia="Calibri" w:cs="Arial"/>
                <w:sz w:val="22"/>
                <w:szCs w:val="22"/>
              </w:rPr>
            </w:pPr>
            <w:r>
              <w:rPr>
                <w:rFonts w:eastAsia="Calibri" w:cs="Arial"/>
                <w:sz w:val="22"/>
                <w:szCs w:val="22"/>
              </w:rPr>
              <w:t>Back</w:t>
            </w:r>
            <w:r w:rsidRPr="00A03831">
              <w:rPr>
                <w:rFonts w:eastAsia="Calibri" w:cs="Arial"/>
                <w:sz w:val="22"/>
                <w:szCs w:val="22"/>
              </w:rPr>
              <w:t xml:space="preserve"> End</w:t>
            </w:r>
          </w:p>
        </w:tc>
        <w:tc>
          <w:tcPr>
            <w:tcW w:w="3127" w:type="pct"/>
            <w:tcBorders>
              <w:top w:val="single" w:sz="4" w:space="0" w:color="auto"/>
              <w:left w:val="single" w:sz="4" w:space="0" w:color="auto"/>
              <w:bottom w:val="single" w:sz="4" w:space="0" w:color="auto"/>
              <w:right w:val="single" w:sz="4" w:space="0" w:color="auto"/>
            </w:tcBorders>
            <w:hideMark/>
          </w:tcPr>
          <w:p w14:paraId="365D06BA" w14:textId="77777777" w:rsidR="00BB0603" w:rsidRDefault="00BB0603" w:rsidP="00BB0603">
            <w:pPr>
              <w:pStyle w:val="ListParagraph"/>
              <w:numPr>
                <w:ilvl w:val="0"/>
                <w:numId w:val="40"/>
              </w:numPr>
              <w:spacing w:line="256" w:lineRule="auto"/>
              <w:jc w:val="both"/>
              <w:rPr>
                <w:rFonts w:cs="Arial"/>
              </w:rPr>
            </w:pPr>
            <w:r w:rsidRPr="008F7F10">
              <w:rPr>
                <w:rFonts w:cs="Arial"/>
              </w:rPr>
              <w:t>JDK1.8</w:t>
            </w:r>
          </w:p>
          <w:p w14:paraId="29D7E7DC" w14:textId="77777777" w:rsidR="00BB0603" w:rsidRDefault="00BB0603" w:rsidP="00BB0603">
            <w:pPr>
              <w:pStyle w:val="ListParagraph"/>
              <w:numPr>
                <w:ilvl w:val="0"/>
                <w:numId w:val="40"/>
              </w:numPr>
              <w:spacing w:line="256" w:lineRule="auto"/>
              <w:jc w:val="both"/>
              <w:rPr>
                <w:rFonts w:cs="Arial"/>
              </w:rPr>
            </w:pPr>
            <w:r w:rsidRPr="008F7F10">
              <w:rPr>
                <w:rFonts w:cs="Arial"/>
              </w:rPr>
              <w:t>Spring Boot</w:t>
            </w:r>
          </w:p>
          <w:p w14:paraId="5AE6B80A" w14:textId="77777777" w:rsidR="00BB0603" w:rsidRDefault="00BB0603" w:rsidP="00BB0603">
            <w:pPr>
              <w:pStyle w:val="ListParagraph"/>
              <w:numPr>
                <w:ilvl w:val="0"/>
                <w:numId w:val="40"/>
              </w:numPr>
              <w:spacing w:line="256" w:lineRule="auto"/>
              <w:jc w:val="both"/>
              <w:rPr>
                <w:rFonts w:cs="Arial"/>
              </w:rPr>
            </w:pPr>
            <w:r w:rsidRPr="008F7F10">
              <w:rPr>
                <w:rFonts w:cs="Arial"/>
              </w:rPr>
              <w:t>JPA/Hibernate</w:t>
            </w:r>
          </w:p>
          <w:p w14:paraId="602F3EA8" w14:textId="77777777" w:rsidR="00BB0603" w:rsidRDefault="00BB0603" w:rsidP="00BB0603">
            <w:pPr>
              <w:pStyle w:val="ListParagraph"/>
              <w:numPr>
                <w:ilvl w:val="0"/>
                <w:numId w:val="40"/>
              </w:numPr>
              <w:spacing w:line="256" w:lineRule="auto"/>
              <w:jc w:val="both"/>
              <w:rPr>
                <w:rFonts w:cs="Arial"/>
              </w:rPr>
            </w:pPr>
            <w:r w:rsidRPr="008F7F10">
              <w:rPr>
                <w:rFonts w:cs="Arial"/>
              </w:rPr>
              <w:t>Maven</w:t>
            </w:r>
          </w:p>
          <w:p w14:paraId="0F83A9DF" w14:textId="77777777" w:rsidR="00BB0603" w:rsidRDefault="00BB0603" w:rsidP="00BB0603">
            <w:pPr>
              <w:pStyle w:val="ListParagraph"/>
              <w:numPr>
                <w:ilvl w:val="0"/>
                <w:numId w:val="40"/>
              </w:numPr>
              <w:spacing w:line="256" w:lineRule="auto"/>
              <w:jc w:val="both"/>
              <w:rPr>
                <w:rFonts w:cs="Arial"/>
              </w:rPr>
            </w:pPr>
            <w:r w:rsidRPr="008F7F10">
              <w:rPr>
                <w:rFonts w:cs="Arial"/>
              </w:rPr>
              <w:t>SonarQube</w:t>
            </w:r>
          </w:p>
          <w:p w14:paraId="491886A2" w14:textId="77777777" w:rsidR="00BB0603" w:rsidRPr="008F7F10" w:rsidRDefault="00BB0603" w:rsidP="00BB0603">
            <w:pPr>
              <w:pStyle w:val="ListParagraph"/>
              <w:numPr>
                <w:ilvl w:val="0"/>
                <w:numId w:val="40"/>
              </w:numPr>
              <w:spacing w:line="256" w:lineRule="auto"/>
              <w:jc w:val="both"/>
              <w:rPr>
                <w:rFonts w:cs="Arial"/>
              </w:rPr>
            </w:pPr>
            <w:r w:rsidRPr="008F7F10">
              <w:rPr>
                <w:rFonts w:cs="Arial"/>
              </w:rPr>
              <w:t xml:space="preserve">Junit </w:t>
            </w:r>
          </w:p>
        </w:tc>
      </w:tr>
      <w:tr w:rsidR="00BB0603" w:rsidRPr="00A03831" w14:paraId="26C24866" w14:textId="77777777" w:rsidTr="00DA1871">
        <w:trPr>
          <w:trHeight w:val="467"/>
        </w:trPr>
        <w:tc>
          <w:tcPr>
            <w:tcW w:w="1873" w:type="pct"/>
            <w:tcBorders>
              <w:top w:val="single" w:sz="4" w:space="0" w:color="auto"/>
              <w:left w:val="single" w:sz="4" w:space="0" w:color="auto"/>
              <w:bottom w:val="single" w:sz="4" w:space="0" w:color="auto"/>
              <w:right w:val="single" w:sz="4" w:space="0" w:color="auto"/>
            </w:tcBorders>
            <w:hideMark/>
          </w:tcPr>
          <w:p w14:paraId="75F7726C" w14:textId="77777777" w:rsidR="00BB0603" w:rsidRPr="00A03831" w:rsidRDefault="00BB0603" w:rsidP="00DA1871">
            <w:pPr>
              <w:spacing w:line="256" w:lineRule="auto"/>
              <w:rPr>
                <w:rFonts w:eastAsia="Calibri" w:cs="Arial"/>
                <w:sz w:val="22"/>
                <w:szCs w:val="22"/>
              </w:rPr>
            </w:pPr>
            <w:r w:rsidRPr="00A03831">
              <w:rPr>
                <w:rFonts w:eastAsia="Calibri" w:cs="Arial"/>
                <w:sz w:val="22"/>
                <w:szCs w:val="22"/>
              </w:rPr>
              <w:t>Database</w:t>
            </w:r>
          </w:p>
        </w:tc>
        <w:tc>
          <w:tcPr>
            <w:tcW w:w="3127" w:type="pct"/>
            <w:tcBorders>
              <w:top w:val="single" w:sz="4" w:space="0" w:color="auto"/>
              <w:left w:val="single" w:sz="4" w:space="0" w:color="auto"/>
              <w:bottom w:val="single" w:sz="4" w:space="0" w:color="auto"/>
              <w:right w:val="single" w:sz="4" w:space="0" w:color="auto"/>
            </w:tcBorders>
            <w:hideMark/>
          </w:tcPr>
          <w:p w14:paraId="30ED9D8F" w14:textId="77777777" w:rsidR="00BB0603" w:rsidRPr="00EF7C59" w:rsidRDefault="00BB0603" w:rsidP="00BB0603">
            <w:pPr>
              <w:pStyle w:val="ListParagraph"/>
              <w:numPr>
                <w:ilvl w:val="0"/>
                <w:numId w:val="40"/>
              </w:numPr>
              <w:spacing w:line="256" w:lineRule="auto"/>
              <w:jc w:val="both"/>
              <w:rPr>
                <w:rFonts w:cs="Arial"/>
              </w:rPr>
            </w:pPr>
            <w:r w:rsidRPr="00EF7C59">
              <w:rPr>
                <w:rFonts w:cs="Arial"/>
              </w:rPr>
              <w:t>MongoDB / MySQL / PostgreSQL</w:t>
            </w:r>
          </w:p>
        </w:tc>
      </w:tr>
      <w:tr w:rsidR="00BB0603" w:rsidRPr="00A03831" w14:paraId="7B5B5048" w14:textId="77777777" w:rsidTr="00DA1871">
        <w:trPr>
          <w:trHeight w:val="467"/>
        </w:trPr>
        <w:tc>
          <w:tcPr>
            <w:tcW w:w="1873" w:type="pct"/>
            <w:tcBorders>
              <w:top w:val="single" w:sz="4" w:space="0" w:color="auto"/>
              <w:left w:val="single" w:sz="4" w:space="0" w:color="auto"/>
              <w:bottom w:val="single" w:sz="4" w:space="0" w:color="auto"/>
              <w:right w:val="single" w:sz="4" w:space="0" w:color="auto"/>
            </w:tcBorders>
            <w:hideMark/>
          </w:tcPr>
          <w:p w14:paraId="0660358B" w14:textId="77777777" w:rsidR="00BB0603" w:rsidRPr="00A03831" w:rsidRDefault="00BB0603" w:rsidP="00DA1871">
            <w:pPr>
              <w:spacing w:line="256" w:lineRule="auto"/>
              <w:rPr>
                <w:rFonts w:eastAsia="Calibri" w:cs="Arial"/>
                <w:sz w:val="22"/>
                <w:szCs w:val="22"/>
              </w:rPr>
            </w:pPr>
            <w:r>
              <w:rPr>
                <w:rFonts w:eastAsia="Calibri" w:cs="Arial"/>
                <w:sz w:val="22"/>
                <w:szCs w:val="22"/>
              </w:rPr>
              <w:t>Deployment Infra</w:t>
            </w:r>
          </w:p>
        </w:tc>
        <w:tc>
          <w:tcPr>
            <w:tcW w:w="3127" w:type="pct"/>
            <w:tcBorders>
              <w:top w:val="single" w:sz="4" w:space="0" w:color="auto"/>
              <w:left w:val="single" w:sz="4" w:space="0" w:color="auto"/>
              <w:bottom w:val="single" w:sz="4" w:space="0" w:color="auto"/>
              <w:right w:val="single" w:sz="4" w:space="0" w:color="auto"/>
            </w:tcBorders>
            <w:hideMark/>
          </w:tcPr>
          <w:p w14:paraId="33F2C9B9" w14:textId="77777777" w:rsidR="00BB0603" w:rsidRPr="00EF7C59" w:rsidRDefault="00BB0603" w:rsidP="00BB0603">
            <w:pPr>
              <w:pStyle w:val="ListParagraph"/>
              <w:numPr>
                <w:ilvl w:val="0"/>
                <w:numId w:val="40"/>
              </w:numPr>
              <w:spacing w:line="256" w:lineRule="auto"/>
              <w:jc w:val="both"/>
              <w:rPr>
                <w:rFonts w:cs="Arial"/>
              </w:rPr>
            </w:pPr>
            <w:r w:rsidRPr="00EF7C59">
              <w:rPr>
                <w:rFonts w:cs="Arial"/>
              </w:rPr>
              <w:t>AWS code commit/&lt;&lt;TBD&gt;&gt;</w:t>
            </w:r>
          </w:p>
          <w:p w14:paraId="043188D7" w14:textId="77777777" w:rsidR="00BB0603" w:rsidRPr="00EF7C59" w:rsidRDefault="00BB0603" w:rsidP="00BB0603">
            <w:pPr>
              <w:pStyle w:val="ListParagraph"/>
              <w:numPr>
                <w:ilvl w:val="0"/>
                <w:numId w:val="40"/>
              </w:numPr>
              <w:spacing w:line="256" w:lineRule="auto"/>
              <w:jc w:val="both"/>
              <w:rPr>
                <w:rFonts w:cs="Arial"/>
              </w:rPr>
            </w:pPr>
            <w:r w:rsidRPr="00EF7C59">
              <w:rPr>
                <w:rFonts w:cs="Arial"/>
              </w:rPr>
              <w:t>Amazon ECR repository</w:t>
            </w:r>
          </w:p>
        </w:tc>
      </w:tr>
    </w:tbl>
    <w:p w14:paraId="7923D27D" w14:textId="77777777" w:rsidR="00BB0603" w:rsidRDefault="00BB0603" w:rsidP="00BB0603">
      <w:pPr>
        <w:pStyle w:val="ListParagraph"/>
        <w:ind w:left="0"/>
        <w:rPr>
          <w:rFonts w:ascii="Arial" w:hAnsi="Arial" w:cs="Arial"/>
        </w:rPr>
      </w:pPr>
    </w:p>
    <w:p w14:paraId="6E4EFAD2" w14:textId="77777777" w:rsidR="00BB0603" w:rsidRDefault="00BB0603" w:rsidP="00BB0603">
      <w:pPr>
        <w:pStyle w:val="ListParagraph"/>
        <w:ind w:left="0"/>
        <w:rPr>
          <w:rFonts w:ascii="Arial" w:hAnsi="Arial" w:cs="Arial"/>
        </w:rPr>
      </w:pPr>
    </w:p>
    <w:p w14:paraId="66F93C67" w14:textId="77777777" w:rsidR="00BB0603" w:rsidRDefault="00BB0603" w:rsidP="00BB0603">
      <w:pPr>
        <w:pStyle w:val="ListParagraph"/>
        <w:ind w:left="0"/>
        <w:rPr>
          <w:rFonts w:ascii="Arial" w:hAnsi="Arial" w:cs="Arial"/>
        </w:rPr>
      </w:pPr>
    </w:p>
    <w:p w14:paraId="028F2DD6" w14:textId="77777777" w:rsidR="00BB0603" w:rsidRDefault="00BB0603" w:rsidP="00BB0603">
      <w:pPr>
        <w:pStyle w:val="ListParagraph"/>
        <w:ind w:left="0"/>
        <w:rPr>
          <w:rFonts w:ascii="Arial" w:hAnsi="Arial" w:cs="Arial"/>
        </w:rPr>
      </w:pPr>
    </w:p>
    <w:p w14:paraId="49DE2C3B" w14:textId="77777777" w:rsidR="00BB0603" w:rsidRPr="006409D9" w:rsidRDefault="00BB0603" w:rsidP="00BB0603">
      <w:pPr>
        <w:pStyle w:val="Heading1"/>
        <w:rPr>
          <w:rFonts w:eastAsiaTheme="majorEastAsia"/>
        </w:rPr>
      </w:pPr>
      <w:bookmarkStart w:id="50" w:name="_Toc112680008"/>
      <w:bookmarkStart w:id="51" w:name="_Toc112751489"/>
      <w:r w:rsidRPr="00BE0F19">
        <w:rPr>
          <w:rFonts w:eastAsiaTheme="majorEastAsia" w:cs="Arial"/>
        </w:rPr>
        <w:lastRenderedPageBreak/>
        <w:t>Implementation Notes</w:t>
      </w:r>
      <w:bookmarkEnd w:id="50"/>
      <w:bookmarkEnd w:id="51"/>
    </w:p>
    <w:p w14:paraId="6B53A3D5" w14:textId="77777777" w:rsidR="00BB0603" w:rsidRPr="00736612" w:rsidRDefault="00BB0603" w:rsidP="00BB0603">
      <w:pPr>
        <w:rPr>
          <w:rFonts w:eastAsiaTheme="majorEastAsia" w:cs="Arial"/>
          <w:sz w:val="22"/>
          <w:szCs w:val="22"/>
        </w:rPr>
      </w:pPr>
      <w:r w:rsidRPr="00736612">
        <w:rPr>
          <w:rFonts w:eastAsiaTheme="majorEastAsia" w:cs="Arial"/>
          <w:sz w:val="22"/>
          <w:szCs w:val="22"/>
        </w:rPr>
        <w:t>As per the project requirement modification can be done in the below table.</w:t>
      </w:r>
    </w:p>
    <w:tbl>
      <w:tblPr>
        <w:tblStyle w:val="TableGrid"/>
        <w:tblW w:w="4775" w:type="pct"/>
        <w:tblLook w:val="0420" w:firstRow="1" w:lastRow="0" w:firstColumn="0" w:lastColumn="0" w:noHBand="0" w:noVBand="1"/>
      </w:tblPr>
      <w:tblGrid>
        <w:gridCol w:w="2876"/>
        <w:gridCol w:w="6659"/>
      </w:tblGrid>
      <w:tr w:rsidR="00BB0603" w:rsidRPr="00736612" w14:paraId="083F1228" w14:textId="77777777" w:rsidTr="00DA1871">
        <w:trPr>
          <w:trHeight w:val="683"/>
        </w:trPr>
        <w:tc>
          <w:tcPr>
            <w:tcW w:w="1508" w:type="pct"/>
            <w:tcBorders>
              <w:top w:val="single" w:sz="4" w:space="0" w:color="auto"/>
              <w:left w:val="single" w:sz="4" w:space="0" w:color="auto"/>
              <w:bottom w:val="single" w:sz="4" w:space="0" w:color="auto"/>
              <w:right w:val="single" w:sz="4" w:space="0" w:color="auto"/>
            </w:tcBorders>
          </w:tcPr>
          <w:p w14:paraId="02C10F67" w14:textId="77777777" w:rsidR="00BB0603" w:rsidRPr="00736612" w:rsidRDefault="00BB0603" w:rsidP="00DA1871">
            <w:pPr>
              <w:rPr>
                <w:rFonts w:cs="Arial"/>
                <w:color w:val="000000" w:themeColor="text1"/>
                <w:sz w:val="22"/>
                <w:szCs w:val="22"/>
              </w:rPr>
            </w:pPr>
            <w:r w:rsidRPr="00736612">
              <w:rPr>
                <w:rFonts w:cs="Arial"/>
                <w:color w:val="000000" w:themeColor="text1"/>
                <w:sz w:val="22"/>
                <w:szCs w:val="22"/>
              </w:rPr>
              <w:t>Milestone -</w:t>
            </w:r>
            <w:r>
              <w:rPr>
                <w:rFonts w:cs="Arial"/>
                <w:color w:val="000000" w:themeColor="text1"/>
                <w:sz w:val="22"/>
                <w:szCs w:val="22"/>
              </w:rPr>
              <w:t>1</w:t>
            </w:r>
          </w:p>
        </w:tc>
        <w:tc>
          <w:tcPr>
            <w:tcW w:w="3492" w:type="pct"/>
            <w:tcBorders>
              <w:top w:val="single" w:sz="4" w:space="0" w:color="auto"/>
              <w:left w:val="single" w:sz="4" w:space="0" w:color="auto"/>
              <w:bottom w:val="single" w:sz="4" w:space="0" w:color="auto"/>
              <w:right w:val="single" w:sz="4" w:space="0" w:color="auto"/>
            </w:tcBorders>
          </w:tcPr>
          <w:p w14:paraId="4378A0FC" w14:textId="77777777" w:rsidR="00BB0603" w:rsidRPr="008626AF" w:rsidRDefault="00BB0603" w:rsidP="00DA1871">
            <w:pPr>
              <w:spacing w:line="256" w:lineRule="auto"/>
              <w:jc w:val="both"/>
              <w:rPr>
                <w:rFonts w:cs="Arial"/>
                <w:b/>
                <w:bCs/>
                <w:color w:val="000000" w:themeColor="text1"/>
                <w:u w:val="single"/>
              </w:rPr>
            </w:pPr>
            <w:r w:rsidRPr="008626AF">
              <w:rPr>
                <w:rFonts w:cs="Arial"/>
                <w:b/>
                <w:bCs/>
                <w:color w:val="000000" w:themeColor="text1"/>
                <w:u w:val="single"/>
              </w:rPr>
              <w:t>Spring Boot</w:t>
            </w:r>
          </w:p>
          <w:p w14:paraId="05C4B0BB" w14:textId="77777777" w:rsidR="00BB0603" w:rsidRPr="00736612" w:rsidRDefault="00BB0603" w:rsidP="00DA1871">
            <w:pPr>
              <w:spacing w:line="256" w:lineRule="auto"/>
              <w:jc w:val="both"/>
              <w:rPr>
                <w:rFonts w:cs="Arial"/>
                <w:color w:val="000000" w:themeColor="text1"/>
              </w:rPr>
            </w:pPr>
            <w:r w:rsidRPr="00736612">
              <w:rPr>
                <w:rFonts w:cs="Arial"/>
                <w:color w:val="000000" w:themeColor="text1"/>
              </w:rPr>
              <w:t>Create Spring Boot REST Microservices to perform SAVE Operation using POST method.</w:t>
            </w:r>
          </w:p>
          <w:p w14:paraId="65BC9D7E" w14:textId="75F5B59F" w:rsidR="00BB0603" w:rsidRDefault="00BB0603" w:rsidP="00BB0603">
            <w:pPr>
              <w:pStyle w:val="ListParagraph"/>
              <w:numPr>
                <w:ilvl w:val="0"/>
                <w:numId w:val="41"/>
              </w:numPr>
              <w:spacing w:after="160" w:line="254" w:lineRule="auto"/>
              <w:contextualSpacing/>
              <w:rPr>
                <w:rFonts w:ascii="Arial" w:hAnsi="Arial" w:cs="Arial"/>
              </w:rPr>
            </w:pPr>
            <w:r w:rsidRPr="00736612">
              <w:rPr>
                <w:rFonts w:ascii="Arial" w:hAnsi="Arial" w:cs="Arial"/>
              </w:rPr>
              <w:t>Use Microservices Architecture</w:t>
            </w:r>
          </w:p>
          <w:p w14:paraId="6E459C87" w14:textId="176361BC" w:rsidR="004A35A7" w:rsidRPr="00736612" w:rsidRDefault="004A35A7" w:rsidP="00BB0603">
            <w:pPr>
              <w:pStyle w:val="ListParagraph"/>
              <w:numPr>
                <w:ilvl w:val="0"/>
                <w:numId w:val="41"/>
              </w:numPr>
              <w:spacing w:after="160" w:line="254" w:lineRule="auto"/>
              <w:contextualSpacing/>
              <w:rPr>
                <w:rFonts w:ascii="Arial" w:hAnsi="Arial" w:cs="Arial"/>
              </w:rPr>
            </w:pPr>
            <w:r>
              <w:rPr>
                <w:rFonts w:ascii="Arial" w:hAnsi="Arial" w:cs="Arial"/>
              </w:rPr>
              <w:t>Use Spring batch</w:t>
            </w:r>
          </w:p>
          <w:p w14:paraId="0FF2E762" w14:textId="77777777" w:rsidR="00BB0603" w:rsidRPr="00736612" w:rsidRDefault="00BB0603" w:rsidP="00BB0603">
            <w:pPr>
              <w:pStyle w:val="ListParagraph"/>
              <w:numPr>
                <w:ilvl w:val="0"/>
                <w:numId w:val="41"/>
              </w:numPr>
              <w:spacing w:line="256" w:lineRule="auto"/>
              <w:jc w:val="both"/>
              <w:rPr>
                <w:rFonts w:ascii="Arial" w:hAnsi="Arial" w:cs="Arial"/>
                <w:color w:val="000000" w:themeColor="text1"/>
              </w:rPr>
            </w:pPr>
            <w:r w:rsidRPr="00736612">
              <w:rPr>
                <w:rFonts w:ascii="Arial" w:hAnsi="Arial" w:cs="Arial"/>
                <w:color w:val="000000" w:themeColor="text1"/>
              </w:rPr>
              <w:t>Follow coding standards</w:t>
            </w:r>
          </w:p>
          <w:p w14:paraId="74A350B2" w14:textId="77777777" w:rsidR="00BB0603" w:rsidRPr="00736612" w:rsidRDefault="00BB0603" w:rsidP="00BB0603">
            <w:pPr>
              <w:pStyle w:val="ListParagraph"/>
              <w:numPr>
                <w:ilvl w:val="0"/>
                <w:numId w:val="41"/>
              </w:numPr>
              <w:spacing w:line="256" w:lineRule="auto"/>
              <w:jc w:val="both"/>
              <w:rPr>
                <w:rFonts w:ascii="Arial" w:hAnsi="Arial" w:cs="Arial"/>
                <w:color w:val="000000" w:themeColor="text1"/>
              </w:rPr>
            </w:pPr>
            <w:r w:rsidRPr="00736612">
              <w:rPr>
                <w:rFonts w:ascii="Arial" w:hAnsi="Arial" w:cs="Arial"/>
                <w:color w:val="000000" w:themeColor="text1"/>
              </w:rPr>
              <w:t>Follow Standard project structure</w:t>
            </w:r>
          </w:p>
          <w:p w14:paraId="385BC269" w14:textId="77777777" w:rsidR="00BB0603" w:rsidRPr="00736612" w:rsidRDefault="00BB0603" w:rsidP="00BB0603">
            <w:pPr>
              <w:pStyle w:val="ListParagraph"/>
              <w:numPr>
                <w:ilvl w:val="0"/>
                <w:numId w:val="41"/>
              </w:numPr>
              <w:spacing w:after="160" w:line="252" w:lineRule="auto"/>
              <w:contextualSpacing/>
              <w:jc w:val="both"/>
              <w:rPr>
                <w:rFonts w:ascii="Arial" w:hAnsi="Arial" w:cs="Arial"/>
                <w:color w:val="000000" w:themeColor="text1"/>
              </w:rPr>
            </w:pPr>
            <w:r w:rsidRPr="00736612">
              <w:rPr>
                <w:rFonts w:ascii="Arial" w:hAnsi="Arial" w:cs="Arial"/>
              </w:rPr>
              <w:t>Message input/output format should be in JSON (Read the values from the property/input files, wherever applicable). Input/output format can be designed as per the discretion of the participant</w:t>
            </w:r>
          </w:p>
          <w:p w14:paraId="333E18D4" w14:textId="77777777" w:rsidR="00BB0603" w:rsidRPr="00736612" w:rsidRDefault="00BB0603" w:rsidP="00BB0603">
            <w:pPr>
              <w:widowControl/>
              <w:numPr>
                <w:ilvl w:val="0"/>
                <w:numId w:val="41"/>
              </w:numPr>
              <w:spacing w:before="0" w:after="0" w:line="360" w:lineRule="auto"/>
              <w:ind w:right="0"/>
              <w:jc w:val="both"/>
              <w:rPr>
                <w:rFonts w:asciiTheme="minorHAnsi" w:hAnsiTheme="minorHAnsi" w:cs="Arial"/>
                <w:sz w:val="22"/>
                <w:szCs w:val="22"/>
              </w:rPr>
            </w:pPr>
            <w:r w:rsidRPr="00736612">
              <w:rPr>
                <w:rFonts w:cs="Arial"/>
                <w:sz w:val="22"/>
                <w:szCs w:val="22"/>
              </w:rPr>
              <w:t xml:space="preserve">Database connections and web service URLs should be configurable. </w:t>
            </w:r>
          </w:p>
          <w:p w14:paraId="704B38F5" w14:textId="77777777" w:rsidR="00BB0603" w:rsidRDefault="00BB0603" w:rsidP="00BB0603">
            <w:pPr>
              <w:pStyle w:val="ListParagraph"/>
              <w:numPr>
                <w:ilvl w:val="0"/>
                <w:numId w:val="41"/>
              </w:numPr>
              <w:spacing w:after="160" w:line="254" w:lineRule="auto"/>
              <w:contextualSpacing/>
              <w:rPr>
                <w:rFonts w:ascii="Arial" w:hAnsi="Arial" w:cs="Arial"/>
              </w:rPr>
            </w:pPr>
            <w:r w:rsidRPr="00736612">
              <w:rPr>
                <w:rFonts w:ascii="Arial" w:hAnsi="Arial" w:cs="Arial"/>
              </w:rPr>
              <w:t>Use browser / POST Man to invoke APIs</w:t>
            </w:r>
          </w:p>
          <w:p w14:paraId="10D4F4D6" w14:textId="77777777" w:rsidR="00BB0603" w:rsidRPr="00736612" w:rsidRDefault="00BB0603" w:rsidP="00BB0603">
            <w:pPr>
              <w:pStyle w:val="ListParagraph"/>
              <w:numPr>
                <w:ilvl w:val="0"/>
                <w:numId w:val="41"/>
              </w:numPr>
              <w:spacing w:after="160" w:line="254" w:lineRule="auto"/>
              <w:contextualSpacing/>
              <w:rPr>
                <w:rFonts w:ascii="Arial" w:hAnsi="Arial" w:cs="Arial"/>
              </w:rPr>
            </w:pPr>
            <w:r>
              <w:rPr>
                <w:rFonts w:ascii="Arial" w:hAnsi="Arial" w:cs="Arial"/>
              </w:rPr>
              <w:t>Swagger implementation.</w:t>
            </w:r>
          </w:p>
          <w:p w14:paraId="54C16386" w14:textId="77777777" w:rsidR="00BB0603" w:rsidRPr="00736612" w:rsidRDefault="00BB0603" w:rsidP="00BB0603">
            <w:pPr>
              <w:pStyle w:val="ListParagraph"/>
              <w:numPr>
                <w:ilvl w:val="0"/>
                <w:numId w:val="41"/>
              </w:numPr>
              <w:spacing w:line="256" w:lineRule="auto"/>
              <w:jc w:val="both"/>
              <w:rPr>
                <w:rFonts w:ascii="Arial" w:hAnsi="Arial" w:cs="Arial"/>
                <w:color w:val="000000" w:themeColor="text1"/>
              </w:rPr>
            </w:pPr>
            <w:r w:rsidRPr="00736612">
              <w:rPr>
                <w:rFonts w:ascii="Arial" w:hAnsi="Arial" w:cs="Arial"/>
                <w:color w:val="000000" w:themeColor="text1"/>
              </w:rPr>
              <w:t>Run SonarQube for code quality.</w:t>
            </w:r>
          </w:p>
          <w:p w14:paraId="1A13E4D9" w14:textId="77777777" w:rsidR="00BB0603" w:rsidRPr="00736612" w:rsidRDefault="00BB0603" w:rsidP="00BB0603">
            <w:pPr>
              <w:pStyle w:val="ListParagraph"/>
              <w:numPr>
                <w:ilvl w:val="0"/>
                <w:numId w:val="41"/>
              </w:numPr>
              <w:spacing w:line="256" w:lineRule="auto"/>
              <w:jc w:val="both"/>
              <w:rPr>
                <w:rFonts w:cs="Arial"/>
              </w:rPr>
            </w:pPr>
            <w:r w:rsidRPr="00736612">
              <w:rPr>
                <w:rFonts w:ascii="Arial" w:hAnsi="Arial" w:cs="Arial"/>
                <w:color w:val="000000" w:themeColor="text1"/>
              </w:rPr>
              <w:t>Implement Junit for unit testing.</w:t>
            </w:r>
          </w:p>
        </w:tc>
      </w:tr>
      <w:tr w:rsidR="00BB0603" w:rsidRPr="00736612" w14:paraId="36E52ABC" w14:textId="77777777" w:rsidTr="00DA1871">
        <w:trPr>
          <w:trHeight w:val="683"/>
        </w:trPr>
        <w:tc>
          <w:tcPr>
            <w:tcW w:w="1508" w:type="pct"/>
            <w:tcBorders>
              <w:top w:val="single" w:sz="4" w:space="0" w:color="auto"/>
              <w:left w:val="single" w:sz="4" w:space="0" w:color="auto"/>
              <w:bottom w:val="single" w:sz="4" w:space="0" w:color="auto"/>
              <w:right w:val="single" w:sz="4" w:space="0" w:color="auto"/>
            </w:tcBorders>
          </w:tcPr>
          <w:p w14:paraId="76A83A48" w14:textId="77777777" w:rsidR="00BB0603" w:rsidRPr="00736612" w:rsidRDefault="00BB0603" w:rsidP="00DA1871">
            <w:pPr>
              <w:rPr>
                <w:rFonts w:cs="Arial"/>
                <w:color w:val="000000" w:themeColor="text1"/>
                <w:sz w:val="22"/>
                <w:szCs w:val="22"/>
              </w:rPr>
            </w:pPr>
            <w:r w:rsidRPr="00736612">
              <w:rPr>
                <w:rFonts w:cs="Arial"/>
                <w:color w:val="000000" w:themeColor="text1"/>
                <w:sz w:val="22"/>
                <w:szCs w:val="22"/>
              </w:rPr>
              <w:t>Milestone -</w:t>
            </w:r>
            <w:r>
              <w:rPr>
                <w:rFonts w:cs="Arial"/>
                <w:color w:val="000000" w:themeColor="text1"/>
                <w:sz w:val="22"/>
                <w:szCs w:val="22"/>
              </w:rPr>
              <w:t>2</w:t>
            </w:r>
          </w:p>
        </w:tc>
        <w:tc>
          <w:tcPr>
            <w:tcW w:w="3492" w:type="pct"/>
            <w:tcBorders>
              <w:top w:val="single" w:sz="4" w:space="0" w:color="auto"/>
              <w:left w:val="single" w:sz="4" w:space="0" w:color="auto"/>
              <w:bottom w:val="single" w:sz="4" w:space="0" w:color="auto"/>
              <w:right w:val="single" w:sz="4" w:space="0" w:color="auto"/>
            </w:tcBorders>
          </w:tcPr>
          <w:p w14:paraId="2ED0CD60" w14:textId="77777777" w:rsidR="00BB0603" w:rsidRPr="00736612" w:rsidRDefault="00BB0603" w:rsidP="00BB0603">
            <w:pPr>
              <w:pStyle w:val="ListParagraph"/>
              <w:numPr>
                <w:ilvl w:val="0"/>
                <w:numId w:val="41"/>
              </w:numPr>
              <w:spacing w:line="256" w:lineRule="auto"/>
              <w:jc w:val="both"/>
              <w:rPr>
                <w:rFonts w:ascii="Arial" w:hAnsi="Arial" w:cs="Arial"/>
                <w:color w:val="000000" w:themeColor="text1"/>
              </w:rPr>
            </w:pPr>
            <w:r w:rsidRPr="00736612">
              <w:rPr>
                <w:rFonts w:ascii="Arial" w:hAnsi="Arial" w:cs="Arial"/>
                <w:color w:val="000000" w:themeColor="text1"/>
              </w:rPr>
              <w:t>Implement user-stories using any one of the UI frameworks [React]</w:t>
            </w:r>
          </w:p>
          <w:p w14:paraId="1B63A109" w14:textId="77777777" w:rsidR="00BB0603" w:rsidRPr="002B7077" w:rsidRDefault="00BB0603" w:rsidP="00BB0603">
            <w:pPr>
              <w:pStyle w:val="ListParagraph"/>
              <w:numPr>
                <w:ilvl w:val="0"/>
                <w:numId w:val="41"/>
              </w:numPr>
              <w:spacing w:line="256" w:lineRule="auto"/>
              <w:jc w:val="both"/>
              <w:rPr>
                <w:rFonts w:ascii="Arial" w:hAnsi="Arial" w:cs="Arial"/>
                <w:color w:val="000000" w:themeColor="text1"/>
              </w:rPr>
            </w:pPr>
            <w:r w:rsidRPr="00736612">
              <w:rPr>
                <w:rFonts w:ascii="Arial" w:hAnsi="Arial" w:cs="Arial"/>
                <w:color w:val="000000" w:themeColor="text1"/>
              </w:rPr>
              <w:t>Implement Forms, databinding, validations</w:t>
            </w:r>
          </w:p>
          <w:p w14:paraId="5825A2D8" w14:textId="77777777" w:rsidR="00BB0603" w:rsidRPr="00736612" w:rsidRDefault="00BB0603" w:rsidP="00BB0603">
            <w:pPr>
              <w:pStyle w:val="ListParagraph"/>
              <w:numPr>
                <w:ilvl w:val="0"/>
                <w:numId w:val="41"/>
              </w:numPr>
              <w:spacing w:line="256" w:lineRule="auto"/>
              <w:jc w:val="both"/>
              <w:rPr>
                <w:rFonts w:cs="Arial"/>
              </w:rPr>
            </w:pPr>
            <w:r w:rsidRPr="00736612">
              <w:rPr>
                <w:rFonts w:ascii="Arial" w:hAnsi="Arial" w:cs="Arial"/>
                <w:color w:val="000000" w:themeColor="text1"/>
              </w:rPr>
              <w:t>Use appropriate unit test framework.</w:t>
            </w:r>
          </w:p>
        </w:tc>
      </w:tr>
      <w:tr w:rsidR="00BB0603" w:rsidRPr="00736612" w14:paraId="5A89B450" w14:textId="77777777" w:rsidTr="00DA1871">
        <w:trPr>
          <w:trHeight w:val="467"/>
        </w:trPr>
        <w:tc>
          <w:tcPr>
            <w:tcW w:w="1508" w:type="pct"/>
            <w:tcBorders>
              <w:top w:val="single" w:sz="4" w:space="0" w:color="auto"/>
              <w:left w:val="single" w:sz="4" w:space="0" w:color="auto"/>
              <w:bottom w:val="single" w:sz="4" w:space="0" w:color="auto"/>
              <w:right w:val="single" w:sz="4" w:space="0" w:color="auto"/>
            </w:tcBorders>
            <w:hideMark/>
          </w:tcPr>
          <w:p w14:paraId="10A54837" w14:textId="77777777" w:rsidR="00BB0603" w:rsidRPr="00736612" w:rsidRDefault="00BB0603" w:rsidP="00DA1871">
            <w:pPr>
              <w:spacing w:line="256" w:lineRule="auto"/>
              <w:rPr>
                <w:rFonts w:cs="Arial"/>
                <w:color w:val="000000" w:themeColor="text1"/>
                <w:sz w:val="22"/>
                <w:szCs w:val="22"/>
              </w:rPr>
            </w:pPr>
            <w:r w:rsidRPr="00736612">
              <w:rPr>
                <w:rFonts w:cs="Arial"/>
                <w:color w:val="000000" w:themeColor="text1"/>
                <w:sz w:val="22"/>
                <w:szCs w:val="22"/>
              </w:rPr>
              <w:t>Milestone -3</w:t>
            </w:r>
          </w:p>
        </w:tc>
        <w:tc>
          <w:tcPr>
            <w:tcW w:w="3492" w:type="pct"/>
            <w:tcBorders>
              <w:top w:val="single" w:sz="4" w:space="0" w:color="auto"/>
              <w:left w:val="single" w:sz="4" w:space="0" w:color="auto"/>
              <w:bottom w:val="single" w:sz="4" w:space="0" w:color="auto"/>
              <w:right w:val="single" w:sz="4" w:space="0" w:color="auto"/>
            </w:tcBorders>
            <w:hideMark/>
          </w:tcPr>
          <w:p w14:paraId="2FD01842" w14:textId="77777777" w:rsidR="00BB0603" w:rsidRPr="00731B17" w:rsidRDefault="00BB0603" w:rsidP="00BB0603">
            <w:pPr>
              <w:pStyle w:val="ListParagraph"/>
              <w:numPr>
                <w:ilvl w:val="0"/>
                <w:numId w:val="42"/>
              </w:numPr>
              <w:spacing w:line="256" w:lineRule="auto"/>
              <w:jc w:val="both"/>
              <w:rPr>
                <w:rFonts w:cs="Arial"/>
                <w:color w:val="000000" w:themeColor="text1"/>
              </w:rPr>
            </w:pPr>
            <w:r w:rsidRPr="00731B17">
              <w:rPr>
                <w:rFonts w:cs="Arial"/>
                <w:color w:val="000000" w:themeColor="text1"/>
              </w:rPr>
              <w:t>Integrate service layer with UI component.</w:t>
            </w:r>
          </w:p>
          <w:p w14:paraId="5D3F713E" w14:textId="77777777" w:rsidR="00BB0603" w:rsidRPr="00731B17" w:rsidRDefault="00BB0603" w:rsidP="00BB0603">
            <w:pPr>
              <w:pStyle w:val="ListParagraph"/>
              <w:numPr>
                <w:ilvl w:val="0"/>
                <w:numId w:val="42"/>
              </w:numPr>
              <w:spacing w:line="254" w:lineRule="auto"/>
              <w:jc w:val="both"/>
              <w:rPr>
                <w:rFonts w:cs="Arial"/>
              </w:rPr>
            </w:pPr>
            <w:r w:rsidRPr="00731B17">
              <w:rPr>
                <w:rFonts w:cs="Arial"/>
              </w:rPr>
              <w:t>Containerize the application</w:t>
            </w:r>
          </w:p>
          <w:p w14:paraId="65E84C7C" w14:textId="77777777" w:rsidR="00BB0603" w:rsidRPr="00731B17" w:rsidRDefault="00BB0603" w:rsidP="00BB0603">
            <w:pPr>
              <w:pStyle w:val="ListParagraph"/>
              <w:numPr>
                <w:ilvl w:val="0"/>
                <w:numId w:val="42"/>
              </w:numPr>
              <w:spacing w:line="254" w:lineRule="auto"/>
              <w:jc w:val="both"/>
              <w:rPr>
                <w:rFonts w:cs="Arial"/>
              </w:rPr>
            </w:pPr>
            <w:r w:rsidRPr="00731B17">
              <w:rPr>
                <w:rFonts w:cs="Arial"/>
              </w:rPr>
              <w:t>Push your Docker images to an Amazon ECR repository</w:t>
            </w:r>
          </w:p>
          <w:p w14:paraId="1BCB1FA5" w14:textId="77777777" w:rsidR="00BB0603" w:rsidRPr="00736612" w:rsidRDefault="00BB0603" w:rsidP="00DA1871">
            <w:pPr>
              <w:pStyle w:val="ListParagraph"/>
              <w:spacing w:line="256" w:lineRule="auto"/>
              <w:jc w:val="both"/>
              <w:rPr>
                <w:rFonts w:ascii="Arial" w:hAnsi="Arial" w:cs="Arial"/>
                <w:color w:val="000000" w:themeColor="text1"/>
              </w:rPr>
            </w:pPr>
          </w:p>
        </w:tc>
      </w:tr>
    </w:tbl>
    <w:p w14:paraId="6FD743D1" w14:textId="77777777" w:rsidR="00BB0603" w:rsidRDefault="00BB0603" w:rsidP="00BB0603">
      <w:pPr>
        <w:rPr>
          <w:rFonts w:eastAsiaTheme="majorEastAsia"/>
        </w:rPr>
      </w:pPr>
    </w:p>
    <w:p w14:paraId="30519234" w14:textId="77777777" w:rsidR="00BB0603" w:rsidRDefault="00BB0603" w:rsidP="00BB0603">
      <w:pPr>
        <w:pStyle w:val="Heading1"/>
        <w:rPr>
          <w:color w:val="000000" w:themeColor="text1"/>
        </w:rPr>
      </w:pPr>
      <w:bookmarkStart w:id="52" w:name="_Toc42538276"/>
      <w:bookmarkStart w:id="53" w:name="_Toc112680009"/>
      <w:bookmarkStart w:id="54" w:name="_Toc112751490"/>
      <w:r>
        <w:rPr>
          <w:rFonts w:eastAsiaTheme="majorEastAsia"/>
        </w:rPr>
        <w:t>Evaluation rubrics</w:t>
      </w:r>
      <w:bookmarkEnd w:id="52"/>
      <w:bookmarkEnd w:id="53"/>
      <w:bookmarkEnd w:id="54"/>
    </w:p>
    <w:tbl>
      <w:tblPr>
        <w:tblStyle w:val="TableGrid"/>
        <w:tblW w:w="9535" w:type="dxa"/>
        <w:tblLook w:val="04A0" w:firstRow="1" w:lastRow="0" w:firstColumn="1" w:lastColumn="0" w:noHBand="0" w:noVBand="1"/>
      </w:tblPr>
      <w:tblGrid>
        <w:gridCol w:w="2876"/>
        <w:gridCol w:w="6659"/>
      </w:tblGrid>
      <w:tr w:rsidR="00BB0603" w:rsidRPr="00866FEF" w14:paraId="231EC219" w14:textId="77777777" w:rsidTr="00DA1871">
        <w:trPr>
          <w:trHeight w:val="1700"/>
        </w:trPr>
        <w:tc>
          <w:tcPr>
            <w:tcW w:w="1508" w:type="pct"/>
            <w:tcBorders>
              <w:top w:val="single" w:sz="4" w:space="0" w:color="auto"/>
              <w:left w:val="single" w:sz="4" w:space="0" w:color="auto"/>
              <w:bottom w:val="single" w:sz="4" w:space="0" w:color="auto"/>
              <w:right w:val="single" w:sz="4" w:space="0" w:color="auto"/>
            </w:tcBorders>
            <w:hideMark/>
          </w:tcPr>
          <w:p w14:paraId="4462904F" w14:textId="77777777" w:rsidR="00BB0603" w:rsidRPr="00866FEF" w:rsidRDefault="00BB0603" w:rsidP="00DA1871">
            <w:pPr>
              <w:widowControl/>
              <w:spacing w:before="0" w:after="0" w:line="240" w:lineRule="auto"/>
              <w:ind w:right="0"/>
              <w:rPr>
                <w:rFonts w:cs="Arial"/>
                <w:color w:val="000000"/>
                <w:sz w:val="22"/>
                <w:szCs w:val="22"/>
              </w:rPr>
            </w:pPr>
            <w:r w:rsidRPr="00866FEF">
              <w:rPr>
                <w:rFonts w:cs="Arial"/>
                <w:color w:val="000000"/>
                <w:sz w:val="22"/>
                <w:szCs w:val="22"/>
              </w:rPr>
              <w:t xml:space="preserve">Angular </w:t>
            </w:r>
          </w:p>
        </w:tc>
        <w:tc>
          <w:tcPr>
            <w:tcW w:w="3492" w:type="pct"/>
            <w:tcBorders>
              <w:top w:val="single" w:sz="4" w:space="0" w:color="auto"/>
              <w:left w:val="single" w:sz="4" w:space="0" w:color="auto"/>
              <w:bottom w:val="single" w:sz="4" w:space="0" w:color="auto"/>
              <w:right w:val="single" w:sz="4" w:space="0" w:color="auto"/>
            </w:tcBorders>
            <w:hideMark/>
          </w:tcPr>
          <w:p w14:paraId="1447021D"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Associate must have used Angular Components, Modules, Databinding, data validation, CLI commands.</w:t>
            </w:r>
          </w:p>
          <w:p w14:paraId="0328DD18"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Associate must have used Forms and Forms validation</w:t>
            </w:r>
          </w:p>
          <w:p w14:paraId="51B68AEE"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Associate must have used Directives</w:t>
            </w:r>
          </w:p>
          <w:p w14:paraId="62FCA28E"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Associate must have developed Reusable Components</w:t>
            </w:r>
          </w:p>
          <w:p w14:paraId="10F5071E"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 xml:space="preserve">Associate must have followed coding standards </w:t>
            </w:r>
          </w:p>
        </w:tc>
      </w:tr>
      <w:tr w:rsidR="00BB0603" w:rsidRPr="00866FEF" w14:paraId="40B29018" w14:textId="77777777" w:rsidTr="00DA1871">
        <w:trPr>
          <w:trHeight w:val="1430"/>
        </w:trPr>
        <w:tc>
          <w:tcPr>
            <w:tcW w:w="1508" w:type="pct"/>
            <w:tcBorders>
              <w:top w:val="single" w:sz="4" w:space="0" w:color="auto"/>
              <w:left w:val="single" w:sz="4" w:space="0" w:color="auto"/>
              <w:bottom w:val="single" w:sz="4" w:space="0" w:color="auto"/>
              <w:right w:val="single" w:sz="4" w:space="0" w:color="auto"/>
            </w:tcBorders>
            <w:hideMark/>
          </w:tcPr>
          <w:p w14:paraId="6E08F566" w14:textId="77777777" w:rsidR="00BB0603" w:rsidRPr="00866FEF" w:rsidRDefault="00BB0603" w:rsidP="00DA1871">
            <w:pPr>
              <w:widowControl/>
              <w:spacing w:before="0" w:after="0" w:line="240" w:lineRule="auto"/>
              <w:ind w:right="0"/>
              <w:rPr>
                <w:rFonts w:eastAsia="Calibri" w:cs="Arial"/>
                <w:sz w:val="22"/>
                <w:szCs w:val="22"/>
              </w:rPr>
            </w:pPr>
            <w:r w:rsidRPr="00866FEF">
              <w:rPr>
                <w:rFonts w:eastAsia="Calibri" w:cs="Arial"/>
                <w:sz w:val="22"/>
                <w:szCs w:val="22"/>
              </w:rPr>
              <w:lastRenderedPageBreak/>
              <w:t>REACT</w:t>
            </w:r>
          </w:p>
        </w:tc>
        <w:tc>
          <w:tcPr>
            <w:tcW w:w="3492" w:type="pct"/>
            <w:tcBorders>
              <w:top w:val="single" w:sz="4" w:space="0" w:color="auto"/>
              <w:left w:val="single" w:sz="4" w:space="0" w:color="auto"/>
              <w:bottom w:val="single" w:sz="4" w:space="0" w:color="auto"/>
              <w:right w:val="single" w:sz="4" w:space="0" w:color="auto"/>
            </w:tcBorders>
            <w:hideMark/>
          </w:tcPr>
          <w:p w14:paraId="68BB2C5C"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Associate must have used Component, Databinding, data validation, CLI commands.</w:t>
            </w:r>
          </w:p>
          <w:p w14:paraId="6FA1AB3F"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Associate must have used Forms and Forms validation</w:t>
            </w:r>
          </w:p>
          <w:p w14:paraId="28338A52"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 xml:space="preserve">Associate must have defined React state </w:t>
            </w:r>
          </w:p>
          <w:p w14:paraId="5C4E3E22"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 xml:space="preserve">Associate must have followed coding standards </w:t>
            </w:r>
          </w:p>
        </w:tc>
      </w:tr>
      <w:tr w:rsidR="00BB0603" w:rsidRPr="00866FEF" w14:paraId="342D2C38" w14:textId="77777777" w:rsidTr="00DA1871">
        <w:trPr>
          <w:trHeight w:val="1430"/>
        </w:trPr>
        <w:tc>
          <w:tcPr>
            <w:tcW w:w="1508" w:type="pct"/>
            <w:tcBorders>
              <w:top w:val="single" w:sz="4" w:space="0" w:color="auto"/>
              <w:left w:val="single" w:sz="4" w:space="0" w:color="auto"/>
              <w:bottom w:val="single" w:sz="4" w:space="0" w:color="auto"/>
              <w:right w:val="single" w:sz="4" w:space="0" w:color="auto"/>
            </w:tcBorders>
            <w:hideMark/>
          </w:tcPr>
          <w:p w14:paraId="1D4EB838" w14:textId="42DDC2B3" w:rsidR="00BB0603" w:rsidRPr="00866FEF" w:rsidRDefault="00BB0603" w:rsidP="00DA1871">
            <w:pPr>
              <w:widowControl/>
              <w:spacing w:before="0" w:after="0" w:line="240" w:lineRule="auto"/>
              <w:ind w:right="0"/>
              <w:rPr>
                <w:rFonts w:eastAsia="Calibri" w:cs="Arial"/>
                <w:sz w:val="22"/>
                <w:szCs w:val="22"/>
              </w:rPr>
            </w:pPr>
            <w:r w:rsidRPr="00866FEF">
              <w:rPr>
                <w:rFonts w:eastAsia="Calibri" w:cs="Arial"/>
                <w:sz w:val="22"/>
                <w:szCs w:val="22"/>
              </w:rPr>
              <w:t>Microservices</w:t>
            </w:r>
            <w:r>
              <w:rPr>
                <w:rFonts w:eastAsia="Calibri" w:cs="Arial"/>
                <w:sz w:val="22"/>
                <w:szCs w:val="22"/>
              </w:rPr>
              <w:t>, Java, JPA/</w:t>
            </w:r>
            <w:r w:rsidR="000F3AB0">
              <w:rPr>
                <w:rFonts w:eastAsia="Calibri" w:cs="Arial"/>
                <w:sz w:val="22"/>
                <w:szCs w:val="22"/>
              </w:rPr>
              <w:t>Hibernate, Database</w:t>
            </w:r>
          </w:p>
        </w:tc>
        <w:tc>
          <w:tcPr>
            <w:tcW w:w="3492" w:type="pct"/>
            <w:tcBorders>
              <w:top w:val="single" w:sz="4" w:space="0" w:color="auto"/>
              <w:left w:val="single" w:sz="4" w:space="0" w:color="auto"/>
              <w:bottom w:val="single" w:sz="4" w:space="0" w:color="auto"/>
              <w:right w:val="single" w:sz="4" w:space="0" w:color="auto"/>
            </w:tcBorders>
            <w:hideMark/>
          </w:tcPr>
          <w:p w14:paraId="6FFE0B77"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REST controller</w:t>
            </w:r>
          </w:p>
          <w:p w14:paraId="000ACD3E"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Follow controller -&gt;service-&gt;Dao model</w:t>
            </w:r>
          </w:p>
          <w:p w14:paraId="3970847D" w14:textId="77777777" w:rsidR="00BB0603"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 xml:space="preserve">Entity and Model classes </w:t>
            </w:r>
          </w:p>
          <w:p w14:paraId="2C977565" w14:textId="77777777" w:rsidR="00BB0603" w:rsidRPr="00866FEF"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Appropriate logging statements</w:t>
            </w:r>
          </w:p>
          <w:p w14:paraId="497F7DD4" w14:textId="77777777" w:rsidR="00BB0603"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 xml:space="preserve">Exception handling </w:t>
            </w:r>
          </w:p>
          <w:p w14:paraId="3B0B1B90" w14:textId="5162F0BC" w:rsidR="00BB0603" w:rsidRPr="00866FEF" w:rsidRDefault="00BB0603" w:rsidP="00BB0603">
            <w:pPr>
              <w:pStyle w:val="ListParagraph"/>
              <w:numPr>
                <w:ilvl w:val="0"/>
                <w:numId w:val="20"/>
              </w:numPr>
              <w:spacing w:line="240" w:lineRule="atLeast"/>
              <w:ind w:left="720" w:firstLine="0"/>
              <w:rPr>
                <w:rFonts w:ascii="Arial" w:hAnsi="Arial" w:cs="Arial"/>
              </w:rPr>
            </w:pPr>
            <w:r>
              <w:rPr>
                <w:rFonts w:ascii="Arial" w:hAnsi="Arial" w:cs="Arial"/>
              </w:rPr>
              <w:t xml:space="preserve">Usage of Java 8 features such as </w:t>
            </w:r>
            <w:r w:rsidR="000F3AB0">
              <w:rPr>
                <w:rFonts w:ascii="Arial" w:hAnsi="Arial" w:cs="Arial"/>
              </w:rPr>
              <w:t>streams,</w:t>
            </w:r>
            <w:r>
              <w:rPr>
                <w:rFonts w:ascii="Arial" w:hAnsi="Arial" w:cs="Arial"/>
              </w:rPr>
              <w:t xml:space="preserve"> lambda, Async</w:t>
            </w:r>
          </w:p>
        </w:tc>
      </w:tr>
      <w:tr w:rsidR="00BB0603" w:rsidRPr="00866FEF" w14:paraId="71612540" w14:textId="77777777" w:rsidTr="00DA1871">
        <w:trPr>
          <w:trHeight w:val="872"/>
        </w:trPr>
        <w:tc>
          <w:tcPr>
            <w:tcW w:w="1508" w:type="pct"/>
            <w:tcBorders>
              <w:top w:val="single" w:sz="4" w:space="0" w:color="auto"/>
              <w:left w:val="single" w:sz="4" w:space="0" w:color="auto"/>
              <w:bottom w:val="single" w:sz="4" w:space="0" w:color="auto"/>
              <w:right w:val="single" w:sz="4" w:space="0" w:color="auto"/>
            </w:tcBorders>
          </w:tcPr>
          <w:p w14:paraId="44063011" w14:textId="77777777" w:rsidR="00BB0603" w:rsidRPr="00866FEF" w:rsidRDefault="00BB0603" w:rsidP="00DA1871">
            <w:pPr>
              <w:widowControl/>
              <w:spacing w:before="0" w:after="0" w:line="240" w:lineRule="auto"/>
              <w:ind w:right="0"/>
              <w:rPr>
                <w:rFonts w:eastAsia="Calibri" w:cs="Arial"/>
                <w:sz w:val="22"/>
                <w:szCs w:val="22"/>
              </w:rPr>
            </w:pPr>
            <w:r>
              <w:rPr>
                <w:rFonts w:eastAsia="Calibri" w:cs="Arial"/>
                <w:sz w:val="22"/>
                <w:szCs w:val="22"/>
              </w:rPr>
              <w:t>Docker</w:t>
            </w:r>
          </w:p>
        </w:tc>
        <w:tc>
          <w:tcPr>
            <w:tcW w:w="3492" w:type="pct"/>
            <w:tcBorders>
              <w:top w:val="single" w:sz="4" w:space="0" w:color="auto"/>
              <w:left w:val="single" w:sz="4" w:space="0" w:color="auto"/>
              <w:bottom w:val="single" w:sz="4" w:space="0" w:color="auto"/>
              <w:right w:val="single" w:sz="4" w:space="0" w:color="auto"/>
            </w:tcBorders>
          </w:tcPr>
          <w:p w14:paraId="3C6EE035" w14:textId="6E7BFC48" w:rsidR="00BB0603" w:rsidRDefault="000F3AB0" w:rsidP="00BB0603">
            <w:pPr>
              <w:pStyle w:val="ListParagraph"/>
              <w:numPr>
                <w:ilvl w:val="0"/>
                <w:numId w:val="20"/>
              </w:numPr>
              <w:ind w:left="720" w:firstLine="0"/>
              <w:rPr>
                <w:rFonts w:ascii="Arial" w:hAnsi="Arial" w:cs="Arial"/>
              </w:rPr>
            </w:pPr>
            <w:r>
              <w:rPr>
                <w:rFonts w:ascii="Arial" w:hAnsi="Arial" w:cs="Arial"/>
              </w:rPr>
              <w:t>Containerize</w:t>
            </w:r>
            <w:r w:rsidR="00BB0603">
              <w:rPr>
                <w:rFonts w:ascii="Arial" w:hAnsi="Arial" w:cs="Arial"/>
              </w:rPr>
              <w:t xml:space="preserve"> the application</w:t>
            </w:r>
          </w:p>
          <w:p w14:paraId="049C178A" w14:textId="77777777" w:rsidR="00BB0603" w:rsidRDefault="00BB0603" w:rsidP="00BB0603">
            <w:pPr>
              <w:pStyle w:val="ListParagraph"/>
              <w:numPr>
                <w:ilvl w:val="0"/>
                <w:numId w:val="20"/>
              </w:numPr>
              <w:ind w:left="720" w:firstLine="0"/>
              <w:rPr>
                <w:rFonts w:ascii="Arial" w:hAnsi="Arial" w:cs="Arial"/>
              </w:rPr>
            </w:pPr>
            <w:r>
              <w:rPr>
                <w:rFonts w:ascii="Arial" w:hAnsi="Arial" w:cs="Arial"/>
              </w:rPr>
              <w:t>Build docker containers</w:t>
            </w:r>
          </w:p>
          <w:p w14:paraId="733FCB24" w14:textId="77777777" w:rsidR="00BB0603" w:rsidRPr="008C527D" w:rsidRDefault="00BB0603" w:rsidP="00BB0603">
            <w:pPr>
              <w:pStyle w:val="ListParagraph"/>
              <w:numPr>
                <w:ilvl w:val="0"/>
                <w:numId w:val="20"/>
              </w:numPr>
              <w:ind w:left="720" w:firstLine="0"/>
              <w:rPr>
                <w:rFonts w:ascii="Arial" w:eastAsia="Times New Roman" w:hAnsi="Arial" w:cs="Arial"/>
              </w:rPr>
            </w:pPr>
            <w:r w:rsidRPr="004C2F2A">
              <w:rPr>
                <w:rFonts w:ascii="Arial" w:hAnsi="Arial" w:cs="Arial"/>
              </w:rPr>
              <w:t>Push your Docker images to an Amazon ECR repository with the docker push command</w:t>
            </w:r>
          </w:p>
        </w:tc>
      </w:tr>
      <w:tr w:rsidR="00BB0603" w:rsidRPr="00866FEF" w14:paraId="77AD3F2A" w14:textId="77777777" w:rsidTr="00DA1871">
        <w:trPr>
          <w:trHeight w:val="512"/>
        </w:trPr>
        <w:tc>
          <w:tcPr>
            <w:tcW w:w="1508" w:type="pct"/>
            <w:tcBorders>
              <w:top w:val="single" w:sz="4" w:space="0" w:color="auto"/>
              <w:left w:val="single" w:sz="4" w:space="0" w:color="auto"/>
              <w:bottom w:val="single" w:sz="4" w:space="0" w:color="auto"/>
              <w:right w:val="single" w:sz="4" w:space="0" w:color="auto"/>
            </w:tcBorders>
            <w:hideMark/>
          </w:tcPr>
          <w:p w14:paraId="36DF0E26" w14:textId="77777777" w:rsidR="00BB0603" w:rsidRPr="00866FEF" w:rsidRDefault="00BB0603" w:rsidP="00DA1871">
            <w:pPr>
              <w:widowControl/>
              <w:spacing w:before="0" w:after="0" w:line="240" w:lineRule="auto"/>
              <w:ind w:right="0"/>
              <w:rPr>
                <w:rFonts w:eastAsia="Calibri" w:cs="Arial"/>
                <w:sz w:val="22"/>
                <w:szCs w:val="22"/>
              </w:rPr>
            </w:pPr>
            <w:r w:rsidRPr="00866FEF">
              <w:rPr>
                <w:rFonts w:eastAsia="Calibri" w:cs="Arial"/>
                <w:sz w:val="22"/>
                <w:szCs w:val="22"/>
              </w:rPr>
              <w:t>AWS</w:t>
            </w:r>
          </w:p>
        </w:tc>
        <w:tc>
          <w:tcPr>
            <w:tcW w:w="3492" w:type="pct"/>
            <w:tcBorders>
              <w:top w:val="single" w:sz="4" w:space="0" w:color="auto"/>
              <w:left w:val="single" w:sz="4" w:space="0" w:color="auto"/>
              <w:bottom w:val="single" w:sz="4" w:space="0" w:color="auto"/>
              <w:right w:val="single" w:sz="4" w:space="0" w:color="auto"/>
            </w:tcBorders>
            <w:hideMark/>
          </w:tcPr>
          <w:p w14:paraId="262E920F" w14:textId="77777777" w:rsidR="00BB0603" w:rsidRDefault="00BB0603" w:rsidP="00BB0603">
            <w:pPr>
              <w:pStyle w:val="ListParagraph"/>
              <w:numPr>
                <w:ilvl w:val="0"/>
                <w:numId w:val="20"/>
              </w:numPr>
              <w:spacing w:line="240" w:lineRule="atLeast"/>
              <w:ind w:left="720" w:firstLine="0"/>
              <w:rPr>
                <w:rFonts w:ascii="Arial" w:hAnsi="Arial" w:cs="Arial"/>
              </w:rPr>
            </w:pPr>
            <w:r w:rsidRPr="00866FEF">
              <w:rPr>
                <w:rFonts w:ascii="Arial" w:hAnsi="Arial" w:cs="Arial"/>
              </w:rPr>
              <w:t>Code is committed in AWS</w:t>
            </w:r>
          </w:p>
          <w:p w14:paraId="63A62383" w14:textId="77777777" w:rsidR="00BB0603" w:rsidRPr="009E1ADF" w:rsidRDefault="00BB0603" w:rsidP="00BB0603">
            <w:pPr>
              <w:pStyle w:val="ListParagraph"/>
              <w:numPr>
                <w:ilvl w:val="0"/>
                <w:numId w:val="20"/>
              </w:numPr>
              <w:spacing w:line="240" w:lineRule="atLeast"/>
              <w:ind w:left="720" w:firstLine="0"/>
              <w:rPr>
                <w:rFonts w:ascii="Arial" w:hAnsi="Arial" w:cs="Arial"/>
              </w:rPr>
            </w:pPr>
            <w:r>
              <w:rPr>
                <w:rFonts w:ascii="Arial" w:hAnsi="Arial" w:cs="Arial"/>
              </w:rPr>
              <w:t>Push</w:t>
            </w:r>
            <w:r w:rsidRPr="009E1ADF">
              <w:rPr>
                <w:rFonts w:ascii="Arial" w:hAnsi="Arial" w:cs="Arial"/>
              </w:rPr>
              <w:t xml:space="preserve"> your container images to Amazon Elastic Container Registry</w:t>
            </w:r>
          </w:p>
        </w:tc>
      </w:tr>
    </w:tbl>
    <w:p w14:paraId="4C5D21A6" w14:textId="77777777" w:rsidR="00BB0603" w:rsidRDefault="00BB0603" w:rsidP="00BB0603">
      <w:pPr>
        <w:rPr>
          <w:rFonts w:eastAsiaTheme="majorEastAsia"/>
        </w:rPr>
      </w:pPr>
    </w:p>
    <w:p w14:paraId="2BE0ACA8" w14:textId="77777777" w:rsidR="00BB0603" w:rsidRPr="00BE0F19" w:rsidRDefault="00BB0603" w:rsidP="00BB0603">
      <w:pPr>
        <w:rPr>
          <w:rFonts w:eastAsiaTheme="majorEastAsia"/>
        </w:rPr>
      </w:pPr>
    </w:p>
    <w:p w14:paraId="39B0EB33" w14:textId="77777777" w:rsidR="00BB0603" w:rsidRDefault="00BB0603" w:rsidP="006409D9">
      <w:pPr>
        <w:spacing w:after="0"/>
        <w:jc w:val="both"/>
        <w:rPr>
          <w:rFonts w:eastAsiaTheme="majorEastAsia" w:cs="Arial"/>
          <w:sz w:val="22"/>
        </w:rPr>
      </w:pPr>
    </w:p>
    <w:sectPr w:rsidR="00BB0603" w:rsidSect="000F6B23">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0804" w14:textId="77777777" w:rsidR="00E16FCD" w:rsidRDefault="00E16FCD">
      <w:r>
        <w:separator/>
      </w:r>
    </w:p>
  </w:endnote>
  <w:endnote w:type="continuationSeparator" w:id="0">
    <w:p w14:paraId="30CC39BE" w14:textId="77777777" w:rsidR="00E16FCD" w:rsidRDefault="00E1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CFE" w14:textId="77777777" w:rsidR="00CB2332" w:rsidRDefault="00CB2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D216" w14:textId="27D9FBBF" w:rsidR="007416BB" w:rsidRDefault="007416BB" w:rsidP="000F6B23">
    <w:pPr>
      <w:pStyle w:val="Footer"/>
      <w:jc w:val="right"/>
    </w:pPr>
    <w:r w:rsidRPr="009E1535">
      <w:rPr>
        <w:noProof/>
      </w:rPr>
      <mc:AlternateContent>
        <mc:Choice Requires="wps">
          <w:drawing>
            <wp:anchor distT="0" distB="0" distL="114300" distR="114300" simplePos="0" relativeHeight="251663360" behindDoc="0" locked="0" layoutInCell="1" allowOverlap="1" wp14:anchorId="12231D9E" wp14:editId="6833ED78">
              <wp:simplePos x="0" y="0"/>
              <wp:positionH relativeFrom="column">
                <wp:posOffset>0</wp:posOffset>
              </wp:positionH>
              <wp:positionV relativeFrom="paragraph">
                <wp:posOffset>0</wp:posOffset>
              </wp:positionV>
              <wp:extent cx="4572000" cy="155448"/>
              <wp:effectExtent l="0" t="0" r="0" b="0"/>
              <wp:wrapNone/>
              <wp:docPr id="5" name="Footer Placeholder 3">
                <a:extLst xmlns:a="http://schemas.openxmlformats.org/drawingml/2006/main">
                  <a:ext uri="{FF2B5EF4-FFF2-40B4-BE49-F238E27FC236}">
                    <a16:creationId xmlns:a16="http://schemas.microsoft.com/office/drawing/2014/main" id="{CCAE8E6F-6F7E-482A-9303-FE498C93CD6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72000" cy="155448"/>
                      </a:xfrm>
                      <a:prstGeom prst="rect">
                        <a:avLst/>
                      </a:prstGeom>
                    </wps:spPr>
                    <wps:txbx>
                      <w:txbxContent>
                        <w:p w14:paraId="4FC1A73C" w14:textId="1907CDC3" w:rsidR="007416BB" w:rsidRDefault="007416BB" w:rsidP="000F6B23">
                          <w:pPr>
                            <w:pStyle w:val="NormalWeb"/>
                            <w:spacing w:before="0" w:beforeAutospacing="0" w:after="0" w:afterAutospacing="0"/>
                          </w:pPr>
                        </w:p>
                      </w:txbxContent>
                    </wps:txbx>
                    <wps:bodyPr vert="horz" lIns="0" tIns="0" rIns="0" bIns="0" rtlCol="0" anchor="ctr"/>
                  </wps:wsp>
                </a:graphicData>
              </a:graphic>
            </wp:anchor>
          </w:drawing>
        </mc:Choice>
        <mc:Fallback>
          <w:pict>
            <v:rect w14:anchorId="12231D9E" id="Footer Placeholder 3" o:spid="_x0000_s1035" style="position:absolute;left:0;text-align:left;margin-left:0;margin-top:0;width:5in;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" filled="f" stroked="f">
              <o:lock v:ext="edit" grouping="t"/>
              <v:textbox inset="0,0,0,0">
                <w:txbxContent>
                  <w:p w14:paraId="4FC1A73C" w14:textId="1907CDC3" w:rsidR="007416BB" w:rsidRDefault="007416BB" w:rsidP="000F6B23">
                    <w:pPr>
                      <w:pStyle w:val="NormalWeb"/>
                      <w:spacing w:before="0" w:beforeAutospacing="0" w:after="0" w:afterAutospacing="0"/>
                    </w:pPr>
                  </w:p>
                </w:txbxContent>
              </v:textbox>
            </v:rect>
          </w:pict>
        </mc:Fallback>
      </mc:AlternateContent>
    </w:r>
    <w:r>
      <w:rPr>
        <w:rFonts w:cs="Arial"/>
        <w:noProof/>
        <w:color w:val="000000"/>
      </w:rPr>
      <w:t xml:space="preserve"> </w:t>
    </w:r>
    <w:r>
      <w:rPr>
        <w:rFonts w:cs="Arial"/>
        <w:noProof/>
        <w:color w:val="000000"/>
      </w:rPr>
      <w:drawing>
        <wp:inline distT="0" distB="0" distL="0" distR="0" wp14:anchorId="2B2A01D7" wp14:editId="05956881">
          <wp:extent cx="2239010" cy="252095"/>
          <wp:effectExtent l="0" t="0" r="8890" b="0"/>
          <wp:docPr id="45" name="Picture 45"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39010" cy="25209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4B16" w14:textId="77777777" w:rsidR="00CB2332" w:rsidRDefault="00CB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32C0" w14:textId="77777777" w:rsidR="00E16FCD" w:rsidRDefault="00E16FCD">
      <w:r>
        <w:separator/>
      </w:r>
    </w:p>
  </w:footnote>
  <w:footnote w:type="continuationSeparator" w:id="0">
    <w:p w14:paraId="3E90B4AF" w14:textId="77777777" w:rsidR="00E16FCD" w:rsidRDefault="00E16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4D6F2" w14:textId="77777777" w:rsidR="00CB2332" w:rsidRDefault="00CB2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2350" w14:textId="165CCD0B" w:rsidR="007416BB" w:rsidRDefault="007416BB" w:rsidP="000F6B23">
    <w:pPr>
      <w:pStyle w:val="Header"/>
    </w:pPr>
    <w:r>
      <w:rPr>
        <w:noProof/>
      </w:rPr>
      <mc:AlternateContent>
        <mc:Choice Requires="wps">
          <w:drawing>
            <wp:anchor distT="0" distB="0" distL="114300" distR="114300" simplePos="0" relativeHeight="251661312" behindDoc="0" locked="0" layoutInCell="1" allowOverlap="1" wp14:anchorId="24CA3BCA" wp14:editId="7D64756B">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3617" w14:textId="77777777" w:rsidR="007416BB" w:rsidRDefault="007416BB"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A3BCA" id="_x0000_t202" coordsize="21600,21600" o:spt="202" path="m,l,21600r21600,l21600,xe">
              <v:stroke joinstyle="miter"/>
              <v:path gradientshapeok="t" o:connecttype="rect"/>
            </v:shapetype>
            <v:shape id="Text Box 18" o:spid="_x0000_s1034" type="#_x0000_t202" style="position:absolute;margin-left:-49.7pt;margin-top:19.4pt;width:128.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" stroked="f">
              <v:textbox inset="0,0,0,0">
                <w:txbxContent>
                  <w:p w14:paraId="0FA23617" w14:textId="77777777" w:rsidR="007416BB" w:rsidRDefault="007416BB"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1F97D30" wp14:editId="2B4462E5">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37790"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9264" behindDoc="0" locked="0" layoutInCell="1" allowOverlap="1" wp14:anchorId="7992B777" wp14:editId="0C954CFD">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A98B9"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mc:Fallback>
      </mc:AlternateContent>
    </w:r>
  </w:p>
  <w:p w14:paraId="55F4F2A3" w14:textId="77777777" w:rsidR="00ED4D2F" w:rsidRDefault="00ED4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BE2" w14:textId="77777777" w:rsidR="00CB2332" w:rsidRDefault="00CB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1"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0332310"/>
    <w:multiLevelType w:val="hybridMultilevel"/>
    <w:tmpl w:val="C07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A94BEC"/>
    <w:multiLevelType w:val="hybridMultilevel"/>
    <w:tmpl w:val="BE38DC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14972ACD"/>
    <w:multiLevelType w:val="hybridMultilevel"/>
    <w:tmpl w:val="639E0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1D6215"/>
    <w:multiLevelType w:val="hybridMultilevel"/>
    <w:tmpl w:val="130E4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9D6571"/>
    <w:multiLevelType w:val="hybridMultilevel"/>
    <w:tmpl w:val="C658CD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53040B"/>
    <w:multiLevelType w:val="hybridMultilevel"/>
    <w:tmpl w:val="94DEAC1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EDD4DE9"/>
    <w:multiLevelType w:val="hybridMultilevel"/>
    <w:tmpl w:val="5956C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647250"/>
    <w:multiLevelType w:val="hybridMultilevel"/>
    <w:tmpl w:val="8024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C2FBF"/>
    <w:multiLevelType w:val="hybridMultilevel"/>
    <w:tmpl w:val="E0328B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962860"/>
    <w:multiLevelType w:val="hybridMultilevel"/>
    <w:tmpl w:val="F3F0D87A"/>
    <w:lvl w:ilvl="0" w:tplc="FFFFFFFF">
      <w:start w:val="1"/>
      <w:numFmt w:val="lowerLetter"/>
      <w:lvlText w:val="%1."/>
      <w:lvlJc w:val="left"/>
      <w:pPr>
        <w:ind w:left="800" w:hanging="360"/>
      </w:pPr>
      <w:rPr>
        <w:rFonts w:ascii="Arial" w:hAnsi="Arial" w:cs="Times New Roman" w:hint="default"/>
      </w:r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23" w15:restartNumberingAfterBreak="0">
    <w:nsid w:val="2A6467A4"/>
    <w:multiLevelType w:val="multilevel"/>
    <w:tmpl w:val="76D8DCC4"/>
    <w:lvl w:ilvl="0">
      <w:start w:val="1"/>
      <w:numFmt w:val="decimal"/>
      <w:lvlText w:val="%1."/>
      <w:lvlJc w:val="left"/>
      <w:pPr>
        <w:ind w:left="720" w:hanging="360"/>
      </w:pPr>
      <w:rPr>
        <w:rFonts w:hint="default"/>
      </w:rPr>
    </w:lvl>
    <w:lvl w:ilvl="1">
      <w:start w:val="6"/>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D857C40"/>
    <w:multiLevelType w:val="hybridMultilevel"/>
    <w:tmpl w:val="101E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D6979"/>
    <w:multiLevelType w:val="hybridMultilevel"/>
    <w:tmpl w:val="AF5A9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B720D0"/>
    <w:multiLevelType w:val="hybridMultilevel"/>
    <w:tmpl w:val="F5A0B0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5D414F"/>
    <w:multiLevelType w:val="hybridMultilevel"/>
    <w:tmpl w:val="27B8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65BD7"/>
    <w:multiLevelType w:val="hybridMultilevel"/>
    <w:tmpl w:val="C4E88062"/>
    <w:lvl w:ilvl="0" w:tplc="6D421360">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29" w15:restartNumberingAfterBreak="0">
    <w:nsid w:val="51AB4D80"/>
    <w:multiLevelType w:val="hybridMultilevel"/>
    <w:tmpl w:val="CFC2C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7520BE"/>
    <w:multiLevelType w:val="hybridMultilevel"/>
    <w:tmpl w:val="99BAF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943C94"/>
    <w:multiLevelType w:val="hybridMultilevel"/>
    <w:tmpl w:val="9232FA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944483"/>
    <w:multiLevelType w:val="hybridMultilevel"/>
    <w:tmpl w:val="362EDFA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C39228B"/>
    <w:multiLevelType w:val="hybridMultilevel"/>
    <w:tmpl w:val="51161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DE1042"/>
    <w:multiLevelType w:val="hybridMultilevel"/>
    <w:tmpl w:val="BE102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7263B9"/>
    <w:multiLevelType w:val="hybridMultilevel"/>
    <w:tmpl w:val="EA4ABBE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2253A13"/>
    <w:multiLevelType w:val="hybridMultilevel"/>
    <w:tmpl w:val="7578F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524B17"/>
    <w:multiLevelType w:val="hybridMultilevel"/>
    <w:tmpl w:val="FD8EE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F141C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D1B4A7B"/>
    <w:multiLevelType w:val="hybridMultilevel"/>
    <w:tmpl w:val="1458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D8EC01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0"/>
  </w:num>
  <w:num w:numId="15">
    <w:abstractNumId w:val="30"/>
  </w:num>
  <w:num w:numId="16">
    <w:abstractNumId w:val="24"/>
  </w:num>
  <w:num w:numId="17">
    <w:abstractNumId w:val="20"/>
  </w:num>
  <w:num w:numId="18">
    <w:abstractNumId w:val="27"/>
  </w:num>
  <w:num w:numId="19">
    <w:abstractNumId w:val="12"/>
  </w:num>
  <w:num w:numId="20">
    <w:abstractNumId w:val="34"/>
  </w:num>
  <w:num w:numId="21">
    <w:abstractNumId w:val="34"/>
  </w:num>
  <w:num w:numId="22">
    <w:abstractNumId w:val="12"/>
  </w:num>
  <w:num w:numId="23">
    <w:abstractNumId w:val="23"/>
  </w:num>
  <w:num w:numId="24">
    <w:abstractNumId w:val="22"/>
  </w:num>
  <w:num w:numId="25">
    <w:abstractNumId w:val="28"/>
  </w:num>
  <w:num w:numId="26">
    <w:abstractNumId w:val="39"/>
  </w:num>
  <w:num w:numId="27">
    <w:abstractNumId w:val="35"/>
  </w:num>
  <w:num w:numId="28">
    <w:abstractNumId w:val="26"/>
  </w:num>
  <w:num w:numId="29">
    <w:abstractNumId w:val="16"/>
  </w:num>
  <w:num w:numId="30">
    <w:abstractNumId w:val="32"/>
  </w:num>
  <w:num w:numId="31">
    <w:abstractNumId w:val="38"/>
  </w:num>
  <w:num w:numId="32">
    <w:abstractNumId w:val="15"/>
  </w:num>
  <w:num w:numId="33">
    <w:abstractNumId w:val="19"/>
  </w:num>
  <w:num w:numId="34">
    <w:abstractNumId w:val="36"/>
  </w:num>
  <w:num w:numId="35">
    <w:abstractNumId w:val="17"/>
  </w:num>
  <w:num w:numId="36">
    <w:abstractNumId w:val="21"/>
  </w:num>
  <w:num w:numId="37">
    <w:abstractNumId w:val="18"/>
  </w:num>
  <w:num w:numId="38">
    <w:abstractNumId w:val="37"/>
  </w:num>
  <w:num w:numId="39">
    <w:abstractNumId w:val="13"/>
  </w:num>
  <w:num w:numId="40">
    <w:abstractNumId w:val="25"/>
  </w:num>
  <w:num w:numId="41">
    <w:abstractNumId w:val="33"/>
  </w:num>
  <w:num w:numId="42">
    <w:abstractNumId w:val="29"/>
  </w:num>
  <w:num w:numId="43">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C1"/>
    <w:rsid w:val="00000378"/>
    <w:rsid w:val="00000C42"/>
    <w:rsid w:val="00000F46"/>
    <w:rsid w:val="000012D5"/>
    <w:rsid w:val="00001614"/>
    <w:rsid w:val="00001A30"/>
    <w:rsid w:val="00001E9E"/>
    <w:rsid w:val="000028FB"/>
    <w:rsid w:val="00002F0D"/>
    <w:rsid w:val="00002FCD"/>
    <w:rsid w:val="00004137"/>
    <w:rsid w:val="0000469C"/>
    <w:rsid w:val="00004963"/>
    <w:rsid w:val="000055BE"/>
    <w:rsid w:val="00006391"/>
    <w:rsid w:val="00006F3B"/>
    <w:rsid w:val="000070C9"/>
    <w:rsid w:val="0001001F"/>
    <w:rsid w:val="00010BDD"/>
    <w:rsid w:val="00010EAD"/>
    <w:rsid w:val="0001107A"/>
    <w:rsid w:val="0001111A"/>
    <w:rsid w:val="00012184"/>
    <w:rsid w:val="00012422"/>
    <w:rsid w:val="0001287E"/>
    <w:rsid w:val="0001347B"/>
    <w:rsid w:val="00013FE2"/>
    <w:rsid w:val="00014B11"/>
    <w:rsid w:val="00014BFD"/>
    <w:rsid w:val="0001515E"/>
    <w:rsid w:val="00016086"/>
    <w:rsid w:val="00017929"/>
    <w:rsid w:val="00017B4B"/>
    <w:rsid w:val="0002079F"/>
    <w:rsid w:val="00020BD6"/>
    <w:rsid w:val="0002188F"/>
    <w:rsid w:val="000222B7"/>
    <w:rsid w:val="00022575"/>
    <w:rsid w:val="00025193"/>
    <w:rsid w:val="000259C8"/>
    <w:rsid w:val="00026EA7"/>
    <w:rsid w:val="00027570"/>
    <w:rsid w:val="0002759E"/>
    <w:rsid w:val="00030B31"/>
    <w:rsid w:val="000312BA"/>
    <w:rsid w:val="00032D91"/>
    <w:rsid w:val="00035322"/>
    <w:rsid w:val="000358E1"/>
    <w:rsid w:val="00035952"/>
    <w:rsid w:val="000359E2"/>
    <w:rsid w:val="000367F7"/>
    <w:rsid w:val="000370A1"/>
    <w:rsid w:val="00037671"/>
    <w:rsid w:val="0003772A"/>
    <w:rsid w:val="000378A1"/>
    <w:rsid w:val="00040869"/>
    <w:rsid w:val="0004175E"/>
    <w:rsid w:val="000425A6"/>
    <w:rsid w:val="00043FC7"/>
    <w:rsid w:val="0004404F"/>
    <w:rsid w:val="0004501E"/>
    <w:rsid w:val="00045F6E"/>
    <w:rsid w:val="000462BA"/>
    <w:rsid w:val="00046CC2"/>
    <w:rsid w:val="00047D50"/>
    <w:rsid w:val="000502E6"/>
    <w:rsid w:val="000515B3"/>
    <w:rsid w:val="00052472"/>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643E1"/>
    <w:rsid w:val="0007099D"/>
    <w:rsid w:val="000709AA"/>
    <w:rsid w:val="000713D3"/>
    <w:rsid w:val="00071CA9"/>
    <w:rsid w:val="00072226"/>
    <w:rsid w:val="000722AF"/>
    <w:rsid w:val="00073409"/>
    <w:rsid w:val="0007429F"/>
    <w:rsid w:val="00074FD2"/>
    <w:rsid w:val="000750E9"/>
    <w:rsid w:val="00075507"/>
    <w:rsid w:val="00075B9C"/>
    <w:rsid w:val="000768BF"/>
    <w:rsid w:val="00076A5C"/>
    <w:rsid w:val="00077491"/>
    <w:rsid w:val="00077598"/>
    <w:rsid w:val="00081B50"/>
    <w:rsid w:val="00081F4C"/>
    <w:rsid w:val="0008245C"/>
    <w:rsid w:val="00083CA8"/>
    <w:rsid w:val="00083F3B"/>
    <w:rsid w:val="00084325"/>
    <w:rsid w:val="00084900"/>
    <w:rsid w:val="00084A75"/>
    <w:rsid w:val="00084F4F"/>
    <w:rsid w:val="00085102"/>
    <w:rsid w:val="00085291"/>
    <w:rsid w:val="00085519"/>
    <w:rsid w:val="00086610"/>
    <w:rsid w:val="000866B8"/>
    <w:rsid w:val="00086899"/>
    <w:rsid w:val="000902D5"/>
    <w:rsid w:val="000906FC"/>
    <w:rsid w:val="00090950"/>
    <w:rsid w:val="000923E3"/>
    <w:rsid w:val="0009321E"/>
    <w:rsid w:val="00093325"/>
    <w:rsid w:val="0009382F"/>
    <w:rsid w:val="00093E5B"/>
    <w:rsid w:val="00093E6A"/>
    <w:rsid w:val="00094059"/>
    <w:rsid w:val="0009459D"/>
    <w:rsid w:val="000957AC"/>
    <w:rsid w:val="00095E9A"/>
    <w:rsid w:val="0009626A"/>
    <w:rsid w:val="00096B73"/>
    <w:rsid w:val="000974D6"/>
    <w:rsid w:val="00097524"/>
    <w:rsid w:val="0009790F"/>
    <w:rsid w:val="000A0146"/>
    <w:rsid w:val="000A0CD8"/>
    <w:rsid w:val="000A1CDF"/>
    <w:rsid w:val="000A32F9"/>
    <w:rsid w:val="000A3D79"/>
    <w:rsid w:val="000A420C"/>
    <w:rsid w:val="000A439A"/>
    <w:rsid w:val="000A45F8"/>
    <w:rsid w:val="000A4848"/>
    <w:rsid w:val="000A4EA2"/>
    <w:rsid w:val="000A5782"/>
    <w:rsid w:val="000A64D5"/>
    <w:rsid w:val="000A69E1"/>
    <w:rsid w:val="000A6C47"/>
    <w:rsid w:val="000B021B"/>
    <w:rsid w:val="000B0EF0"/>
    <w:rsid w:val="000B155F"/>
    <w:rsid w:val="000B1896"/>
    <w:rsid w:val="000B1F6C"/>
    <w:rsid w:val="000B2153"/>
    <w:rsid w:val="000B234D"/>
    <w:rsid w:val="000B2479"/>
    <w:rsid w:val="000B505F"/>
    <w:rsid w:val="000B54B8"/>
    <w:rsid w:val="000B5EB7"/>
    <w:rsid w:val="000B618D"/>
    <w:rsid w:val="000B6E3A"/>
    <w:rsid w:val="000B721F"/>
    <w:rsid w:val="000C0E66"/>
    <w:rsid w:val="000C1117"/>
    <w:rsid w:val="000C1679"/>
    <w:rsid w:val="000C1A8F"/>
    <w:rsid w:val="000C1DE8"/>
    <w:rsid w:val="000C1E60"/>
    <w:rsid w:val="000C3499"/>
    <w:rsid w:val="000C36E2"/>
    <w:rsid w:val="000C3FC1"/>
    <w:rsid w:val="000C4FCC"/>
    <w:rsid w:val="000C5DB9"/>
    <w:rsid w:val="000C6379"/>
    <w:rsid w:val="000C64EE"/>
    <w:rsid w:val="000C6D5F"/>
    <w:rsid w:val="000D107F"/>
    <w:rsid w:val="000D13B3"/>
    <w:rsid w:val="000D15AE"/>
    <w:rsid w:val="000D1A81"/>
    <w:rsid w:val="000D3ADF"/>
    <w:rsid w:val="000D3C12"/>
    <w:rsid w:val="000D44EA"/>
    <w:rsid w:val="000D486A"/>
    <w:rsid w:val="000D4BD7"/>
    <w:rsid w:val="000D634D"/>
    <w:rsid w:val="000D6B9D"/>
    <w:rsid w:val="000E05FA"/>
    <w:rsid w:val="000E08F9"/>
    <w:rsid w:val="000E14E3"/>
    <w:rsid w:val="000E1C99"/>
    <w:rsid w:val="000E1D49"/>
    <w:rsid w:val="000E1D61"/>
    <w:rsid w:val="000E24C4"/>
    <w:rsid w:val="000E3244"/>
    <w:rsid w:val="000E372E"/>
    <w:rsid w:val="000E3DBE"/>
    <w:rsid w:val="000E3F66"/>
    <w:rsid w:val="000E490A"/>
    <w:rsid w:val="000E53C7"/>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3AB0"/>
    <w:rsid w:val="000F42F0"/>
    <w:rsid w:val="000F47EC"/>
    <w:rsid w:val="000F4F8F"/>
    <w:rsid w:val="000F4FC2"/>
    <w:rsid w:val="000F511E"/>
    <w:rsid w:val="000F5380"/>
    <w:rsid w:val="000F5481"/>
    <w:rsid w:val="000F5C9A"/>
    <w:rsid w:val="000F6A92"/>
    <w:rsid w:val="000F6B23"/>
    <w:rsid w:val="000F6FD5"/>
    <w:rsid w:val="000F7429"/>
    <w:rsid w:val="001005BD"/>
    <w:rsid w:val="0010067C"/>
    <w:rsid w:val="00100F12"/>
    <w:rsid w:val="00101453"/>
    <w:rsid w:val="00101EFE"/>
    <w:rsid w:val="0010359F"/>
    <w:rsid w:val="00105404"/>
    <w:rsid w:val="001057F7"/>
    <w:rsid w:val="00105E0F"/>
    <w:rsid w:val="00105F21"/>
    <w:rsid w:val="0010620B"/>
    <w:rsid w:val="0010630C"/>
    <w:rsid w:val="0010661F"/>
    <w:rsid w:val="00106FCF"/>
    <w:rsid w:val="00110B68"/>
    <w:rsid w:val="00110D34"/>
    <w:rsid w:val="00110F85"/>
    <w:rsid w:val="00111E9E"/>
    <w:rsid w:val="00112822"/>
    <w:rsid w:val="00112AF1"/>
    <w:rsid w:val="00113FF6"/>
    <w:rsid w:val="00114673"/>
    <w:rsid w:val="00115015"/>
    <w:rsid w:val="00115A31"/>
    <w:rsid w:val="00115EDA"/>
    <w:rsid w:val="001160D2"/>
    <w:rsid w:val="001162CC"/>
    <w:rsid w:val="00117465"/>
    <w:rsid w:val="0012033F"/>
    <w:rsid w:val="00120B14"/>
    <w:rsid w:val="001216C6"/>
    <w:rsid w:val="00122B8B"/>
    <w:rsid w:val="00123CCA"/>
    <w:rsid w:val="00124556"/>
    <w:rsid w:val="00124868"/>
    <w:rsid w:val="001249A8"/>
    <w:rsid w:val="00124E44"/>
    <w:rsid w:val="00124E63"/>
    <w:rsid w:val="00126244"/>
    <w:rsid w:val="00127D31"/>
    <w:rsid w:val="00130C9A"/>
    <w:rsid w:val="00132619"/>
    <w:rsid w:val="00132743"/>
    <w:rsid w:val="0013285F"/>
    <w:rsid w:val="001329EF"/>
    <w:rsid w:val="00132BD2"/>
    <w:rsid w:val="00133630"/>
    <w:rsid w:val="00133CDB"/>
    <w:rsid w:val="00134290"/>
    <w:rsid w:val="00134666"/>
    <w:rsid w:val="00134883"/>
    <w:rsid w:val="00135153"/>
    <w:rsid w:val="0013581B"/>
    <w:rsid w:val="001365B1"/>
    <w:rsid w:val="001368EA"/>
    <w:rsid w:val="00136D8B"/>
    <w:rsid w:val="00136FA0"/>
    <w:rsid w:val="00137C4D"/>
    <w:rsid w:val="001419A5"/>
    <w:rsid w:val="00141A8D"/>
    <w:rsid w:val="00141D58"/>
    <w:rsid w:val="00142641"/>
    <w:rsid w:val="00142C0A"/>
    <w:rsid w:val="00142D8B"/>
    <w:rsid w:val="00142E0C"/>
    <w:rsid w:val="00143EF2"/>
    <w:rsid w:val="0014465A"/>
    <w:rsid w:val="00144F4B"/>
    <w:rsid w:val="00145327"/>
    <w:rsid w:val="00146367"/>
    <w:rsid w:val="001467AD"/>
    <w:rsid w:val="00147193"/>
    <w:rsid w:val="00147A7F"/>
    <w:rsid w:val="00150510"/>
    <w:rsid w:val="001508EE"/>
    <w:rsid w:val="00150A10"/>
    <w:rsid w:val="0015118E"/>
    <w:rsid w:val="0015123A"/>
    <w:rsid w:val="00152556"/>
    <w:rsid w:val="00152A3B"/>
    <w:rsid w:val="00152D08"/>
    <w:rsid w:val="00152E14"/>
    <w:rsid w:val="00152EDE"/>
    <w:rsid w:val="00153961"/>
    <w:rsid w:val="001539B5"/>
    <w:rsid w:val="001576F4"/>
    <w:rsid w:val="00160FE4"/>
    <w:rsid w:val="0016136E"/>
    <w:rsid w:val="001613E7"/>
    <w:rsid w:val="00161B56"/>
    <w:rsid w:val="00161E99"/>
    <w:rsid w:val="0016237D"/>
    <w:rsid w:val="00162A81"/>
    <w:rsid w:val="00162E0F"/>
    <w:rsid w:val="00163030"/>
    <w:rsid w:val="00163D08"/>
    <w:rsid w:val="00164300"/>
    <w:rsid w:val="001644F0"/>
    <w:rsid w:val="00166597"/>
    <w:rsid w:val="00166806"/>
    <w:rsid w:val="0017028C"/>
    <w:rsid w:val="00170299"/>
    <w:rsid w:val="001705BF"/>
    <w:rsid w:val="001707CD"/>
    <w:rsid w:val="00172046"/>
    <w:rsid w:val="0017245E"/>
    <w:rsid w:val="001743A9"/>
    <w:rsid w:val="001751E4"/>
    <w:rsid w:val="0017538A"/>
    <w:rsid w:val="001757D1"/>
    <w:rsid w:val="00176342"/>
    <w:rsid w:val="001773B7"/>
    <w:rsid w:val="001775BE"/>
    <w:rsid w:val="00180423"/>
    <w:rsid w:val="00181181"/>
    <w:rsid w:val="001812CC"/>
    <w:rsid w:val="00181613"/>
    <w:rsid w:val="00181FE6"/>
    <w:rsid w:val="0018297E"/>
    <w:rsid w:val="00182B01"/>
    <w:rsid w:val="00182F79"/>
    <w:rsid w:val="00183183"/>
    <w:rsid w:val="0018343C"/>
    <w:rsid w:val="0018345D"/>
    <w:rsid w:val="0018370B"/>
    <w:rsid w:val="001839E9"/>
    <w:rsid w:val="00183D2C"/>
    <w:rsid w:val="00183EE7"/>
    <w:rsid w:val="00184558"/>
    <w:rsid w:val="00184C25"/>
    <w:rsid w:val="0018550B"/>
    <w:rsid w:val="00185F06"/>
    <w:rsid w:val="001867AF"/>
    <w:rsid w:val="00187062"/>
    <w:rsid w:val="00187A5E"/>
    <w:rsid w:val="00187CD4"/>
    <w:rsid w:val="0019007C"/>
    <w:rsid w:val="0019023B"/>
    <w:rsid w:val="001906F5"/>
    <w:rsid w:val="00190BC0"/>
    <w:rsid w:val="001917EF"/>
    <w:rsid w:val="00192631"/>
    <w:rsid w:val="00192BD5"/>
    <w:rsid w:val="00193208"/>
    <w:rsid w:val="00193F0A"/>
    <w:rsid w:val="001948C3"/>
    <w:rsid w:val="0019614D"/>
    <w:rsid w:val="0019700C"/>
    <w:rsid w:val="00197188"/>
    <w:rsid w:val="00197AEA"/>
    <w:rsid w:val="00197FB4"/>
    <w:rsid w:val="001A07BA"/>
    <w:rsid w:val="001A0B56"/>
    <w:rsid w:val="001A0CF3"/>
    <w:rsid w:val="001A139C"/>
    <w:rsid w:val="001A190D"/>
    <w:rsid w:val="001A333A"/>
    <w:rsid w:val="001A37A7"/>
    <w:rsid w:val="001A37BC"/>
    <w:rsid w:val="001A45BC"/>
    <w:rsid w:val="001A4A42"/>
    <w:rsid w:val="001A4AC6"/>
    <w:rsid w:val="001A4D20"/>
    <w:rsid w:val="001A4D3D"/>
    <w:rsid w:val="001A5F6A"/>
    <w:rsid w:val="001A6600"/>
    <w:rsid w:val="001B02B2"/>
    <w:rsid w:val="001B0D9B"/>
    <w:rsid w:val="001B10EE"/>
    <w:rsid w:val="001B28F2"/>
    <w:rsid w:val="001B29B3"/>
    <w:rsid w:val="001B3C2F"/>
    <w:rsid w:val="001B4024"/>
    <w:rsid w:val="001B46FA"/>
    <w:rsid w:val="001B49AB"/>
    <w:rsid w:val="001B4E3B"/>
    <w:rsid w:val="001B4FF7"/>
    <w:rsid w:val="001B50EF"/>
    <w:rsid w:val="001B5EDD"/>
    <w:rsid w:val="001B6006"/>
    <w:rsid w:val="001B6787"/>
    <w:rsid w:val="001B6F9B"/>
    <w:rsid w:val="001B77EB"/>
    <w:rsid w:val="001B7A92"/>
    <w:rsid w:val="001C015A"/>
    <w:rsid w:val="001C11C8"/>
    <w:rsid w:val="001C1259"/>
    <w:rsid w:val="001C14B4"/>
    <w:rsid w:val="001C1BF9"/>
    <w:rsid w:val="001C1D57"/>
    <w:rsid w:val="001C1DE1"/>
    <w:rsid w:val="001C2138"/>
    <w:rsid w:val="001C28BD"/>
    <w:rsid w:val="001C3461"/>
    <w:rsid w:val="001C3706"/>
    <w:rsid w:val="001C3DB7"/>
    <w:rsid w:val="001C5253"/>
    <w:rsid w:val="001C5519"/>
    <w:rsid w:val="001C77F7"/>
    <w:rsid w:val="001C7BED"/>
    <w:rsid w:val="001C7DB3"/>
    <w:rsid w:val="001C7F45"/>
    <w:rsid w:val="001D0E4A"/>
    <w:rsid w:val="001D0FA3"/>
    <w:rsid w:val="001D1364"/>
    <w:rsid w:val="001D1A74"/>
    <w:rsid w:val="001D2726"/>
    <w:rsid w:val="001D3C90"/>
    <w:rsid w:val="001D41FE"/>
    <w:rsid w:val="001D4E4A"/>
    <w:rsid w:val="001D530D"/>
    <w:rsid w:val="001D5D12"/>
    <w:rsid w:val="001D66FB"/>
    <w:rsid w:val="001D798B"/>
    <w:rsid w:val="001D7A5D"/>
    <w:rsid w:val="001D7BB0"/>
    <w:rsid w:val="001D7C73"/>
    <w:rsid w:val="001E0BC3"/>
    <w:rsid w:val="001E14B0"/>
    <w:rsid w:val="001E197C"/>
    <w:rsid w:val="001E1DF0"/>
    <w:rsid w:val="001E324D"/>
    <w:rsid w:val="001E361D"/>
    <w:rsid w:val="001E4659"/>
    <w:rsid w:val="001E504A"/>
    <w:rsid w:val="001E5928"/>
    <w:rsid w:val="001E59DD"/>
    <w:rsid w:val="001E65D7"/>
    <w:rsid w:val="001E67D4"/>
    <w:rsid w:val="001E6E2C"/>
    <w:rsid w:val="001E71ED"/>
    <w:rsid w:val="001E769A"/>
    <w:rsid w:val="001E7B3A"/>
    <w:rsid w:val="001F046F"/>
    <w:rsid w:val="001F1342"/>
    <w:rsid w:val="001F239F"/>
    <w:rsid w:val="001F3097"/>
    <w:rsid w:val="001F3B9F"/>
    <w:rsid w:val="001F44C0"/>
    <w:rsid w:val="001F470D"/>
    <w:rsid w:val="001F4807"/>
    <w:rsid w:val="001F4FAA"/>
    <w:rsid w:val="001F5251"/>
    <w:rsid w:val="001F53D5"/>
    <w:rsid w:val="001F59B7"/>
    <w:rsid w:val="001F5D92"/>
    <w:rsid w:val="001F7652"/>
    <w:rsid w:val="0020004D"/>
    <w:rsid w:val="002006C6"/>
    <w:rsid w:val="00201801"/>
    <w:rsid w:val="002019C6"/>
    <w:rsid w:val="00201F7B"/>
    <w:rsid w:val="002026F0"/>
    <w:rsid w:val="002028BD"/>
    <w:rsid w:val="00203306"/>
    <w:rsid w:val="002043DA"/>
    <w:rsid w:val="00205403"/>
    <w:rsid w:val="00205A85"/>
    <w:rsid w:val="0020619C"/>
    <w:rsid w:val="0020672F"/>
    <w:rsid w:val="00206C45"/>
    <w:rsid w:val="0020736D"/>
    <w:rsid w:val="0020745B"/>
    <w:rsid w:val="00207D0E"/>
    <w:rsid w:val="00210A90"/>
    <w:rsid w:val="00210F88"/>
    <w:rsid w:val="002110BF"/>
    <w:rsid w:val="00212136"/>
    <w:rsid w:val="002125E4"/>
    <w:rsid w:val="002131E8"/>
    <w:rsid w:val="0021455A"/>
    <w:rsid w:val="00214DFE"/>
    <w:rsid w:val="002154FF"/>
    <w:rsid w:val="00216B70"/>
    <w:rsid w:val="00217256"/>
    <w:rsid w:val="00217483"/>
    <w:rsid w:val="0021776C"/>
    <w:rsid w:val="00217FA1"/>
    <w:rsid w:val="00220299"/>
    <w:rsid w:val="00220302"/>
    <w:rsid w:val="00221DF3"/>
    <w:rsid w:val="0022234B"/>
    <w:rsid w:val="00222FBC"/>
    <w:rsid w:val="0022499D"/>
    <w:rsid w:val="00224DE6"/>
    <w:rsid w:val="00224F86"/>
    <w:rsid w:val="00224FA9"/>
    <w:rsid w:val="002253AD"/>
    <w:rsid w:val="002255BB"/>
    <w:rsid w:val="0022587A"/>
    <w:rsid w:val="00225E77"/>
    <w:rsid w:val="00226134"/>
    <w:rsid w:val="002269E1"/>
    <w:rsid w:val="00227676"/>
    <w:rsid w:val="00227859"/>
    <w:rsid w:val="00230573"/>
    <w:rsid w:val="00231311"/>
    <w:rsid w:val="002319DE"/>
    <w:rsid w:val="002326C4"/>
    <w:rsid w:val="0023274C"/>
    <w:rsid w:val="00232849"/>
    <w:rsid w:val="00232C6C"/>
    <w:rsid w:val="00233A99"/>
    <w:rsid w:val="002344CF"/>
    <w:rsid w:val="002353CD"/>
    <w:rsid w:val="002357EE"/>
    <w:rsid w:val="00235914"/>
    <w:rsid w:val="0023605F"/>
    <w:rsid w:val="00236096"/>
    <w:rsid w:val="0023610B"/>
    <w:rsid w:val="00237F16"/>
    <w:rsid w:val="00240DC7"/>
    <w:rsid w:val="00240F9E"/>
    <w:rsid w:val="002411F2"/>
    <w:rsid w:val="002411F5"/>
    <w:rsid w:val="0024142E"/>
    <w:rsid w:val="00241A6F"/>
    <w:rsid w:val="00242017"/>
    <w:rsid w:val="00242E15"/>
    <w:rsid w:val="0024366E"/>
    <w:rsid w:val="002439F5"/>
    <w:rsid w:val="002441B9"/>
    <w:rsid w:val="0024446E"/>
    <w:rsid w:val="0024456E"/>
    <w:rsid w:val="00244810"/>
    <w:rsid w:val="00245351"/>
    <w:rsid w:val="0024570E"/>
    <w:rsid w:val="00246B7A"/>
    <w:rsid w:val="00246B88"/>
    <w:rsid w:val="00246D67"/>
    <w:rsid w:val="00246EDD"/>
    <w:rsid w:val="002473AF"/>
    <w:rsid w:val="00247906"/>
    <w:rsid w:val="00247B24"/>
    <w:rsid w:val="0025068A"/>
    <w:rsid w:val="002506BB"/>
    <w:rsid w:val="00250D54"/>
    <w:rsid w:val="002517B5"/>
    <w:rsid w:val="00251C4F"/>
    <w:rsid w:val="002525FD"/>
    <w:rsid w:val="0025294C"/>
    <w:rsid w:val="00252A72"/>
    <w:rsid w:val="00252B16"/>
    <w:rsid w:val="00252BFE"/>
    <w:rsid w:val="00252E0B"/>
    <w:rsid w:val="002543DA"/>
    <w:rsid w:val="00254818"/>
    <w:rsid w:val="002549AE"/>
    <w:rsid w:val="00254B87"/>
    <w:rsid w:val="00254CCA"/>
    <w:rsid w:val="0025598B"/>
    <w:rsid w:val="00256563"/>
    <w:rsid w:val="002567CB"/>
    <w:rsid w:val="002568ED"/>
    <w:rsid w:val="00257543"/>
    <w:rsid w:val="00257C6B"/>
    <w:rsid w:val="00257FEF"/>
    <w:rsid w:val="002603CD"/>
    <w:rsid w:val="00260521"/>
    <w:rsid w:val="00261AE7"/>
    <w:rsid w:val="00261D3A"/>
    <w:rsid w:val="00262A59"/>
    <w:rsid w:val="00264300"/>
    <w:rsid w:val="00264F5C"/>
    <w:rsid w:val="002656C9"/>
    <w:rsid w:val="00265823"/>
    <w:rsid w:val="00270BC5"/>
    <w:rsid w:val="00271187"/>
    <w:rsid w:val="00272526"/>
    <w:rsid w:val="00272F40"/>
    <w:rsid w:val="002733CE"/>
    <w:rsid w:val="002733F3"/>
    <w:rsid w:val="00273D24"/>
    <w:rsid w:val="002759F4"/>
    <w:rsid w:val="00276898"/>
    <w:rsid w:val="00276D0E"/>
    <w:rsid w:val="00276E25"/>
    <w:rsid w:val="00276F5D"/>
    <w:rsid w:val="0027725E"/>
    <w:rsid w:val="002773A5"/>
    <w:rsid w:val="00277DF4"/>
    <w:rsid w:val="00280032"/>
    <w:rsid w:val="0028017D"/>
    <w:rsid w:val="002801F0"/>
    <w:rsid w:val="00280217"/>
    <w:rsid w:val="00280F13"/>
    <w:rsid w:val="00282454"/>
    <w:rsid w:val="002828B7"/>
    <w:rsid w:val="00283189"/>
    <w:rsid w:val="002840EC"/>
    <w:rsid w:val="00286B6F"/>
    <w:rsid w:val="00287BA6"/>
    <w:rsid w:val="00287CEA"/>
    <w:rsid w:val="00287EBB"/>
    <w:rsid w:val="002909D8"/>
    <w:rsid w:val="00290CB5"/>
    <w:rsid w:val="00291052"/>
    <w:rsid w:val="00291112"/>
    <w:rsid w:val="002919C5"/>
    <w:rsid w:val="00291AFE"/>
    <w:rsid w:val="00291E5C"/>
    <w:rsid w:val="002920C3"/>
    <w:rsid w:val="00292B58"/>
    <w:rsid w:val="00293479"/>
    <w:rsid w:val="00293BF0"/>
    <w:rsid w:val="002942C9"/>
    <w:rsid w:val="00294836"/>
    <w:rsid w:val="00294920"/>
    <w:rsid w:val="00294EE5"/>
    <w:rsid w:val="00295694"/>
    <w:rsid w:val="00295CC2"/>
    <w:rsid w:val="00295D4A"/>
    <w:rsid w:val="00296DB6"/>
    <w:rsid w:val="00297889"/>
    <w:rsid w:val="002978C9"/>
    <w:rsid w:val="00297C8F"/>
    <w:rsid w:val="00297CC9"/>
    <w:rsid w:val="00297E33"/>
    <w:rsid w:val="002A0838"/>
    <w:rsid w:val="002A106C"/>
    <w:rsid w:val="002A1EC5"/>
    <w:rsid w:val="002A3B45"/>
    <w:rsid w:val="002A525B"/>
    <w:rsid w:val="002A6445"/>
    <w:rsid w:val="002A764E"/>
    <w:rsid w:val="002A7938"/>
    <w:rsid w:val="002B0472"/>
    <w:rsid w:val="002B07F2"/>
    <w:rsid w:val="002B0EBA"/>
    <w:rsid w:val="002B214F"/>
    <w:rsid w:val="002B4507"/>
    <w:rsid w:val="002B4E6B"/>
    <w:rsid w:val="002B4F7D"/>
    <w:rsid w:val="002B5038"/>
    <w:rsid w:val="002B6101"/>
    <w:rsid w:val="002B663B"/>
    <w:rsid w:val="002B67B1"/>
    <w:rsid w:val="002B71E9"/>
    <w:rsid w:val="002B7D71"/>
    <w:rsid w:val="002B7E70"/>
    <w:rsid w:val="002C0772"/>
    <w:rsid w:val="002C1181"/>
    <w:rsid w:val="002C184B"/>
    <w:rsid w:val="002C1C75"/>
    <w:rsid w:val="002C2101"/>
    <w:rsid w:val="002C29A9"/>
    <w:rsid w:val="002C2F45"/>
    <w:rsid w:val="002C3895"/>
    <w:rsid w:val="002C3DF5"/>
    <w:rsid w:val="002C41D1"/>
    <w:rsid w:val="002C466F"/>
    <w:rsid w:val="002C5418"/>
    <w:rsid w:val="002C578D"/>
    <w:rsid w:val="002C591D"/>
    <w:rsid w:val="002C624B"/>
    <w:rsid w:val="002C64CD"/>
    <w:rsid w:val="002C7634"/>
    <w:rsid w:val="002D023B"/>
    <w:rsid w:val="002D2148"/>
    <w:rsid w:val="002D2AAA"/>
    <w:rsid w:val="002D5918"/>
    <w:rsid w:val="002D6418"/>
    <w:rsid w:val="002D6917"/>
    <w:rsid w:val="002D6ED0"/>
    <w:rsid w:val="002D711B"/>
    <w:rsid w:val="002D79EC"/>
    <w:rsid w:val="002D7B05"/>
    <w:rsid w:val="002E01EE"/>
    <w:rsid w:val="002E099E"/>
    <w:rsid w:val="002E1281"/>
    <w:rsid w:val="002E152E"/>
    <w:rsid w:val="002E2BAB"/>
    <w:rsid w:val="002E2D94"/>
    <w:rsid w:val="002E39AA"/>
    <w:rsid w:val="002E4636"/>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AEF"/>
    <w:rsid w:val="002F3F4B"/>
    <w:rsid w:val="002F405D"/>
    <w:rsid w:val="002F4A44"/>
    <w:rsid w:val="002F5AB6"/>
    <w:rsid w:val="002F6C05"/>
    <w:rsid w:val="002F6D94"/>
    <w:rsid w:val="002F6DEA"/>
    <w:rsid w:val="002F7468"/>
    <w:rsid w:val="002F77A7"/>
    <w:rsid w:val="002F7987"/>
    <w:rsid w:val="002F799E"/>
    <w:rsid w:val="002F7CFB"/>
    <w:rsid w:val="002F7EE7"/>
    <w:rsid w:val="002F7F51"/>
    <w:rsid w:val="00300780"/>
    <w:rsid w:val="003008C1"/>
    <w:rsid w:val="00300AFD"/>
    <w:rsid w:val="003013F5"/>
    <w:rsid w:val="003019B9"/>
    <w:rsid w:val="00301BC7"/>
    <w:rsid w:val="00301CED"/>
    <w:rsid w:val="0030255D"/>
    <w:rsid w:val="00303116"/>
    <w:rsid w:val="00303465"/>
    <w:rsid w:val="003035A3"/>
    <w:rsid w:val="0030451E"/>
    <w:rsid w:val="003057FD"/>
    <w:rsid w:val="00305D07"/>
    <w:rsid w:val="00305D9E"/>
    <w:rsid w:val="00305F7C"/>
    <w:rsid w:val="003110A3"/>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217C6"/>
    <w:rsid w:val="003221C0"/>
    <w:rsid w:val="003246B7"/>
    <w:rsid w:val="00324843"/>
    <w:rsid w:val="00324879"/>
    <w:rsid w:val="003249C2"/>
    <w:rsid w:val="003258F1"/>
    <w:rsid w:val="00325B53"/>
    <w:rsid w:val="00326014"/>
    <w:rsid w:val="003260BB"/>
    <w:rsid w:val="00326371"/>
    <w:rsid w:val="003267CF"/>
    <w:rsid w:val="003267FE"/>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3EE"/>
    <w:rsid w:val="0033498A"/>
    <w:rsid w:val="00334FCA"/>
    <w:rsid w:val="00336438"/>
    <w:rsid w:val="00336477"/>
    <w:rsid w:val="00336E56"/>
    <w:rsid w:val="0033754E"/>
    <w:rsid w:val="00337B43"/>
    <w:rsid w:val="00340371"/>
    <w:rsid w:val="003411F1"/>
    <w:rsid w:val="003414F9"/>
    <w:rsid w:val="0034175B"/>
    <w:rsid w:val="003417B8"/>
    <w:rsid w:val="0034306E"/>
    <w:rsid w:val="0034369D"/>
    <w:rsid w:val="00343C69"/>
    <w:rsid w:val="0034476D"/>
    <w:rsid w:val="003448CD"/>
    <w:rsid w:val="00344A80"/>
    <w:rsid w:val="00344BFB"/>
    <w:rsid w:val="00345291"/>
    <w:rsid w:val="00345862"/>
    <w:rsid w:val="00345F21"/>
    <w:rsid w:val="00346457"/>
    <w:rsid w:val="00346796"/>
    <w:rsid w:val="00346CF7"/>
    <w:rsid w:val="003471E4"/>
    <w:rsid w:val="00347391"/>
    <w:rsid w:val="00347D08"/>
    <w:rsid w:val="00347E58"/>
    <w:rsid w:val="00350427"/>
    <w:rsid w:val="00351B36"/>
    <w:rsid w:val="003527C8"/>
    <w:rsid w:val="00352842"/>
    <w:rsid w:val="00352ADB"/>
    <w:rsid w:val="00352C91"/>
    <w:rsid w:val="00352DF2"/>
    <w:rsid w:val="00352E22"/>
    <w:rsid w:val="00353010"/>
    <w:rsid w:val="003534D8"/>
    <w:rsid w:val="0035372B"/>
    <w:rsid w:val="0035378B"/>
    <w:rsid w:val="00355215"/>
    <w:rsid w:val="0035591E"/>
    <w:rsid w:val="00356B9D"/>
    <w:rsid w:val="00356C7A"/>
    <w:rsid w:val="003572D6"/>
    <w:rsid w:val="0035754F"/>
    <w:rsid w:val="0035776F"/>
    <w:rsid w:val="003578A1"/>
    <w:rsid w:val="00357E4F"/>
    <w:rsid w:val="00357FC8"/>
    <w:rsid w:val="00360417"/>
    <w:rsid w:val="00361066"/>
    <w:rsid w:val="00361525"/>
    <w:rsid w:val="00361690"/>
    <w:rsid w:val="00361717"/>
    <w:rsid w:val="003619AF"/>
    <w:rsid w:val="00362632"/>
    <w:rsid w:val="00363185"/>
    <w:rsid w:val="00363FEB"/>
    <w:rsid w:val="003646B7"/>
    <w:rsid w:val="00364A3D"/>
    <w:rsid w:val="00365816"/>
    <w:rsid w:val="00366567"/>
    <w:rsid w:val="003707C5"/>
    <w:rsid w:val="0037087B"/>
    <w:rsid w:val="00371642"/>
    <w:rsid w:val="00372196"/>
    <w:rsid w:val="003732DE"/>
    <w:rsid w:val="0037377F"/>
    <w:rsid w:val="00373DF1"/>
    <w:rsid w:val="0037412E"/>
    <w:rsid w:val="00374A8C"/>
    <w:rsid w:val="00375424"/>
    <w:rsid w:val="00376B79"/>
    <w:rsid w:val="003772E6"/>
    <w:rsid w:val="003772E8"/>
    <w:rsid w:val="003775BE"/>
    <w:rsid w:val="00377AC5"/>
    <w:rsid w:val="00377BC4"/>
    <w:rsid w:val="00377D48"/>
    <w:rsid w:val="0038055C"/>
    <w:rsid w:val="00381B87"/>
    <w:rsid w:val="00382534"/>
    <w:rsid w:val="0038313D"/>
    <w:rsid w:val="00383A42"/>
    <w:rsid w:val="003856C5"/>
    <w:rsid w:val="00386A65"/>
    <w:rsid w:val="0038741E"/>
    <w:rsid w:val="0038797F"/>
    <w:rsid w:val="00387AC1"/>
    <w:rsid w:val="00390B28"/>
    <w:rsid w:val="00390C32"/>
    <w:rsid w:val="00391028"/>
    <w:rsid w:val="00391B4F"/>
    <w:rsid w:val="00392432"/>
    <w:rsid w:val="003933C7"/>
    <w:rsid w:val="00393C0A"/>
    <w:rsid w:val="00393F58"/>
    <w:rsid w:val="003943C7"/>
    <w:rsid w:val="003944CF"/>
    <w:rsid w:val="00394834"/>
    <w:rsid w:val="003948EC"/>
    <w:rsid w:val="00394F50"/>
    <w:rsid w:val="003964BE"/>
    <w:rsid w:val="00396D28"/>
    <w:rsid w:val="00397583"/>
    <w:rsid w:val="0039770D"/>
    <w:rsid w:val="00397A01"/>
    <w:rsid w:val="003A01F9"/>
    <w:rsid w:val="003A08FE"/>
    <w:rsid w:val="003A0E9D"/>
    <w:rsid w:val="003A1F24"/>
    <w:rsid w:val="003A26E2"/>
    <w:rsid w:val="003A274F"/>
    <w:rsid w:val="003A297E"/>
    <w:rsid w:val="003A2D10"/>
    <w:rsid w:val="003A5417"/>
    <w:rsid w:val="003A6215"/>
    <w:rsid w:val="003A62FF"/>
    <w:rsid w:val="003A635B"/>
    <w:rsid w:val="003A76CA"/>
    <w:rsid w:val="003B0803"/>
    <w:rsid w:val="003B0DF0"/>
    <w:rsid w:val="003B11E5"/>
    <w:rsid w:val="003B2707"/>
    <w:rsid w:val="003B2CEB"/>
    <w:rsid w:val="003B34F3"/>
    <w:rsid w:val="003B38EF"/>
    <w:rsid w:val="003B3FAE"/>
    <w:rsid w:val="003B511E"/>
    <w:rsid w:val="003B67E1"/>
    <w:rsid w:val="003B72AD"/>
    <w:rsid w:val="003B74C9"/>
    <w:rsid w:val="003B7752"/>
    <w:rsid w:val="003C0F66"/>
    <w:rsid w:val="003C1A12"/>
    <w:rsid w:val="003C1A53"/>
    <w:rsid w:val="003C2BF9"/>
    <w:rsid w:val="003C3DAF"/>
    <w:rsid w:val="003C404B"/>
    <w:rsid w:val="003C456B"/>
    <w:rsid w:val="003C48FF"/>
    <w:rsid w:val="003C4CA6"/>
    <w:rsid w:val="003C4FA2"/>
    <w:rsid w:val="003C554F"/>
    <w:rsid w:val="003C5A62"/>
    <w:rsid w:val="003C5CE6"/>
    <w:rsid w:val="003C5DD1"/>
    <w:rsid w:val="003C5EFE"/>
    <w:rsid w:val="003C69C4"/>
    <w:rsid w:val="003C6F6B"/>
    <w:rsid w:val="003C721D"/>
    <w:rsid w:val="003C77F1"/>
    <w:rsid w:val="003D105A"/>
    <w:rsid w:val="003D108F"/>
    <w:rsid w:val="003D18E1"/>
    <w:rsid w:val="003D194C"/>
    <w:rsid w:val="003D2221"/>
    <w:rsid w:val="003D2249"/>
    <w:rsid w:val="003D3672"/>
    <w:rsid w:val="003D37B6"/>
    <w:rsid w:val="003D3C6B"/>
    <w:rsid w:val="003D3EA1"/>
    <w:rsid w:val="003D42DB"/>
    <w:rsid w:val="003D5920"/>
    <w:rsid w:val="003D6265"/>
    <w:rsid w:val="003D6FC9"/>
    <w:rsid w:val="003D7FED"/>
    <w:rsid w:val="003E0417"/>
    <w:rsid w:val="003E068C"/>
    <w:rsid w:val="003E0A86"/>
    <w:rsid w:val="003E121F"/>
    <w:rsid w:val="003E24C5"/>
    <w:rsid w:val="003E2B06"/>
    <w:rsid w:val="003E49AF"/>
    <w:rsid w:val="003E4AB4"/>
    <w:rsid w:val="003E6789"/>
    <w:rsid w:val="003E70C8"/>
    <w:rsid w:val="003E7D47"/>
    <w:rsid w:val="003E7ED5"/>
    <w:rsid w:val="003F0B05"/>
    <w:rsid w:val="003F0B57"/>
    <w:rsid w:val="003F17E6"/>
    <w:rsid w:val="003F1803"/>
    <w:rsid w:val="003F1D12"/>
    <w:rsid w:val="003F1FA7"/>
    <w:rsid w:val="003F2067"/>
    <w:rsid w:val="003F2D89"/>
    <w:rsid w:val="003F3202"/>
    <w:rsid w:val="003F340C"/>
    <w:rsid w:val="003F35D2"/>
    <w:rsid w:val="003F46D6"/>
    <w:rsid w:val="003F64B5"/>
    <w:rsid w:val="003F6B54"/>
    <w:rsid w:val="003F798E"/>
    <w:rsid w:val="003F7AC7"/>
    <w:rsid w:val="0040061A"/>
    <w:rsid w:val="00400D7C"/>
    <w:rsid w:val="00401018"/>
    <w:rsid w:val="00401E6F"/>
    <w:rsid w:val="00403381"/>
    <w:rsid w:val="00403490"/>
    <w:rsid w:val="004034B8"/>
    <w:rsid w:val="00403C83"/>
    <w:rsid w:val="00404230"/>
    <w:rsid w:val="00405239"/>
    <w:rsid w:val="0040528E"/>
    <w:rsid w:val="0040587C"/>
    <w:rsid w:val="00405C5C"/>
    <w:rsid w:val="0040620E"/>
    <w:rsid w:val="004064B0"/>
    <w:rsid w:val="00406866"/>
    <w:rsid w:val="00407396"/>
    <w:rsid w:val="00407F3D"/>
    <w:rsid w:val="00410861"/>
    <w:rsid w:val="00410970"/>
    <w:rsid w:val="00410B52"/>
    <w:rsid w:val="004112D1"/>
    <w:rsid w:val="00413958"/>
    <w:rsid w:val="00413ACF"/>
    <w:rsid w:val="00413E88"/>
    <w:rsid w:val="004145B1"/>
    <w:rsid w:val="0041549C"/>
    <w:rsid w:val="0041578E"/>
    <w:rsid w:val="00416503"/>
    <w:rsid w:val="00416999"/>
    <w:rsid w:val="00416E70"/>
    <w:rsid w:val="004171BB"/>
    <w:rsid w:val="004173C3"/>
    <w:rsid w:val="004179C7"/>
    <w:rsid w:val="00420873"/>
    <w:rsid w:val="00420B0E"/>
    <w:rsid w:val="00420CF9"/>
    <w:rsid w:val="00421130"/>
    <w:rsid w:val="004221A6"/>
    <w:rsid w:val="0042399B"/>
    <w:rsid w:val="00423F83"/>
    <w:rsid w:val="004246A4"/>
    <w:rsid w:val="0042515A"/>
    <w:rsid w:val="0042570C"/>
    <w:rsid w:val="004257B8"/>
    <w:rsid w:val="00425A53"/>
    <w:rsid w:val="00425B64"/>
    <w:rsid w:val="0042721E"/>
    <w:rsid w:val="00427994"/>
    <w:rsid w:val="00430545"/>
    <w:rsid w:val="0043071E"/>
    <w:rsid w:val="00431663"/>
    <w:rsid w:val="00431AEF"/>
    <w:rsid w:val="00431C56"/>
    <w:rsid w:val="00431C8A"/>
    <w:rsid w:val="004322E6"/>
    <w:rsid w:val="004326D0"/>
    <w:rsid w:val="004327BF"/>
    <w:rsid w:val="00432D79"/>
    <w:rsid w:val="0043371C"/>
    <w:rsid w:val="00433C2D"/>
    <w:rsid w:val="00434518"/>
    <w:rsid w:val="0043496E"/>
    <w:rsid w:val="004353F5"/>
    <w:rsid w:val="0043661B"/>
    <w:rsid w:val="00437167"/>
    <w:rsid w:val="004371FC"/>
    <w:rsid w:val="004374D5"/>
    <w:rsid w:val="004376EA"/>
    <w:rsid w:val="0043798D"/>
    <w:rsid w:val="00437C9B"/>
    <w:rsid w:val="0044004F"/>
    <w:rsid w:val="004407FA"/>
    <w:rsid w:val="00440E50"/>
    <w:rsid w:val="0044109B"/>
    <w:rsid w:val="00441765"/>
    <w:rsid w:val="00441A05"/>
    <w:rsid w:val="004424FF"/>
    <w:rsid w:val="0044276E"/>
    <w:rsid w:val="00442E1B"/>
    <w:rsid w:val="00443966"/>
    <w:rsid w:val="00443D90"/>
    <w:rsid w:val="00445B53"/>
    <w:rsid w:val="00445B63"/>
    <w:rsid w:val="0044658D"/>
    <w:rsid w:val="00446724"/>
    <w:rsid w:val="00446EB1"/>
    <w:rsid w:val="0044701B"/>
    <w:rsid w:val="00447AAE"/>
    <w:rsid w:val="00450712"/>
    <w:rsid w:val="00450D46"/>
    <w:rsid w:val="00450F9B"/>
    <w:rsid w:val="0045163D"/>
    <w:rsid w:val="00451805"/>
    <w:rsid w:val="0045183B"/>
    <w:rsid w:val="00451C00"/>
    <w:rsid w:val="00451F22"/>
    <w:rsid w:val="004525B9"/>
    <w:rsid w:val="00452906"/>
    <w:rsid w:val="00453B3D"/>
    <w:rsid w:val="0045474C"/>
    <w:rsid w:val="0045528A"/>
    <w:rsid w:val="00455D1A"/>
    <w:rsid w:val="00456A61"/>
    <w:rsid w:val="004576AA"/>
    <w:rsid w:val="00457936"/>
    <w:rsid w:val="00457CD2"/>
    <w:rsid w:val="004608A6"/>
    <w:rsid w:val="00460D97"/>
    <w:rsid w:val="00462361"/>
    <w:rsid w:val="004630F2"/>
    <w:rsid w:val="0046371D"/>
    <w:rsid w:val="00463A74"/>
    <w:rsid w:val="00464EDF"/>
    <w:rsid w:val="0046515A"/>
    <w:rsid w:val="00465DBB"/>
    <w:rsid w:val="0046722E"/>
    <w:rsid w:val="0047058D"/>
    <w:rsid w:val="00470E17"/>
    <w:rsid w:val="00471211"/>
    <w:rsid w:val="0047138A"/>
    <w:rsid w:val="00471A09"/>
    <w:rsid w:val="00471A1B"/>
    <w:rsid w:val="00471D12"/>
    <w:rsid w:val="00471F45"/>
    <w:rsid w:val="0047231E"/>
    <w:rsid w:val="0047282D"/>
    <w:rsid w:val="00472BAE"/>
    <w:rsid w:val="00473897"/>
    <w:rsid w:val="00473A6B"/>
    <w:rsid w:val="0047536E"/>
    <w:rsid w:val="00476FCC"/>
    <w:rsid w:val="004772EA"/>
    <w:rsid w:val="00477858"/>
    <w:rsid w:val="0048170D"/>
    <w:rsid w:val="00483488"/>
    <w:rsid w:val="00483E94"/>
    <w:rsid w:val="00484072"/>
    <w:rsid w:val="00485B7D"/>
    <w:rsid w:val="00485F9D"/>
    <w:rsid w:val="00485FB7"/>
    <w:rsid w:val="00490178"/>
    <w:rsid w:val="00490DBE"/>
    <w:rsid w:val="00490FC7"/>
    <w:rsid w:val="0049168A"/>
    <w:rsid w:val="00491FFD"/>
    <w:rsid w:val="004924F8"/>
    <w:rsid w:val="00492DC2"/>
    <w:rsid w:val="00493629"/>
    <w:rsid w:val="00494130"/>
    <w:rsid w:val="0049425C"/>
    <w:rsid w:val="00494FD0"/>
    <w:rsid w:val="0049525B"/>
    <w:rsid w:val="004953AC"/>
    <w:rsid w:val="004953C3"/>
    <w:rsid w:val="00495449"/>
    <w:rsid w:val="0049591C"/>
    <w:rsid w:val="00495C33"/>
    <w:rsid w:val="00496D77"/>
    <w:rsid w:val="004976DF"/>
    <w:rsid w:val="004977A0"/>
    <w:rsid w:val="00497948"/>
    <w:rsid w:val="00497DB2"/>
    <w:rsid w:val="004A0729"/>
    <w:rsid w:val="004A10CA"/>
    <w:rsid w:val="004A1347"/>
    <w:rsid w:val="004A1A05"/>
    <w:rsid w:val="004A1BCB"/>
    <w:rsid w:val="004A1D82"/>
    <w:rsid w:val="004A20B2"/>
    <w:rsid w:val="004A35A7"/>
    <w:rsid w:val="004A3BEB"/>
    <w:rsid w:val="004A4191"/>
    <w:rsid w:val="004A4A69"/>
    <w:rsid w:val="004A52FC"/>
    <w:rsid w:val="004A5893"/>
    <w:rsid w:val="004A5C89"/>
    <w:rsid w:val="004A5E24"/>
    <w:rsid w:val="004A6040"/>
    <w:rsid w:val="004A64DA"/>
    <w:rsid w:val="004A6633"/>
    <w:rsid w:val="004A6682"/>
    <w:rsid w:val="004A67BD"/>
    <w:rsid w:val="004B0CC1"/>
    <w:rsid w:val="004B2E00"/>
    <w:rsid w:val="004B2EDF"/>
    <w:rsid w:val="004B3715"/>
    <w:rsid w:val="004B3A43"/>
    <w:rsid w:val="004B439C"/>
    <w:rsid w:val="004B450E"/>
    <w:rsid w:val="004B467A"/>
    <w:rsid w:val="004B4E4A"/>
    <w:rsid w:val="004B5B2A"/>
    <w:rsid w:val="004B6388"/>
    <w:rsid w:val="004B73E4"/>
    <w:rsid w:val="004B7E1E"/>
    <w:rsid w:val="004B7FAB"/>
    <w:rsid w:val="004C0AAF"/>
    <w:rsid w:val="004C14B5"/>
    <w:rsid w:val="004C1D97"/>
    <w:rsid w:val="004C2C95"/>
    <w:rsid w:val="004C2F2A"/>
    <w:rsid w:val="004C2FCF"/>
    <w:rsid w:val="004C36F1"/>
    <w:rsid w:val="004C4060"/>
    <w:rsid w:val="004C468F"/>
    <w:rsid w:val="004C52D1"/>
    <w:rsid w:val="004C54E2"/>
    <w:rsid w:val="004C6460"/>
    <w:rsid w:val="004C78C2"/>
    <w:rsid w:val="004C7BB4"/>
    <w:rsid w:val="004D05B5"/>
    <w:rsid w:val="004D0B9E"/>
    <w:rsid w:val="004D0DA9"/>
    <w:rsid w:val="004D1051"/>
    <w:rsid w:val="004D12F6"/>
    <w:rsid w:val="004D14FA"/>
    <w:rsid w:val="004D1E78"/>
    <w:rsid w:val="004D1F93"/>
    <w:rsid w:val="004D23A6"/>
    <w:rsid w:val="004D25C5"/>
    <w:rsid w:val="004D2639"/>
    <w:rsid w:val="004D2BB3"/>
    <w:rsid w:val="004D4666"/>
    <w:rsid w:val="004D4803"/>
    <w:rsid w:val="004D49BE"/>
    <w:rsid w:val="004D4FB4"/>
    <w:rsid w:val="004D5BBE"/>
    <w:rsid w:val="004D671C"/>
    <w:rsid w:val="004D76A1"/>
    <w:rsid w:val="004D7A7C"/>
    <w:rsid w:val="004D7A8F"/>
    <w:rsid w:val="004D7DB9"/>
    <w:rsid w:val="004D7F72"/>
    <w:rsid w:val="004E0096"/>
    <w:rsid w:val="004E016C"/>
    <w:rsid w:val="004E14D5"/>
    <w:rsid w:val="004E1BB2"/>
    <w:rsid w:val="004E3430"/>
    <w:rsid w:val="004E405B"/>
    <w:rsid w:val="004E42AC"/>
    <w:rsid w:val="004E5480"/>
    <w:rsid w:val="004E6D9B"/>
    <w:rsid w:val="004E6F71"/>
    <w:rsid w:val="004E7AB8"/>
    <w:rsid w:val="004E7D3C"/>
    <w:rsid w:val="004F0691"/>
    <w:rsid w:val="004F06F9"/>
    <w:rsid w:val="004F08F3"/>
    <w:rsid w:val="004F11C0"/>
    <w:rsid w:val="004F17C4"/>
    <w:rsid w:val="004F1C26"/>
    <w:rsid w:val="004F21B0"/>
    <w:rsid w:val="004F275E"/>
    <w:rsid w:val="004F2958"/>
    <w:rsid w:val="004F2D68"/>
    <w:rsid w:val="004F2F7D"/>
    <w:rsid w:val="004F3165"/>
    <w:rsid w:val="004F3339"/>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E40"/>
    <w:rsid w:val="00500E3E"/>
    <w:rsid w:val="00501291"/>
    <w:rsid w:val="005012C1"/>
    <w:rsid w:val="005012E5"/>
    <w:rsid w:val="00501EDB"/>
    <w:rsid w:val="005028C2"/>
    <w:rsid w:val="005030B9"/>
    <w:rsid w:val="005034C8"/>
    <w:rsid w:val="005038FA"/>
    <w:rsid w:val="005051FC"/>
    <w:rsid w:val="00505409"/>
    <w:rsid w:val="0050593E"/>
    <w:rsid w:val="00505B4A"/>
    <w:rsid w:val="005065CE"/>
    <w:rsid w:val="00506AD8"/>
    <w:rsid w:val="005078E3"/>
    <w:rsid w:val="005079D5"/>
    <w:rsid w:val="00507C91"/>
    <w:rsid w:val="00512270"/>
    <w:rsid w:val="0051306F"/>
    <w:rsid w:val="00513551"/>
    <w:rsid w:val="00514412"/>
    <w:rsid w:val="005147E8"/>
    <w:rsid w:val="00514AF2"/>
    <w:rsid w:val="005154AF"/>
    <w:rsid w:val="00516F74"/>
    <w:rsid w:val="005172E5"/>
    <w:rsid w:val="00517530"/>
    <w:rsid w:val="00517C45"/>
    <w:rsid w:val="00517F15"/>
    <w:rsid w:val="00520E97"/>
    <w:rsid w:val="00522138"/>
    <w:rsid w:val="005229B8"/>
    <w:rsid w:val="00522CAE"/>
    <w:rsid w:val="00524484"/>
    <w:rsid w:val="00526360"/>
    <w:rsid w:val="00527C65"/>
    <w:rsid w:val="005304E7"/>
    <w:rsid w:val="005305E2"/>
    <w:rsid w:val="00530641"/>
    <w:rsid w:val="005307ED"/>
    <w:rsid w:val="00530A1C"/>
    <w:rsid w:val="00530AFC"/>
    <w:rsid w:val="00530C5B"/>
    <w:rsid w:val="00530ED3"/>
    <w:rsid w:val="00531067"/>
    <w:rsid w:val="00531D9B"/>
    <w:rsid w:val="005320E7"/>
    <w:rsid w:val="00532346"/>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1F4E"/>
    <w:rsid w:val="005429C8"/>
    <w:rsid w:val="00542BB2"/>
    <w:rsid w:val="005431A5"/>
    <w:rsid w:val="005432A8"/>
    <w:rsid w:val="005442E5"/>
    <w:rsid w:val="00544AC4"/>
    <w:rsid w:val="00544BE5"/>
    <w:rsid w:val="00545188"/>
    <w:rsid w:val="005456AA"/>
    <w:rsid w:val="00545BF3"/>
    <w:rsid w:val="00545E59"/>
    <w:rsid w:val="0054672A"/>
    <w:rsid w:val="005469B5"/>
    <w:rsid w:val="005505B7"/>
    <w:rsid w:val="00550D0C"/>
    <w:rsid w:val="00550DCC"/>
    <w:rsid w:val="00551366"/>
    <w:rsid w:val="0055219C"/>
    <w:rsid w:val="00552B8B"/>
    <w:rsid w:val="0055347C"/>
    <w:rsid w:val="0055413C"/>
    <w:rsid w:val="0055682F"/>
    <w:rsid w:val="00556B14"/>
    <w:rsid w:val="00556DC6"/>
    <w:rsid w:val="0055705D"/>
    <w:rsid w:val="00557835"/>
    <w:rsid w:val="00557D9D"/>
    <w:rsid w:val="00560056"/>
    <w:rsid w:val="00561183"/>
    <w:rsid w:val="00561D18"/>
    <w:rsid w:val="0056315F"/>
    <w:rsid w:val="005636D8"/>
    <w:rsid w:val="00563BB0"/>
    <w:rsid w:val="00563D1A"/>
    <w:rsid w:val="0056410F"/>
    <w:rsid w:val="0056437D"/>
    <w:rsid w:val="00564A11"/>
    <w:rsid w:val="00564FB6"/>
    <w:rsid w:val="0056630B"/>
    <w:rsid w:val="005665AD"/>
    <w:rsid w:val="00566A51"/>
    <w:rsid w:val="00566C17"/>
    <w:rsid w:val="00566C73"/>
    <w:rsid w:val="0056735A"/>
    <w:rsid w:val="00567819"/>
    <w:rsid w:val="00567FDB"/>
    <w:rsid w:val="00570007"/>
    <w:rsid w:val="00570449"/>
    <w:rsid w:val="005713D2"/>
    <w:rsid w:val="00571CB5"/>
    <w:rsid w:val="00572BED"/>
    <w:rsid w:val="00572C00"/>
    <w:rsid w:val="00572E1B"/>
    <w:rsid w:val="00573375"/>
    <w:rsid w:val="00573BDF"/>
    <w:rsid w:val="00574505"/>
    <w:rsid w:val="00574DD8"/>
    <w:rsid w:val="0057503C"/>
    <w:rsid w:val="00575443"/>
    <w:rsid w:val="00576C85"/>
    <w:rsid w:val="0057766C"/>
    <w:rsid w:val="00577BF8"/>
    <w:rsid w:val="00580E62"/>
    <w:rsid w:val="00581E04"/>
    <w:rsid w:val="0058236B"/>
    <w:rsid w:val="00582ABE"/>
    <w:rsid w:val="00582FC4"/>
    <w:rsid w:val="00583223"/>
    <w:rsid w:val="005849AC"/>
    <w:rsid w:val="00584C40"/>
    <w:rsid w:val="00585C19"/>
    <w:rsid w:val="00586961"/>
    <w:rsid w:val="0058743F"/>
    <w:rsid w:val="00587C7B"/>
    <w:rsid w:val="0059012A"/>
    <w:rsid w:val="00590A74"/>
    <w:rsid w:val="00590CD0"/>
    <w:rsid w:val="00592207"/>
    <w:rsid w:val="00592242"/>
    <w:rsid w:val="005922B5"/>
    <w:rsid w:val="00592966"/>
    <w:rsid w:val="005935BA"/>
    <w:rsid w:val="0059443B"/>
    <w:rsid w:val="0059459F"/>
    <w:rsid w:val="00595BB1"/>
    <w:rsid w:val="00596319"/>
    <w:rsid w:val="00596DC0"/>
    <w:rsid w:val="005975F7"/>
    <w:rsid w:val="0059792C"/>
    <w:rsid w:val="005A0174"/>
    <w:rsid w:val="005A099C"/>
    <w:rsid w:val="005A13E8"/>
    <w:rsid w:val="005A1567"/>
    <w:rsid w:val="005A17A8"/>
    <w:rsid w:val="005A2995"/>
    <w:rsid w:val="005A2AB4"/>
    <w:rsid w:val="005A2E5F"/>
    <w:rsid w:val="005A3256"/>
    <w:rsid w:val="005A3285"/>
    <w:rsid w:val="005A4104"/>
    <w:rsid w:val="005A49AB"/>
    <w:rsid w:val="005A4AB3"/>
    <w:rsid w:val="005A5319"/>
    <w:rsid w:val="005A5727"/>
    <w:rsid w:val="005A5F2E"/>
    <w:rsid w:val="005A6500"/>
    <w:rsid w:val="005A6A8F"/>
    <w:rsid w:val="005A6C76"/>
    <w:rsid w:val="005A7930"/>
    <w:rsid w:val="005A7B95"/>
    <w:rsid w:val="005B0335"/>
    <w:rsid w:val="005B1A52"/>
    <w:rsid w:val="005B1C40"/>
    <w:rsid w:val="005B1FD0"/>
    <w:rsid w:val="005B3430"/>
    <w:rsid w:val="005B46BC"/>
    <w:rsid w:val="005B47DF"/>
    <w:rsid w:val="005B489B"/>
    <w:rsid w:val="005B55FB"/>
    <w:rsid w:val="005B5818"/>
    <w:rsid w:val="005B5868"/>
    <w:rsid w:val="005B5A92"/>
    <w:rsid w:val="005B624C"/>
    <w:rsid w:val="005B66C3"/>
    <w:rsid w:val="005B68A9"/>
    <w:rsid w:val="005B6C59"/>
    <w:rsid w:val="005C0021"/>
    <w:rsid w:val="005C06CB"/>
    <w:rsid w:val="005C0853"/>
    <w:rsid w:val="005C08BA"/>
    <w:rsid w:val="005C0A75"/>
    <w:rsid w:val="005C1171"/>
    <w:rsid w:val="005C1CD6"/>
    <w:rsid w:val="005C1DE4"/>
    <w:rsid w:val="005C225D"/>
    <w:rsid w:val="005C2444"/>
    <w:rsid w:val="005C29CB"/>
    <w:rsid w:val="005C34CC"/>
    <w:rsid w:val="005C3807"/>
    <w:rsid w:val="005C3ECC"/>
    <w:rsid w:val="005C4921"/>
    <w:rsid w:val="005C59E1"/>
    <w:rsid w:val="005C5D73"/>
    <w:rsid w:val="005C6DAC"/>
    <w:rsid w:val="005C6FFA"/>
    <w:rsid w:val="005D0482"/>
    <w:rsid w:val="005D0A74"/>
    <w:rsid w:val="005D15AC"/>
    <w:rsid w:val="005D1644"/>
    <w:rsid w:val="005D1862"/>
    <w:rsid w:val="005D220A"/>
    <w:rsid w:val="005D23F1"/>
    <w:rsid w:val="005D25E4"/>
    <w:rsid w:val="005D284C"/>
    <w:rsid w:val="005D31DD"/>
    <w:rsid w:val="005D434B"/>
    <w:rsid w:val="005D4BD5"/>
    <w:rsid w:val="005D4D31"/>
    <w:rsid w:val="005D52CC"/>
    <w:rsid w:val="005D6D5A"/>
    <w:rsid w:val="005D725A"/>
    <w:rsid w:val="005D73C7"/>
    <w:rsid w:val="005E0EAE"/>
    <w:rsid w:val="005E21E5"/>
    <w:rsid w:val="005E2F90"/>
    <w:rsid w:val="005E3A87"/>
    <w:rsid w:val="005E40E1"/>
    <w:rsid w:val="005E4E19"/>
    <w:rsid w:val="005E6199"/>
    <w:rsid w:val="005E6614"/>
    <w:rsid w:val="005E6775"/>
    <w:rsid w:val="005E722D"/>
    <w:rsid w:val="005E763E"/>
    <w:rsid w:val="005F076F"/>
    <w:rsid w:val="005F1653"/>
    <w:rsid w:val="005F1B48"/>
    <w:rsid w:val="005F1CDB"/>
    <w:rsid w:val="005F2272"/>
    <w:rsid w:val="005F281B"/>
    <w:rsid w:val="005F3665"/>
    <w:rsid w:val="005F474C"/>
    <w:rsid w:val="005F47A4"/>
    <w:rsid w:val="005F49D0"/>
    <w:rsid w:val="005F4A2E"/>
    <w:rsid w:val="005F5620"/>
    <w:rsid w:val="005F5C81"/>
    <w:rsid w:val="005F5C9A"/>
    <w:rsid w:val="005F5F52"/>
    <w:rsid w:val="005F6693"/>
    <w:rsid w:val="005F6F47"/>
    <w:rsid w:val="005F7322"/>
    <w:rsid w:val="00604060"/>
    <w:rsid w:val="00604CBF"/>
    <w:rsid w:val="00604CC6"/>
    <w:rsid w:val="00604DC2"/>
    <w:rsid w:val="00606A59"/>
    <w:rsid w:val="00606D34"/>
    <w:rsid w:val="0060716C"/>
    <w:rsid w:val="00607ACD"/>
    <w:rsid w:val="00607B25"/>
    <w:rsid w:val="00610699"/>
    <w:rsid w:val="00610DCE"/>
    <w:rsid w:val="006119E6"/>
    <w:rsid w:val="00611CEE"/>
    <w:rsid w:val="00611EAF"/>
    <w:rsid w:val="00612138"/>
    <w:rsid w:val="00613015"/>
    <w:rsid w:val="00613843"/>
    <w:rsid w:val="006145C0"/>
    <w:rsid w:val="006145DD"/>
    <w:rsid w:val="00614CD6"/>
    <w:rsid w:val="0061780D"/>
    <w:rsid w:val="00621B7A"/>
    <w:rsid w:val="0062266F"/>
    <w:rsid w:val="006243D8"/>
    <w:rsid w:val="0062460A"/>
    <w:rsid w:val="00624BEF"/>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9D9"/>
    <w:rsid w:val="00640B10"/>
    <w:rsid w:val="006411AC"/>
    <w:rsid w:val="00641AA1"/>
    <w:rsid w:val="00641D7A"/>
    <w:rsid w:val="006424E3"/>
    <w:rsid w:val="006424EB"/>
    <w:rsid w:val="00643040"/>
    <w:rsid w:val="006430E7"/>
    <w:rsid w:val="00643155"/>
    <w:rsid w:val="00643B82"/>
    <w:rsid w:val="00643E85"/>
    <w:rsid w:val="006451B8"/>
    <w:rsid w:val="00646453"/>
    <w:rsid w:val="00646A33"/>
    <w:rsid w:val="00646CC0"/>
    <w:rsid w:val="00646EE9"/>
    <w:rsid w:val="00647299"/>
    <w:rsid w:val="00647580"/>
    <w:rsid w:val="00647A0E"/>
    <w:rsid w:val="00647C55"/>
    <w:rsid w:val="00647E5A"/>
    <w:rsid w:val="006507E3"/>
    <w:rsid w:val="00650870"/>
    <w:rsid w:val="00650C97"/>
    <w:rsid w:val="00650EEB"/>
    <w:rsid w:val="00650FBA"/>
    <w:rsid w:val="00651F39"/>
    <w:rsid w:val="0065226C"/>
    <w:rsid w:val="00653A55"/>
    <w:rsid w:val="00653FC7"/>
    <w:rsid w:val="006542AB"/>
    <w:rsid w:val="006546FD"/>
    <w:rsid w:val="00654C1B"/>
    <w:rsid w:val="00655710"/>
    <w:rsid w:val="0065594E"/>
    <w:rsid w:val="006569C1"/>
    <w:rsid w:val="00661E34"/>
    <w:rsid w:val="0066204E"/>
    <w:rsid w:val="00662715"/>
    <w:rsid w:val="00663215"/>
    <w:rsid w:val="00663275"/>
    <w:rsid w:val="006636A4"/>
    <w:rsid w:val="006640B5"/>
    <w:rsid w:val="00664EC0"/>
    <w:rsid w:val="00666330"/>
    <w:rsid w:val="0066732C"/>
    <w:rsid w:val="00667515"/>
    <w:rsid w:val="006679C4"/>
    <w:rsid w:val="00667D53"/>
    <w:rsid w:val="00670A49"/>
    <w:rsid w:val="00670AD9"/>
    <w:rsid w:val="00670CE9"/>
    <w:rsid w:val="00670FA0"/>
    <w:rsid w:val="00671102"/>
    <w:rsid w:val="0067155A"/>
    <w:rsid w:val="0067158A"/>
    <w:rsid w:val="0067191D"/>
    <w:rsid w:val="00671BD9"/>
    <w:rsid w:val="00671D08"/>
    <w:rsid w:val="00672829"/>
    <w:rsid w:val="00672E7B"/>
    <w:rsid w:val="006733FA"/>
    <w:rsid w:val="0067357F"/>
    <w:rsid w:val="006747F8"/>
    <w:rsid w:val="006753C1"/>
    <w:rsid w:val="006753DD"/>
    <w:rsid w:val="006754C6"/>
    <w:rsid w:val="00675EEF"/>
    <w:rsid w:val="00676D48"/>
    <w:rsid w:val="00677531"/>
    <w:rsid w:val="00677815"/>
    <w:rsid w:val="006813C7"/>
    <w:rsid w:val="00681D09"/>
    <w:rsid w:val="00682343"/>
    <w:rsid w:val="00682770"/>
    <w:rsid w:val="00682878"/>
    <w:rsid w:val="00682D9B"/>
    <w:rsid w:val="00684317"/>
    <w:rsid w:val="00684BBA"/>
    <w:rsid w:val="006850A0"/>
    <w:rsid w:val="00686657"/>
    <w:rsid w:val="0068677A"/>
    <w:rsid w:val="006871B9"/>
    <w:rsid w:val="00687365"/>
    <w:rsid w:val="00687378"/>
    <w:rsid w:val="006874D5"/>
    <w:rsid w:val="00687A72"/>
    <w:rsid w:val="0069008D"/>
    <w:rsid w:val="00690126"/>
    <w:rsid w:val="00690476"/>
    <w:rsid w:val="00690516"/>
    <w:rsid w:val="006909B3"/>
    <w:rsid w:val="00690E51"/>
    <w:rsid w:val="0069158E"/>
    <w:rsid w:val="006920DF"/>
    <w:rsid w:val="006925D4"/>
    <w:rsid w:val="0069306F"/>
    <w:rsid w:val="00693873"/>
    <w:rsid w:val="00693DC0"/>
    <w:rsid w:val="006941DA"/>
    <w:rsid w:val="00694288"/>
    <w:rsid w:val="006948D7"/>
    <w:rsid w:val="00694C81"/>
    <w:rsid w:val="0069548F"/>
    <w:rsid w:val="00695B27"/>
    <w:rsid w:val="00695C9F"/>
    <w:rsid w:val="00695D8C"/>
    <w:rsid w:val="00696737"/>
    <w:rsid w:val="00696AE5"/>
    <w:rsid w:val="00696DC3"/>
    <w:rsid w:val="00697340"/>
    <w:rsid w:val="006979D0"/>
    <w:rsid w:val="006A0491"/>
    <w:rsid w:val="006A051B"/>
    <w:rsid w:val="006A1288"/>
    <w:rsid w:val="006A2061"/>
    <w:rsid w:val="006A2248"/>
    <w:rsid w:val="006A36EF"/>
    <w:rsid w:val="006A3A56"/>
    <w:rsid w:val="006A3F26"/>
    <w:rsid w:val="006A40CD"/>
    <w:rsid w:val="006A4347"/>
    <w:rsid w:val="006A4393"/>
    <w:rsid w:val="006A43EE"/>
    <w:rsid w:val="006A5188"/>
    <w:rsid w:val="006A52EA"/>
    <w:rsid w:val="006A6A25"/>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4CE8"/>
    <w:rsid w:val="006B5BB9"/>
    <w:rsid w:val="006B63A3"/>
    <w:rsid w:val="006B6552"/>
    <w:rsid w:val="006B6907"/>
    <w:rsid w:val="006B696B"/>
    <w:rsid w:val="006B6B0A"/>
    <w:rsid w:val="006B6B30"/>
    <w:rsid w:val="006B73BB"/>
    <w:rsid w:val="006C072F"/>
    <w:rsid w:val="006C147C"/>
    <w:rsid w:val="006C2BD6"/>
    <w:rsid w:val="006C2C2E"/>
    <w:rsid w:val="006C3155"/>
    <w:rsid w:val="006C3FFB"/>
    <w:rsid w:val="006C43E8"/>
    <w:rsid w:val="006C47DB"/>
    <w:rsid w:val="006C4CC8"/>
    <w:rsid w:val="006C4F7A"/>
    <w:rsid w:val="006C540B"/>
    <w:rsid w:val="006C6074"/>
    <w:rsid w:val="006C61BD"/>
    <w:rsid w:val="006C678A"/>
    <w:rsid w:val="006C6A3D"/>
    <w:rsid w:val="006C6BA3"/>
    <w:rsid w:val="006C6C2D"/>
    <w:rsid w:val="006C6DEA"/>
    <w:rsid w:val="006C71DD"/>
    <w:rsid w:val="006C7484"/>
    <w:rsid w:val="006C760F"/>
    <w:rsid w:val="006D057D"/>
    <w:rsid w:val="006D06D1"/>
    <w:rsid w:val="006D101D"/>
    <w:rsid w:val="006D1D34"/>
    <w:rsid w:val="006D39A5"/>
    <w:rsid w:val="006D413E"/>
    <w:rsid w:val="006D415F"/>
    <w:rsid w:val="006D65D9"/>
    <w:rsid w:val="006D6E5B"/>
    <w:rsid w:val="006D6F99"/>
    <w:rsid w:val="006D7143"/>
    <w:rsid w:val="006D7557"/>
    <w:rsid w:val="006D798E"/>
    <w:rsid w:val="006E0181"/>
    <w:rsid w:val="006E038F"/>
    <w:rsid w:val="006E03F6"/>
    <w:rsid w:val="006E0BC3"/>
    <w:rsid w:val="006E1481"/>
    <w:rsid w:val="006E1DAB"/>
    <w:rsid w:val="006E2243"/>
    <w:rsid w:val="006E2258"/>
    <w:rsid w:val="006E29B0"/>
    <w:rsid w:val="006E30A3"/>
    <w:rsid w:val="006E316F"/>
    <w:rsid w:val="006E433A"/>
    <w:rsid w:val="006E4771"/>
    <w:rsid w:val="006E4927"/>
    <w:rsid w:val="006E4D71"/>
    <w:rsid w:val="006E50F2"/>
    <w:rsid w:val="006E703C"/>
    <w:rsid w:val="006E7729"/>
    <w:rsid w:val="006E7D52"/>
    <w:rsid w:val="006F14CA"/>
    <w:rsid w:val="006F25E8"/>
    <w:rsid w:val="006F32DA"/>
    <w:rsid w:val="006F404E"/>
    <w:rsid w:val="006F43FE"/>
    <w:rsid w:val="006F470F"/>
    <w:rsid w:val="006F4886"/>
    <w:rsid w:val="006F4DDE"/>
    <w:rsid w:val="006F5A86"/>
    <w:rsid w:val="006F5AFE"/>
    <w:rsid w:val="006F6108"/>
    <w:rsid w:val="006F6799"/>
    <w:rsid w:val="006F6A7A"/>
    <w:rsid w:val="006F6F8B"/>
    <w:rsid w:val="006F74B1"/>
    <w:rsid w:val="006F7EE2"/>
    <w:rsid w:val="0070095C"/>
    <w:rsid w:val="00701CEF"/>
    <w:rsid w:val="0070215C"/>
    <w:rsid w:val="007036BB"/>
    <w:rsid w:val="00704013"/>
    <w:rsid w:val="00704482"/>
    <w:rsid w:val="007048C9"/>
    <w:rsid w:val="00704DE1"/>
    <w:rsid w:val="0070524C"/>
    <w:rsid w:val="00705D42"/>
    <w:rsid w:val="007067DE"/>
    <w:rsid w:val="00706907"/>
    <w:rsid w:val="00706E19"/>
    <w:rsid w:val="00711046"/>
    <w:rsid w:val="007115A7"/>
    <w:rsid w:val="00711720"/>
    <w:rsid w:val="007117BB"/>
    <w:rsid w:val="00711859"/>
    <w:rsid w:val="007125CD"/>
    <w:rsid w:val="007129D6"/>
    <w:rsid w:val="007129E5"/>
    <w:rsid w:val="00713401"/>
    <w:rsid w:val="007137CB"/>
    <w:rsid w:val="0071472C"/>
    <w:rsid w:val="00714803"/>
    <w:rsid w:val="007153AB"/>
    <w:rsid w:val="00715469"/>
    <w:rsid w:val="0071546C"/>
    <w:rsid w:val="0071599A"/>
    <w:rsid w:val="00715B37"/>
    <w:rsid w:val="00717A90"/>
    <w:rsid w:val="00717AAA"/>
    <w:rsid w:val="00717B45"/>
    <w:rsid w:val="00717FBD"/>
    <w:rsid w:val="0072001F"/>
    <w:rsid w:val="007200F4"/>
    <w:rsid w:val="00720818"/>
    <w:rsid w:val="00720FA7"/>
    <w:rsid w:val="00721167"/>
    <w:rsid w:val="0072140F"/>
    <w:rsid w:val="00721996"/>
    <w:rsid w:val="00722041"/>
    <w:rsid w:val="007228D1"/>
    <w:rsid w:val="00722A28"/>
    <w:rsid w:val="00722FD3"/>
    <w:rsid w:val="00723556"/>
    <w:rsid w:val="00723C4B"/>
    <w:rsid w:val="00723D15"/>
    <w:rsid w:val="0072451F"/>
    <w:rsid w:val="00724EC3"/>
    <w:rsid w:val="00725432"/>
    <w:rsid w:val="00726935"/>
    <w:rsid w:val="00727157"/>
    <w:rsid w:val="00730C70"/>
    <w:rsid w:val="00731577"/>
    <w:rsid w:val="00731A01"/>
    <w:rsid w:val="00731D99"/>
    <w:rsid w:val="0073245B"/>
    <w:rsid w:val="0073282C"/>
    <w:rsid w:val="00732923"/>
    <w:rsid w:val="007329C3"/>
    <w:rsid w:val="00734CBA"/>
    <w:rsid w:val="00735A9F"/>
    <w:rsid w:val="00735B65"/>
    <w:rsid w:val="00735CB9"/>
    <w:rsid w:val="00735D7D"/>
    <w:rsid w:val="00735DCE"/>
    <w:rsid w:val="00736182"/>
    <w:rsid w:val="0073628F"/>
    <w:rsid w:val="00736612"/>
    <w:rsid w:val="00736BB6"/>
    <w:rsid w:val="007375BD"/>
    <w:rsid w:val="00737798"/>
    <w:rsid w:val="00737828"/>
    <w:rsid w:val="00740238"/>
    <w:rsid w:val="00740383"/>
    <w:rsid w:val="00740724"/>
    <w:rsid w:val="00740983"/>
    <w:rsid w:val="00740DBB"/>
    <w:rsid w:val="007416BB"/>
    <w:rsid w:val="00741775"/>
    <w:rsid w:val="007417E7"/>
    <w:rsid w:val="007417FA"/>
    <w:rsid w:val="00741A29"/>
    <w:rsid w:val="00741EB5"/>
    <w:rsid w:val="00743538"/>
    <w:rsid w:val="00743C63"/>
    <w:rsid w:val="00744791"/>
    <w:rsid w:val="00744C1E"/>
    <w:rsid w:val="00744D94"/>
    <w:rsid w:val="00745512"/>
    <w:rsid w:val="00746099"/>
    <w:rsid w:val="00746203"/>
    <w:rsid w:val="007463C3"/>
    <w:rsid w:val="0075014C"/>
    <w:rsid w:val="00750773"/>
    <w:rsid w:val="00751385"/>
    <w:rsid w:val="007513CD"/>
    <w:rsid w:val="007525DC"/>
    <w:rsid w:val="00752F54"/>
    <w:rsid w:val="007537BC"/>
    <w:rsid w:val="00753AD7"/>
    <w:rsid w:val="00754B2F"/>
    <w:rsid w:val="0075570B"/>
    <w:rsid w:val="00755ECF"/>
    <w:rsid w:val="007567D9"/>
    <w:rsid w:val="00757200"/>
    <w:rsid w:val="0075735D"/>
    <w:rsid w:val="007575D0"/>
    <w:rsid w:val="0075775A"/>
    <w:rsid w:val="00757FC2"/>
    <w:rsid w:val="00760F5F"/>
    <w:rsid w:val="007614A4"/>
    <w:rsid w:val="00761B69"/>
    <w:rsid w:val="007623A6"/>
    <w:rsid w:val="007623CD"/>
    <w:rsid w:val="0076295A"/>
    <w:rsid w:val="00762AB5"/>
    <w:rsid w:val="00763E72"/>
    <w:rsid w:val="00764326"/>
    <w:rsid w:val="0076462F"/>
    <w:rsid w:val="00765F25"/>
    <w:rsid w:val="007666CF"/>
    <w:rsid w:val="0076730A"/>
    <w:rsid w:val="007676BB"/>
    <w:rsid w:val="00770C2F"/>
    <w:rsid w:val="007712F8"/>
    <w:rsid w:val="0077142B"/>
    <w:rsid w:val="0077169C"/>
    <w:rsid w:val="00772A84"/>
    <w:rsid w:val="00772E6E"/>
    <w:rsid w:val="00773055"/>
    <w:rsid w:val="00773A94"/>
    <w:rsid w:val="00773B56"/>
    <w:rsid w:val="00775681"/>
    <w:rsid w:val="0077580C"/>
    <w:rsid w:val="0077609E"/>
    <w:rsid w:val="00776599"/>
    <w:rsid w:val="00776839"/>
    <w:rsid w:val="007775D6"/>
    <w:rsid w:val="007800D5"/>
    <w:rsid w:val="00780150"/>
    <w:rsid w:val="007804CE"/>
    <w:rsid w:val="0078088A"/>
    <w:rsid w:val="00781038"/>
    <w:rsid w:val="00782719"/>
    <w:rsid w:val="00784944"/>
    <w:rsid w:val="00784B9A"/>
    <w:rsid w:val="007864F7"/>
    <w:rsid w:val="00786FD6"/>
    <w:rsid w:val="007876CB"/>
    <w:rsid w:val="00790258"/>
    <w:rsid w:val="00790EE6"/>
    <w:rsid w:val="0079180C"/>
    <w:rsid w:val="00791A54"/>
    <w:rsid w:val="00791E8A"/>
    <w:rsid w:val="00793057"/>
    <w:rsid w:val="007951DE"/>
    <w:rsid w:val="00795C34"/>
    <w:rsid w:val="007962C9"/>
    <w:rsid w:val="007963F9"/>
    <w:rsid w:val="00796951"/>
    <w:rsid w:val="0079716E"/>
    <w:rsid w:val="0079733C"/>
    <w:rsid w:val="0079741C"/>
    <w:rsid w:val="007974F5"/>
    <w:rsid w:val="007976AF"/>
    <w:rsid w:val="007A04F7"/>
    <w:rsid w:val="007A0DAC"/>
    <w:rsid w:val="007A0ED1"/>
    <w:rsid w:val="007A2698"/>
    <w:rsid w:val="007A28E7"/>
    <w:rsid w:val="007A308A"/>
    <w:rsid w:val="007A3122"/>
    <w:rsid w:val="007A52B5"/>
    <w:rsid w:val="007A5762"/>
    <w:rsid w:val="007A5996"/>
    <w:rsid w:val="007A71AF"/>
    <w:rsid w:val="007A7CA4"/>
    <w:rsid w:val="007B013B"/>
    <w:rsid w:val="007B18A2"/>
    <w:rsid w:val="007B1BD2"/>
    <w:rsid w:val="007B2AED"/>
    <w:rsid w:val="007B2D59"/>
    <w:rsid w:val="007B3422"/>
    <w:rsid w:val="007B3477"/>
    <w:rsid w:val="007B43A6"/>
    <w:rsid w:val="007B4437"/>
    <w:rsid w:val="007B4450"/>
    <w:rsid w:val="007B4AE5"/>
    <w:rsid w:val="007B4E1D"/>
    <w:rsid w:val="007B6A77"/>
    <w:rsid w:val="007B6CF2"/>
    <w:rsid w:val="007B7215"/>
    <w:rsid w:val="007B74A5"/>
    <w:rsid w:val="007B7E95"/>
    <w:rsid w:val="007C04A4"/>
    <w:rsid w:val="007C083B"/>
    <w:rsid w:val="007C0963"/>
    <w:rsid w:val="007C0BE0"/>
    <w:rsid w:val="007C1AD2"/>
    <w:rsid w:val="007C1D8B"/>
    <w:rsid w:val="007C35E9"/>
    <w:rsid w:val="007C3A2E"/>
    <w:rsid w:val="007C4378"/>
    <w:rsid w:val="007C49AD"/>
    <w:rsid w:val="007C57C2"/>
    <w:rsid w:val="007C6263"/>
    <w:rsid w:val="007C7312"/>
    <w:rsid w:val="007D0237"/>
    <w:rsid w:val="007D0367"/>
    <w:rsid w:val="007D1221"/>
    <w:rsid w:val="007D169A"/>
    <w:rsid w:val="007D2090"/>
    <w:rsid w:val="007D38EC"/>
    <w:rsid w:val="007D3F9D"/>
    <w:rsid w:val="007D4177"/>
    <w:rsid w:val="007D43DA"/>
    <w:rsid w:val="007D4599"/>
    <w:rsid w:val="007D4835"/>
    <w:rsid w:val="007D506D"/>
    <w:rsid w:val="007D54D3"/>
    <w:rsid w:val="007D557B"/>
    <w:rsid w:val="007D56E7"/>
    <w:rsid w:val="007D5D0F"/>
    <w:rsid w:val="007D5F05"/>
    <w:rsid w:val="007D68FC"/>
    <w:rsid w:val="007D71FA"/>
    <w:rsid w:val="007D744E"/>
    <w:rsid w:val="007D7612"/>
    <w:rsid w:val="007D7C43"/>
    <w:rsid w:val="007E138F"/>
    <w:rsid w:val="007E17DD"/>
    <w:rsid w:val="007E18D8"/>
    <w:rsid w:val="007E18FB"/>
    <w:rsid w:val="007E1CB2"/>
    <w:rsid w:val="007E211A"/>
    <w:rsid w:val="007E279A"/>
    <w:rsid w:val="007E2BED"/>
    <w:rsid w:val="007E38F3"/>
    <w:rsid w:val="007E3C6A"/>
    <w:rsid w:val="007E45AC"/>
    <w:rsid w:val="007E4B5B"/>
    <w:rsid w:val="007E5564"/>
    <w:rsid w:val="007E56B0"/>
    <w:rsid w:val="007E5DBF"/>
    <w:rsid w:val="007E5DDB"/>
    <w:rsid w:val="007E7318"/>
    <w:rsid w:val="007E7F6C"/>
    <w:rsid w:val="007F0A04"/>
    <w:rsid w:val="007F237D"/>
    <w:rsid w:val="007F2399"/>
    <w:rsid w:val="007F28BD"/>
    <w:rsid w:val="007F30DA"/>
    <w:rsid w:val="007F3C83"/>
    <w:rsid w:val="007F479D"/>
    <w:rsid w:val="007F4B67"/>
    <w:rsid w:val="007F4B9D"/>
    <w:rsid w:val="00801C04"/>
    <w:rsid w:val="0080219A"/>
    <w:rsid w:val="00802828"/>
    <w:rsid w:val="008046F6"/>
    <w:rsid w:val="00805134"/>
    <w:rsid w:val="00805214"/>
    <w:rsid w:val="008057C6"/>
    <w:rsid w:val="00806C37"/>
    <w:rsid w:val="0081061B"/>
    <w:rsid w:val="00810DB0"/>
    <w:rsid w:val="00810F25"/>
    <w:rsid w:val="00811518"/>
    <w:rsid w:val="00811548"/>
    <w:rsid w:val="00811ABA"/>
    <w:rsid w:val="00812A5D"/>
    <w:rsid w:val="00812EBF"/>
    <w:rsid w:val="00814E6B"/>
    <w:rsid w:val="0081576D"/>
    <w:rsid w:val="008162AA"/>
    <w:rsid w:val="00816A7C"/>
    <w:rsid w:val="008209F9"/>
    <w:rsid w:val="008212F3"/>
    <w:rsid w:val="00822093"/>
    <w:rsid w:val="0082284F"/>
    <w:rsid w:val="008235CA"/>
    <w:rsid w:val="00824530"/>
    <w:rsid w:val="008250B0"/>
    <w:rsid w:val="00825105"/>
    <w:rsid w:val="0082544A"/>
    <w:rsid w:val="0082566F"/>
    <w:rsid w:val="00825F67"/>
    <w:rsid w:val="00826191"/>
    <w:rsid w:val="0082673A"/>
    <w:rsid w:val="00827225"/>
    <w:rsid w:val="0082748C"/>
    <w:rsid w:val="00830AC8"/>
    <w:rsid w:val="00830BC1"/>
    <w:rsid w:val="008315CA"/>
    <w:rsid w:val="00831ADA"/>
    <w:rsid w:val="00833CF2"/>
    <w:rsid w:val="00834DD2"/>
    <w:rsid w:val="0083567A"/>
    <w:rsid w:val="008359D9"/>
    <w:rsid w:val="00836518"/>
    <w:rsid w:val="008366F6"/>
    <w:rsid w:val="00837C30"/>
    <w:rsid w:val="00840629"/>
    <w:rsid w:val="0084085B"/>
    <w:rsid w:val="008412EC"/>
    <w:rsid w:val="00842264"/>
    <w:rsid w:val="008422D2"/>
    <w:rsid w:val="00842899"/>
    <w:rsid w:val="00842C94"/>
    <w:rsid w:val="008430F8"/>
    <w:rsid w:val="00843485"/>
    <w:rsid w:val="00843BDF"/>
    <w:rsid w:val="008449F0"/>
    <w:rsid w:val="00845521"/>
    <w:rsid w:val="00845792"/>
    <w:rsid w:val="008458D4"/>
    <w:rsid w:val="008458EC"/>
    <w:rsid w:val="00845B16"/>
    <w:rsid w:val="00845FED"/>
    <w:rsid w:val="00846465"/>
    <w:rsid w:val="008472B3"/>
    <w:rsid w:val="00847F91"/>
    <w:rsid w:val="008504E8"/>
    <w:rsid w:val="0085163F"/>
    <w:rsid w:val="00851704"/>
    <w:rsid w:val="00851BAB"/>
    <w:rsid w:val="00851E7A"/>
    <w:rsid w:val="008537F0"/>
    <w:rsid w:val="008540A3"/>
    <w:rsid w:val="00854D69"/>
    <w:rsid w:val="00855900"/>
    <w:rsid w:val="008565A9"/>
    <w:rsid w:val="00856E25"/>
    <w:rsid w:val="00857164"/>
    <w:rsid w:val="00857314"/>
    <w:rsid w:val="008574AB"/>
    <w:rsid w:val="008612C2"/>
    <w:rsid w:val="008616FC"/>
    <w:rsid w:val="00861F49"/>
    <w:rsid w:val="00862577"/>
    <w:rsid w:val="008626E6"/>
    <w:rsid w:val="00862915"/>
    <w:rsid w:val="00862F37"/>
    <w:rsid w:val="00865508"/>
    <w:rsid w:val="008656AD"/>
    <w:rsid w:val="00866066"/>
    <w:rsid w:val="00866FEF"/>
    <w:rsid w:val="008677AA"/>
    <w:rsid w:val="008700B9"/>
    <w:rsid w:val="0087043A"/>
    <w:rsid w:val="00870522"/>
    <w:rsid w:val="00870555"/>
    <w:rsid w:val="008705B3"/>
    <w:rsid w:val="0087062E"/>
    <w:rsid w:val="008714A9"/>
    <w:rsid w:val="00872268"/>
    <w:rsid w:val="008722AD"/>
    <w:rsid w:val="00872CD7"/>
    <w:rsid w:val="00873AAA"/>
    <w:rsid w:val="00874AE8"/>
    <w:rsid w:val="008750B2"/>
    <w:rsid w:val="00875505"/>
    <w:rsid w:val="00875B75"/>
    <w:rsid w:val="0087648F"/>
    <w:rsid w:val="008765A4"/>
    <w:rsid w:val="00876CA9"/>
    <w:rsid w:val="00880796"/>
    <w:rsid w:val="008807E6"/>
    <w:rsid w:val="00881524"/>
    <w:rsid w:val="00881E4D"/>
    <w:rsid w:val="008820E8"/>
    <w:rsid w:val="00882297"/>
    <w:rsid w:val="00882B4E"/>
    <w:rsid w:val="00882B8B"/>
    <w:rsid w:val="00883163"/>
    <w:rsid w:val="00883526"/>
    <w:rsid w:val="0088355A"/>
    <w:rsid w:val="0088393F"/>
    <w:rsid w:val="00883E7C"/>
    <w:rsid w:val="00884DB2"/>
    <w:rsid w:val="008853D1"/>
    <w:rsid w:val="008856C7"/>
    <w:rsid w:val="008856D8"/>
    <w:rsid w:val="0088577F"/>
    <w:rsid w:val="00885E0C"/>
    <w:rsid w:val="00886788"/>
    <w:rsid w:val="00886899"/>
    <w:rsid w:val="00886B89"/>
    <w:rsid w:val="00890D50"/>
    <w:rsid w:val="00890F0F"/>
    <w:rsid w:val="00891EFA"/>
    <w:rsid w:val="0089290F"/>
    <w:rsid w:val="00892C8F"/>
    <w:rsid w:val="00892E7F"/>
    <w:rsid w:val="00893218"/>
    <w:rsid w:val="00893A52"/>
    <w:rsid w:val="00893A8C"/>
    <w:rsid w:val="008945EA"/>
    <w:rsid w:val="0089586C"/>
    <w:rsid w:val="00895D77"/>
    <w:rsid w:val="0089611F"/>
    <w:rsid w:val="00896190"/>
    <w:rsid w:val="00896A54"/>
    <w:rsid w:val="00896B1E"/>
    <w:rsid w:val="008971E3"/>
    <w:rsid w:val="00897B7B"/>
    <w:rsid w:val="008A01CE"/>
    <w:rsid w:val="008A0A73"/>
    <w:rsid w:val="008A112A"/>
    <w:rsid w:val="008A12E8"/>
    <w:rsid w:val="008A137E"/>
    <w:rsid w:val="008A2338"/>
    <w:rsid w:val="008A2846"/>
    <w:rsid w:val="008A2882"/>
    <w:rsid w:val="008A2C4C"/>
    <w:rsid w:val="008A2D69"/>
    <w:rsid w:val="008A33B4"/>
    <w:rsid w:val="008A4301"/>
    <w:rsid w:val="008A43FC"/>
    <w:rsid w:val="008A4801"/>
    <w:rsid w:val="008A4B9B"/>
    <w:rsid w:val="008A4FB1"/>
    <w:rsid w:val="008A77D8"/>
    <w:rsid w:val="008A78B9"/>
    <w:rsid w:val="008A793E"/>
    <w:rsid w:val="008A79D2"/>
    <w:rsid w:val="008B0389"/>
    <w:rsid w:val="008B053C"/>
    <w:rsid w:val="008B0A2C"/>
    <w:rsid w:val="008B0D2A"/>
    <w:rsid w:val="008B0F93"/>
    <w:rsid w:val="008B1931"/>
    <w:rsid w:val="008B19E7"/>
    <w:rsid w:val="008B2319"/>
    <w:rsid w:val="008B254A"/>
    <w:rsid w:val="008B2C19"/>
    <w:rsid w:val="008B38EE"/>
    <w:rsid w:val="008B3C54"/>
    <w:rsid w:val="008B3CF9"/>
    <w:rsid w:val="008B4199"/>
    <w:rsid w:val="008B42BA"/>
    <w:rsid w:val="008B6053"/>
    <w:rsid w:val="008B60D8"/>
    <w:rsid w:val="008C031A"/>
    <w:rsid w:val="008C073C"/>
    <w:rsid w:val="008C10B9"/>
    <w:rsid w:val="008C15F2"/>
    <w:rsid w:val="008C1712"/>
    <w:rsid w:val="008C1B3D"/>
    <w:rsid w:val="008C24A2"/>
    <w:rsid w:val="008C2688"/>
    <w:rsid w:val="008C28B9"/>
    <w:rsid w:val="008C2DB8"/>
    <w:rsid w:val="008C3BD1"/>
    <w:rsid w:val="008C4217"/>
    <w:rsid w:val="008C470E"/>
    <w:rsid w:val="008C4FFE"/>
    <w:rsid w:val="008C527D"/>
    <w:rsid w:val="008C5C45"/>
    <w:rsid w:val="008C6CEC"/>
    <w:rsid w:val="008C7FD4"/>
    <w:rsid w:val="008D0123"/>
    <w:rsid w:val="008D0C41"/>
    <w:rsid w:val="008D0D8F"/>
    <w:rsid w:val="008D0EFD"/>
    <w:rsid w:val="008D11FD"/>
    <w:rsid w:val="008D1510"/>
    <w:rsid w:val="008D2108"/>
    <w:rsid w:val="008D23B6"/>
    <w:rsid w:val="008D29EC"/>
    <w:rsid w:val="008D2E68"/>
    <w:rsid w:val="008D2F77"/>
    <w:rsid w:val="008D337A"/>
    <w:rsid w:val="008D34EC"/>
    <w:rsid w:val="008D3567"/>
    <w:rsid w:val="008D4049"/>
    <w:rsid w:val="008D40C7"/>
    <w:rsid w:val="008D449E"/>
    <w:rsid w:val="008D469A"/>
    <w:rsid w:val="008D56A3"/>
    <w:rsid w:val="008D596B"/>
    <w:rsid w:val="008D6848"/>
    <w:rsid w:val="008D6C60"/>
    <w:rsid w:val="008D7097"/>
    <w:rsid w:val="008E16FF"/>
    <w:rsid w:val="008E1BF2"/>
    <w:rsid w:val="008E1C4F"/>
    <w:rsid w:val="008E1E60"/>
    <w:rsid w:val="008E1EB7"/>
    <w:rsid w:val="008E20B9"/>
    <w:rsid w:val="008E2431"/>
    <w:rsid w:val="008E2474"/>
    <w:rsid w:val="008E24F7"/>
    <w:rsid w:val="008E3B24"/>
    <w:rsid w:val="008E3B9C"/>
    <w:rsid w:val="008E61F8"/>
    <w:rsid w:val="008E70F9"/>
    <w:rsid w:val="008E763E"/>
    <w:rsid w:val="008E7FB7"/>
    <w:rsid w:val="008F0296"/>
    <w:rsid w:val="008F039F"/>
    <w:rsid w:val="008F1175"/>
    <w:rsid w:val="008F38DB"/>
    <w:rsid w:val="008F3F24"/>
    <w:rsid w:val="008F4A9C"/>
    <w:rsid w:val="008F4F75"/>
    <w:rsid w:val="008F55BA"/>
    <w:rsid w:val="008F58E1"/>
    <w:rsid w:val="008F6615"/>
    <w:rsid w:val="008F6778"/>
    <w:rsid w:val="008F6C53"/>
    <w:rsid w:val="008F6D2D"/>
    <w:rsid w:val="008F6DF6"/>
    <w:rsid w:val="008F7E0B"/>
    <w:rsid w:val="00900824"/>
    <w:rsid w:val="00900FEE"/>
    <w:rsid w:val="00901111"/>
    <w:rsid w:val="00903552"/>
    <w:rsid w:val="00904148"/>
    <w:rsid w:val="00904704"/>
    <w:rsid w:val="00905632"/>
    <w:rsid w:val="0090583B"/>
    <w:rsid w:val="0090612C"/>
    <w:rsid w:val="00906578"/>
    <w:rsid w:val="00906E23"/>
    <w:rsid w:val="00906EF9"/>
    <w:rsid w:val="0090717F"/>
    <w:rsid w:val="00907873"/>
    <w:rsid w:val="00912941"/>
    <w:rsid w:val="00913B5A"/>
    <w:rsid w:val="00914174"/>
    <w:rsid w:val="00914358"/>
    <w:rsid w:val="009144FF"/>
    <w:rsid w:val="0091599F"/>
    <w:rsid w:val="00915B32"/>
    <w:rsid w:val="00916B14"/>
    <w:rsid w:val="00916E05"/>
    <w:rsid w:val="009179B9"/>
    <w:rsid w:val="00917F86"/>
    <w:rsid w:val="0092145D"/>
    <w:rsid w:val="009224CB"/>
    <w:rsid w:val="00923CD2"/>
    <w:rsid w:val="00924C2D"/>
    <w:rsid w:val="00925F50"/>
    <w:rsid w:val="00926470"/>
    <w:rsid w:val="009269F5"/>
    <w:rsid w:val="00927126"/>
    <w:rsid w:val="00927D2D"/>
    <w:rsid w:val="00930218"/>
    <w:rsid w:val="009324CC"/>
    <w:rsid w:val="00932682"/>
    <w:rsid w:val="00934C33"/>
    <w:rsid w:val="00934D92"/>
    <w:rsid w:val="00934FDD"/>
    <w:rsid w:val="009350CC"/>
    <w:rsid w:val="00935362"/>
    <w:rsid w:val="00935772"/>
    <w:rsid w:val="00935DE1"/>
    <w:rsid w:val="009369BC"/>
    <w:rsid w:val="00937101"/>
    <w:rsid w:val="009379A7"/>
    <w:rsid w:val="00937AFE"/>
    <w:rsid w:val="009407AF"/>
    <w:rsid w:val="00940ED7"/>
    <w:rsid w:val="00941835"/>
    <w:rsid w:val="00941ABF"/>
    <w:rsid w:val="0094208B"/>
    <w:rsid w:val="009421A4"/>
    <w:rsid w:val="0094226F"/>
    <w:rsid w:val="0094246C"/>
    <w:rsid w:val="0094271E"/>
    <w:rsid w:val="00942E39"/>
    <w:rsid w:val="00943198"/>
    <w:rsid w:val="00943DA6"/>
    <w:rsid w:val="00944A24"/>
    <w:rsid w:val="00945735"/>
    <w:rsid w:val="00945D12"/>
    <w:rsid w:val="00946044"/>
    <w:rsid w:val="00946C20"/>
    <w:rsid w:val="00946D8E"/>
    <w:rsid w:val="009476C0"/>
    <w:rsid w:val="0095023E"/>
    <w:rsid w:val="009504B2"/>
    <w:rsid w:val="00950FBB"/>
    <w:rsid w:val="009522DE"/>
    <w:rsid w:val="00952B02"/>
    <w:rsid w:val="00952E2D"/>
    <w:rsid w:val="009539A9"/>
    <w:rsid w:val="00953D66"/>
    <w:rsid w:val="00954C2F"/>
    <w:rsid w:val="00954E3D"/>
    <w:rsid w:val="00955A2C"/>
    <w:rsid w:val="00955BAB"/>
    <w:rsid w:val="00955DA8"/>
    <w:rsid w:val="00955E63"/>
    <w:rsid w:val="00956154"/>
    <w:rsid w:val="00956172"/>
    <w:rsid w:val="009567CF"/>
    <w:rsid w:val="009578AD"/>
    <w:rsid w:val="00960723"/>
    <w:rsid w:val="00961243"/>
    <w:rsid w:val="009615A1"/>
    <w:rsid w:val="00961869"/>
    <w:rsid w:val="00962931"/>
    <w:rsid w:val="0096488B"/>
    <w:rsid w:val="00965A91"/>
    <w:rsid w:val="00965C7E"/>
    <w:rsid w:val="009669CF"/>
    <w:rsid w:val="00966F65"/>
    <w:rsid w:val="00967657"/>
    <w:rsid w:val="0096794E"/>
    <w:rsid w:val="00967DBB"/>
    <w:rsid w:val="00967DCE"/>
    <w:rsid w:val="00967EFA"/>
    <w:rsid w:val="00970051"/>
    <w:rsid w:val="00970FF7"/>
    <w:rsid w:val="00971058"/>
    <w:rsid w:val="009714A1"/>
    <w:rsid w:val="0097155A"/>
    <w:rsid w:val="00971AF8"/>
    <w:rsid w:val="00972F59"/>
    <w:rsid w:val="00973398"/>
    <w:rsid w:val="00973C8E"/>
    <w:rsid w:val="0097416F"/>
    <w:rsid w:val="0097511D"/>
    <w:rsid w:val="00975CCF"/>
    <w:rsid w:val="00976F7D"/>
    <w:rsid w:val="009772C5"/>
    <w:rsid w:val="00977338"/>
    <w:rsid w:val="0097799C"/>
    <w:rsid w:val="009779FD"/>
    <w:rsid w:val="00977EA1"/>
    <w:rsid w:val="009809AA"/>
    <w:rsid w:val="00980D54"/>
    <w:rsid w:val="00981364"/>
    <w:rsid w:val="009813D2"/>
    <w:rsid w:val="0098149E"/>
    <w:rsid w:val="00981932"/>
    <w:rsid w:val="009827CD"/>
    <w:rsid w:val="00982C2C"/>
    <w:rsid w:val="0098369D"/>
    <w:rsid w:val="009845D9"/>
    <w:rsid w:val="00984BD4"/>
    <w:rsid w:val="00984E94"/>
    <w:rsid w:val="00985E00"/>
    <w:rsid w:val="009863FA"/>
    <w:rsid w:val="009869F2"/>
    <w:rsid w:val="00986BE6"/>
    <w:rsid w:val="00986E0C"/>
    <w:rsid w:val="00986EB1"/>
    <w:rsid w:val="00990333"/>
    <w:rsid w:val="0099042E"/>
    <w:rsid w:val="0099058B"/>
    <w:rsid w:val="009912F9"/>
    <w:rsid w:val="00991440"/>
    <w:rsid w:val="00991C5A"/>
    <w:rsid w:val="0099236E"/>
    <w:rsid w:val="009935DB"/>
    <w:rsid w:val="00994D3A"/>
    <w:rsid w:val="00995508"/>
    <w:rsid w:val="00996559"/>
    <w:rsid w:val="009966A4"/>
    <w:rsid w:val="00997843"/>
    <w:rsid w:val="009A0394"/>
    <w:rsid w:val="009A0A4D"/>
    <w:rsid w:val="009A1292"/>
    <w:rsid w:val="009A1A4A"/>
    <w:rsid w:val="009A2C65"/>
    <w:rsid w:val="009A2E19"/>
    <w:rsid w:val="009A3DD3"/>
    <w:rsid w:val="009A3E6E"/>
    <w:rsid w:val="009A49A0"/>
    <w:rsid w:val="009A5358"/>
    <w:rsid w:val="009A5E4B"/>
    <w:rsid w:val="009B02AC"/>
    <w:rsid w:val="009B126B"/>
    <w:rsid w:val="009B1C12"/>
    <w:rsid w:val="009B256B"/>
    <w:rsid w:val="009B2E13"/>
    <w:rsid w:val="009B2F41"/>
    <w:rsid w:val="009B5707"/>
    <w:rsid w:val="009B7766"/>
    <w:rsid w:val="009C189D"/>
    <w:rsid w:val="009C19EE"/>
    <w:rsid w:val="009C1C89"/>
    <w:rsid w:val="009C1DCE"/>
    <w:rsid w:val="009C1F2E"/>
    <w:rsid w:val="009C2103"/>
    <w:rsid w:val="009C2F98"/>
    <w:rsid w:val="009C3058"/>
    <w:rsid w:val="009C45BB"/>
    <w:rsid w:val="009C4634"/>
    <w:rsid w:val="009C618C"/>
    <w:rsid w:val="009C647D"/>
    <w:rsid w:val="009C6E02"/>
    <w:rsid w:val="009C6F5C"/>
    <w:rsid w:val="009C7353"/>
    <w:rsid w:val="009C7E99"/>
    <w:rsid w:val="009D00F5"/>
    <w:rsid w:val="009D0550"/>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0963"/>
    <w:rsid w:val="009E1348"/>
    <w:rsid w:val="009E1ADF"/>
    <w:rsid w:val="009E24FF"/>
    <w:rsid w:val="009E27F5"/>
    <w:rsid w:val="009E2ECB"/>
    <w:rsid w:val="009E3674"/>
    <w:rsid w:val="009E3F0D"/>
    <w:rsid w:val="009E445A"/>
    <w:rsid w:val="009E5DDF"/>
    <w:rsid w:val="009E5EA3"/>
    <w:rsid w:val="009E60ED"/>
    <w:rsid w:val="009E618B"/>
    <w:rsid w:val="009E699E"/>
    <w:rsid w:val="009E6CF2"/>
    <w:rsid w:val="009E7B1E"/>
    <w:rsid w:val="009F0DF1"/>
    <w:rsid w:val="009F1212"/>
    <w:rsid w:val="009F191D"/>
    <w:rsid w:val="009F242A"/>
    <w:rsid w:val="009F2448"/>
    <w:rsid w:val="009F2B5D"/>
    <w:rsid w:val="009F3768"/>
    <w:rsid w:val="009F3BBA"/>
    <w:rsid w:val="009F3DFA"/>
    <w:rsid w:val="009F3E94"/>
    <w:rsid w:val="009F416F"/>
    <w:rsid w:val="009F438A"/>
    <w:rsid w:val="009F4C70"/>
    <w:rsid w:val="009F4DA1"/>
    <w:rsid w:val="009F53A7"/>
    <w:rsid w:val="009F6154"/>
    <w:rsid w:val="009F6189"/>
    <w:rsid w:val="00A00782"/>
    <w:rsid w:val="00A00B8A"/>
    <w:rsid w:val="00A00FB0"/>
    <w:rsid w:val="00A01E8C"/>
    <w:rsid w:val="00A02785"/>
    <w:rsid w:val="00A027AE"/>
    <w:rsid w:val="00A02B10"/>
    <w:rsid w:val="00A02B79"/>
    <w:rsid w:val="00A02CFB"/>
    <w:rsid w:val="00A02DDD"/>
    <w:rsid w:val="00A03156"/>
    <w:rsid w:val="00A03831"/>
    <w:rsid w:val="00A03D90"/>
    <w:rsid w:val="00A03F69"/>
    <w:rsid w:val="00A05403"/>
    <w:rsid w:val="00A056C1"/>
    <w:rsid w:val="00A058D2"/>
    <w:rsid w:val="00A05967"/>
    <w:rsid w:val="00A05A42"/>
    <w:rsid w:val="00A05A7F"/>
    <w:rsid w:val="00A06096"/>
    <w:rsid w:val="00A0631C"/>
    <w:rsid w:val="00A066CC"/>
    <w:rsid w:val="00A06F2F"/>
    <w:rsid w:val="00A073D7"/>
    <w:rsid w:val="00A115D9"/>
    <w:rsid w:val="00A11BBC"/>
    <w:rsid w:val="00A12C76"/>
    <w:rsid w:val="00A135B9"/>
    <w:rsid w:val="00A136B9"/>
    <w:rsid w:val="00A13A30"/>
    <w:rsid w:val="00A13A6F"/>
    <w:rsid w:val="00A14295"/>
    <w:rsid w:val="00A14BF6"/>
    <w:rsid w:val="00A1501B"/>
    <w:rsid w:val="00A16A85"/>
    <w:rsid w:val="00A1713D"/>
    <w:rsid w:val="00A17637"/>
    <w:rsid w:val="00A20407"/>
    <w:rsid w:val="00A205A8"/>
    <w:rsid w:val="00A2086F"/>
    <w:rsid w:val="00A20EF7"/>
    <w:rsid w:val="00A21201"/>
    <w:rsid w:val="00A217F6"/>
    <w:rsid w:val="00A21821"/>
    <w:rsid w:val="00A21B23"/>
    <w:rsid w:val="00A234F5"/>
    <w:rsid w:val="00A23645"/>
    <w:rsid w:val="00A23B16"/>
    <w:rsid w:val="00A24142"/>
    <w:rsid w:val="00A24276"/>
    <w:rsid w:val="00A249BB"/>
    <w:rsid w:val="00A25504"/>
    <w:rsid w:val="00A257A1"/>
    <w:rsid w:val="00A25D7E"/>
    <w:rsid w:val="00A26812"/>
    <w:rsid w:val="00A27E2A"/>
    <w:rsid w:val="00A30642"/>
    <w:rsid w:val="00A307ED"/>
    <w:rsid w:val="00A31B48"/>
    <w:rsid w:val="00A32102"/>
    <w:rsid w:val="00A32AD9"/>
    <w:rsid w:val="00A32EA4"/>
    <w:rsid w:val="00A33379"/>
    <w:rsid w:val="00A33DB5"/>
    <w:rsid w:val="00A33F0B"/>
    <w:rsid w:val="00A34683"/>
    <w:rsid w:val="00A349F1"/>
    <w:rsid w:val="00A34FCE"/>
    <w:rsid w:val="00A3542C"/>
    <w:rsid w:val="00A354FB"/>
    <w:rsid w:val="00A3563E"/>
    <w:rsid w:val="00A35989"/>
    <w:rsid w:val="00A35B69"/>
    <w:rsid w:val="00A36A80"/>
    <w:rsid w:val="00A37E43"/>
    <w:rsid w:val="00A40431"/>
    <w:rsid w:val="00A40674"/>
    <w:rsid w:val="00A413BD"/>
    <w:rsid w:val="00A419F6"/>
    <w:rsid w:val="00A424D9"/>
    <w:rsid w:val="00A43384"/>
    <w:rsid w:val="00A43926"/>
    <w:rsid w:val="00A44520"/>
    <w:rsid w:val="00A45432"/>
    <w:rsid w:val="00A47804"/>
    <w:rsid w:val="00A508FC"/>
    <w:rsid w:val="00A50ED3"/>
    <w:rsid w:val="00A510CB"/>
    <w:rsid w:val="00A5264A"/>
    <w:rsid w:val="00A5274C"/>
    <w:rsid w:val="00A52882"/>
    <w:rsid w:val="00A52C49"/>
    <w:rsid w:val="00A52CAE"/>
    <w:rsid w:val="00A52D84"/>
    <w:rsid w:val="00A53EBE"/>
    <w:rsid w:val="00A5425C"/>
    <w:rsid w:val="00A54C58"/>
    <w:rsid w:val="00A54E1D"/>
    <w:rsid w:val="00A550BB"/>
    <w:rsid w:val="00A552F0"/>
    <w:rsid w:val="00A55E38"/>
    <w:rsid w:val="00A56E0E"/>
    <w:rsid w:val="00A56F22"/>
    <w:rsid w:val="00A571D9"/>
    <w:rsid w:val="00A60C01"/>
    <w:rsid w:val="00A60E67"/>
    <w:rsid w:val="00A61B7F"/>
    <w:rsid w:val="00A61E6D"/>
    <w:rsid w:val="00A628C5"/>
    <w:rsid w:val="00A62C38"/>
    <w:rsid w:val="00A63074"/>
    <w:rsid w:val="00A6315F"/>
    <w:rsid w:val="00A631F8"/>
    <w:rsid w:val="00A63DD0"/>
    <w:rsid w:val="00A64684"/>
    <w:rsid w:val="00A647D4"/>
    <w:rsid w:val="00A6498A"/>
    <w:rsid w:val="00A64E33"/>
    <w:rsid w:val="00A64E42"/>
    <w:rsid w:val="00A65620"/>
    <w:rsid w:val="00A659A9"/>
    <w:rsid w:val="00A6696E"/>
    <w:rsid w:val="00A67392"/>
    <w:rsid w:val="00A673CC"/>
    <w:rsid w:val="00A6740F"/>
    <w:rsid w:val="00A676F1"/>
    <w:rsid w:val="00A679E4"/>
    <w:rsid w:val="00A67F8E"/>
    <w:rsid w:val="00A70B07"/>
    <w:rsid w:val="00A71ABF"/>
    <w:rsid w:val="00A724D3"/>
    <w:rsid w:val="00A72636"/>
    <w:rsid w:val="00A72D53"/>
    <w:rsid w:val="00A73428"/>
    <w:rsid w:val="00A7359E"/>
    <w:rsid w:val="00A73767"/>
    <w:rsid w:val="00A7478E"/>
    <w:rsid w:val="00A754E6"/>
    <w:rsid w:val="00A7644E"/>
    <w:rsid w:val="00A76BF3"/>
    <w:rsid w:val="00A7702A"/>
    <w:rsid w:val="00A7740C"/>
    <w:rsid w:val="00A779A8"/>
    <w:rsid w:val="00A77AF0"/>
    <w:rsid w:val="00A8033F"/>
    <w:rsid w:val="00A8090F"/>
    <w:rsid w:val="00A821F4"/>
    <w:rsid w:val="00A82797"/>
    <w:rsid w:val="00A82E92"/>
    <w:rsid w:val="00A832A0"/>
    <w:rsid w:val="00A843B1"/>
    <w:rsid w:val="00A8443B"/>
    <w:rsid w:val="00A84A4E"/>
    <w:rsid w:val="00A856F8"/>
    <w:rsid w:val="00A86754"/>
    <w:rsid w:val="00A86C9D"/>
    <w:rsid w:val="00A86FE2"/>
    <w:rsid w:val="00A87BFE"/>
    <w:rsid w:val="00A91141"/>
    <w:rsid w:val="00A91EEF"/>
    <w:rsid w:val="00A91EF4"/>
    <w:rsid w:val="00A9228A"/>
    <w:rsid w:val="00A9422F"/>
    <w:rsid w:val="00A94723"/>
    <w:rsid w:val="00A94D02"/>
    <w:rsid w:val="00A95D1E"/>
    <w:rsid w:val="00A95EAC"/>
    <w:rsid w:val="00A9727E"/>
    <w:rsid w:val="00A97D99"/>
    <w:rsid w:val="00AA001F"/>
    <w:rsid w:val="00AA04D6"/>
    <w:rsid w:val="00AA1A10"/>
    <w:rsid w:val="00AA1C5E"/>
    <w:rsid w:val="00AA2047"/>
    <w:rsid w:val="00AA214E"/>
    <w:rsid w:val="00AA2295"/>
    <w:rsid w:val="00AA2DCF"/>
    <w:rsid w:val="00AA3342"/>
    <w:rsid w:val="00AA3C78"/>
    <w:rsid w:val="00AA42CD"/>
    <w:rsid w:val="00AA462B"/>
    <w:rsid w:val="00AA47AB"/>
    <w:rsid w:val="00AA60F5"/>
    <w:rsid w:val="00AA60F9"/>
    <w:rsid w:val="00AA630B"/>
    <w:rsid w:val="00AB055A"/>
    <w:rsid w:val="00AB0EEC"/>
    <w:rsid w:val="00AB15E8"/>
    <w:rsid w:val="00AB1778"/>
    <w:rsid w:val="00AB197C"/>
    <w:rsid w:val="00AB311B"/>
    <w:rsid w:val="00AB33A6"/>
    <w:rsid w:val="00AB3C69"/>
    <w:rsid w:val="00AB3F13"/>
    <w:rsid w:val="00AB565E"/>
    <w:rsid w:val="00AB57AB"/>
    <w:rsid w:val="00AB582B"/>
    <w:rsid w:val="00AB6A67"/>
    <w:rsid w:val="00AB75EC"/>
    <w:rsid w:val="00AB7B29"/>
    <w:rsid w:val="00AB7FBE"/>
    <w:rsid w:val="00AC044C"/>
    <w:rsid w:val="00AC214B"/>
    <w:rsid w:val="00AC228B"/>
    <w:rsid w:val="00AC343A"/>
    <w:rsid w:val="00AC34D8"/>
    <w:rsid w:val="00AC3685"/>
    <w:rsid w:val="00AC3753"/>
    <w:rsid w:val="00AC3C41"/>
    <w:rsid w:val="00AC45C6"/>
    <w:rsid w:val="00AC48FF"/>
    <w:rsid w:val="00AC5CCE"/>
    <w:rsid w:val="00AC752F"/>
    <w:rsid w:val="00AC78A8"/>
    <w:rsid w:val="00AC79FD"/>
    <w:rsid w:val="00AD0363"/>
    <w:rsid w:val="00AD067D"/>
    <w:rsid w:val="00AD100B"/>
    <w:rsid w:val="00AD103A"/>
    <w:rsid w:val="00AD1A9C"/>
    <w:rsid w:val="00AD1CE9"/>
    <w:rsid w:val="00AD252C"/>
    <w:rsid w:val="00AD35EF"/>
    <w:rsid w:val="00AD3846"/>
    <w:rsid w:val="00AD4696"/>
    <w:rsid w:val="00AD5C76"/>
    <w:rsid w:val="00AD60AF"/>
    <w:rsid w:val="00AD76BA"/>
    <w:rsid w:val="00AD7972"/>
    <w:rsid w:val="00AD7B8F"/>
    <w:rsid w:val="00AE0D4E"/>
    <w:rsid w:val="00AE14ED"/>
    <w:rsid w:val="00AE1F3C"/>
    <w:rsid w:val="00AE256D"/>
    <w:rsid w:val="00AE4CB1"/>
    <w:rsid w:val="00AE6EE6"/>
    <w:rsid w:val="00AE72DC"/>
    <w:rsid w:val="00AE73BA"/>
    <w:rsid w:val="00AE73D9"/>
    <w:rsid w:val="00AE7543"/>
    <w:rsid w:val="00AF0754"/>
    <w:rsid w:val="00AF08F5"/>
    <w:rsid w:val="00AF1638"/>
    <w:rsid w:val="00AF18F0"/>
    <w:rsid w:val="00AF19C2"/>
    <w:rsid w:val="00AF3081"/>
    <w:rsid w:val="00AF3C08"/>
    <w:rsid w:val="00AF3D19"/>
    <w:rsid w:val="00AF41B0"/>
    <w:rsid w:val="00AF4517"/>
    <w:rsid w:val="00AF4563"/>
    <w:rsid w:val="00AF4B7A"/>
    <w:rsid w:val="00AF4C76"/>
    <w:rsid w:val="00AF576E"/>
    <w:rsid w:val="00AF6BE2"/>
    <w:rsid w:val="00AF6E13"/>
    <w:rsid w:val="00AF7304"/>
    <w:rsid w:val="00AF74E2"/>
    <w:rsid w:val="00AF79B5"/>
    <w:rsid w:val="00B006CD"/>
    <w:rsid w:val="00B00ABE"/>
    <w:rsid w:val="00B00AC3"/>
    <w:rsid w:val="00B00F08"/>
    <w:rsid w:val="00B012C2"/>
    <w:rsid w:val="00B015DF"/>
    <w:rsid w:val="00B02F49"/>
    <w:rsid w:val="00B03766"/>
    <w:rsid w:val="00B0497C"/>
    <w:rsid w:val="00B0498F"/>
    <w:rsid w:val="00B05150"/>
    <w:rsid w:val="00B05665"/>
    <w:rsid w:val="00B05675"/>
    <w:rsid w:val="00B056A0"/>
    <w:rsid w:val="00B05DE8"/>
    <w:rsid w:val="00B0609B"/>
    <w:rsid w:val="00B06104"/>
    <w:rsid w:val="00B06A93"/>
    <w:rsid w:val="00B06F02"/>
    <w:rsid w:val="00B071E6"/>
    <w:rsid w:val="00B07D87"/>
    <w:rsid w:val="00B10C7F"/>
    <w:rsid w:val="00B13388"/>
    <w:rsid w:val="00B134D4"/>
    <w:rsid w:val="00B13964"/>
    <w:rsid w:val="00B13B29"/>
    <w:rsid w:val="00B1429E"/>
    <w:rsid w:val="00B14E1C"/>
    <w:rsid w:val="00B14F37"/>
    <w:rsid w:val="00B15EEB"/>
    <w:rsid w:val="00B15F7A"/>
    <w:rsid w:val="00B176B7"/>
    <w:rsid w:val="00B20AA3"/>
    <w:rsid w:val="00B2167F"/>
    <w:rsid w:val="00B219B5"/>
    <w:rsid w:val="00B21ACC"/>
    <w:rsid w:val="00B2200E"/>
    <w:rsid w:val="00B22822"/>
    <w:rsid w:val="00B233D7"/>
    <w:rsid w:val="00B24F3A"/>
    <w:rsid w:val="00B251E7"/>
    <w:rsid w:val="00B255B8"/>
    <w:rsid w:val="00B25B6F"/>
    <w:rsid w:val="00B27D90"/>
    <w:rsid w:val="00B30799"/>
    <w:rsid w:val="00B30FFD"/>
    <w:rsid w:val="00B31150"/>
    <w:rsid w:val="00B311C4"/>
    <w:rsid w:val="00B315DE"/>
    <w:rsid w:val="00B31B9E"/>
    <w:rsid w:val="00B31F6E"/>
    <w:rsid w:val="00B32869"/>
    <w:rsid w:val="00B32F5C"/>
    <w:rsid w:val="00B33046"/>
    <w:rsid w:val="00B33957"/>
    <w:rsid w:val="00B33AB4"/>
    <w:rsid w:val="00B33EBE"/>
    <w:rsid w:val="00B344F3"/>
    <w:rsid w:val="00B34A27"/>
    <w:rsid w:val="00B34D89"/>
    <w:rsid w:val="00B35A5F"/>
    <w:rsid w:val="00B35DE2"/>
    <w:rsid w:val="00B37397"/>
    <w:rsid w:val="00B37CA8"/>
    <w:rsid w:val="00B40EAE"/>
    <w:rsid w:val="00B40FC6"/>
    <w:rsid w:val="00B41698"/>
    <w:rsid w:val="00B42BC3"/>
    <w:rsid w:val="00B42EB2"/>
    <w:rsid w:val="00B4335B"/>
    <w:rsid w:val="00B435F7"/>
    <w:rsid w:val="00B44064"/>
    <w:rsid w:val="00B444A9"/>
    <w:rsid w:val="00B447A6"/>
    <w:rsid w:val="00B45131"/>
    <w:rsid w:val="00B4557A"/>
    <w:rsid w:val="00B45AD8"/>
    <w:rsid w:val="00B461FC"/>
    <w:rsid w:val="00B4626D"/>
    <w:rsid w:val="00B46596"/>
    <w:rsid w:val="00B468D4"/>
    <w:rsid w:val="00B46C4E"/>
    <w:rsid w:val="00B46EBC"/>
    <w:rsid w:val="00B47020"/>
    <w:rsid w:val="00B47CA6"/>
    <w:rsid w:val="00B506D5"/>
    <w:rsid w:val="00B50E4E"/>
    <w:rsid w:val="00B514EF"/>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13EC"/>
    <w:rsid w:val="00B61734"/>
    <w:rsid w:val="00B61A27"/>
    <w:rsid w:val="00B62022"/>
    <w:rsid w:val="00B62EB2"/>
    <w:rsid w:val="00B631FD"/>
    <w:rsid w:val="00B6397A"/>
    <w:rsid w:val="00B63AEC"/>
    <w:rsid w:val="00B63C7E"/>
    <w:rsid w:val="00B64013"/>
    <w:rsid w:val="00B6425D"/>
    <w:rsid w:val="00B64493"/>
    <w:rsid w:val="00B644B1"/>
    <w:rsid w:val="00B64981"/>
    <w:rsid w:val="00B65226"/>
    <w:rsid w:val="00B6523E"/>
    <w:rsid w:val="00B65BC5"/>
    <w:rsid w:val="00B66ECB"/>
    <w:rsid w:val="00B67A90"/>
    <w:rsid w:val="00B67C27"/>
    <w:rsid w:val="00B70115"/>
    <w:rsid w:val="00B7045C"/>
    <w:rsid w:val="00B73035"/>
    <w:rsid w:val="00B73E26"/>
    <w:rsid w:val="00B747F2"/>
    <w:rsid w:val="00B756E0"/>
    <w:rsid w:val="00B76D52"/>
    <w:rsid w:val="00B804F7"/>
    <w:rsid w:val="00B80829"/>
    <w:rsid w:val="00B80EE3"/>
    <w:rsid w:val="00B81551"/>
    <w:rsid w:val="00B8222F"/>
    <w:rsid w:val="00B82247"/>
    <w:rsid w:val="00B83CFC"/>
    <w:rsid w:val="00B83DB6"/>
    <w:rsid w:val="00B841F0"/>
    <w:rsid w:val="00B84C96"/>
    <w:rsid w:val="00B854C3"/>
    <w:rsid w:val="00B855EE"/>
    <w:rsid w:val="00B85D87"/>
    <w:rsid w:val="00B86A6E"/>
    <w:rsid w:val="00B86B9F"/>
    <w:rsid w:val="00B87022"/>
    <w:rsid w:val="00B8793D"/>
    <w:rsid w:val="00B87CA9"/>
    <w:rsid w:val="00B87FF1"/>
    <w:rsid w:val="00B92AF3"/>
    <w:rsid w:val="00B92EB9"/>
    <w:rsid w:val="00B93E8C"/>
    <w:rsid w:val="00B95338"/>
    <w:rsid w:val="00B956C5"/>
    <w:rsid w:val="00B959D5"/>
    <w:rsid w:val="00B96119"/>
    <w:rsid w:val="00B968D3"/>
    <w:rsid w:val="00B96971"/>
    <w:rsid w:val="00B96BE7"/>
    <w:rsid w:val="00B97790"/>
    <w:rsid w:val="00B97BB0"/>
    <w:rsid w:val="00B97E3E"/>
    <w:rsid w:val="00BA0229"/>
    <w:rsid w:val="00BA05F1"/>
    <w:rsid w:val="00BA1669"/>
    <w:rsid w:val="00BA1B10"/>
    <w:rsid w:val="00BA2FEB"/>
    <w:rsid w:val="00BA3455"/>
    <w:rsid w:val="00BA3D2B"/>
    <w:rsid w:val="00BA4550"/>
    <w:rsid w:val="00BA4771"/>
    <w:rsid w:val="00BA4B62"/>
    <w:rsid w:val="00BA5B45"/>
    <w:rsid w:val="00BA61A2"/>
    <w:rsid w:val="00BA6396"/>
    <w:rsid w:val="00BA63C7"/>
    <w:rsid w:val="00BA6FB4"/>
    <w:rsid w:val="00BB05EB"/>
    <w:rsid w:val="00BB0603"/>
    <w:rsid w:val="00BB0EBE"/>
    <w:rsid w:val="00BB1494"/>
    <w:rsid w:val="00BB29AB"/>
    <w:rsid w:val="00BB2B0B"/>
    <w:rsid w:val="00BB2BD2"/>
    <w:rsid w:val="00BB44A3"/>
    <w:rsid w:val="00BB468B"/>
    <w:rsid w:val="00BB4B32"/>
    <w:rsid w:val="00BB4CC8"/>
    <w:rsid w:val="00BB582E"/>
    <w:rsid w:val="00BB5EA9"/>
    <w:rsid w:val="00BB6053"/>
    <w:rsid w:val="00BB641E"/>
    <w:rsid w:val="00BB6F31"/>
    <w:rsid w:val="00BB6F83"/>
    <w:rsid w:val="00BB7D12"/>
    <w:rsid w:val="00BB7EB2"/>
    <w:rsid w:val="00BC0196"/>
    <w:rsid w:val="00BC020F"/>
    <w:rsid w:val="00BC07DB"/>
    <w:rsid w:val="00BC0C9E"/>
    <w:rsid w:val="00BC11DC"/>
    <w:rsid w:val="00BC16DA"/>
    <w:rsid w:val="00BC18E7"/>
    <w:rsid w:val="00BC26A0"/>
    <w:rsid w:val="00BC3D33"/>
    <w:rsid w:val="00BC3F2C"/>
    <w:rsid w:val="00BC47AD"/>
    <w:rsid w:val="00BC4FA2"/>
    <w:rsid w:val="00BC55A5"/>
    <w:rsid w:val="00BC68A6"/>
    <w:rsid w:val="00BC6985"/>
    <w:rsid w:val="00BC6A0E"/>
    <w:rsid w:val="00BD0041"/>
    <w:rsid w:val="00BD0598"/>
    <w:rsid w:val="00BD0604"/>
    <w:rsid w:val="00BD1143"/>
    <w:rsid w:val="00BD1EE8"/>
    <w:rsid w:val="00BD33F7"/>
    <w:rsid w:val="00BD470D"/>
    <w:rsid w:val="00BD4B16"/>
    <w:rsid w:val="00BD5048"/>
    <w:rsid w:val="00BD577E"/>
    <w:rsid w:val="00BD5D5F"/>
    <w:rsid w:val="00BD68B8"/>
    <w:rsid w:val="00BD6AC2"/>
    <w:rsid w:val="00BE0A13"/>
    <w:rsid w:val="00BE0F19"/>
    <w:rsid w:val="00BE1AFE"/>
    <w:rsid w:val="00BE1C7C"/>
    <w:rsid w:val="00BE20DC"/>
    <w:rsid w:val="00BE3518"/>
    <w:rsid w:val="00BE3B84"/>
    <w:rsid w:val="00BE4002"/>
    <w:rsid w:val="00BE4205"/>
    <w:rsid w:val="00BE4CE1"/>
    <w:rsid w:val="00BE4EC6"/>
    <w:rsid w:val="00BE57F1"/>
    <w:rsid w:val="00BE651F"/>
    <w:rsid w:val="00BE65E6"/>
    <w:rsid w:val="00BE6C34"/>
    <w:rsid w:val="00BE741F"/>
    <w:rsid w:val="00BE7588"/>
    <w:rsid w:val="00BE7655"/>
    <w:rsid w:val="00BE7899"/>
    <w:rsid w:val="00BF055B"/>
    <w:rsid w:val="00BF05BD"/>
    <w:rsid w:val="00BF1595"/>
    <w:rsid w:val="00BF2067"/>
    <w:rsid w:val="00BF47F9"/>
    <w:rsid w:val="00BF4D29"/>
    <w:rsid w:val="00BF5693"/>
    <w:rsid w:val="00BF5C1D"/>
    <w:rsid w:val="00BF60F0"/>
    <w:rsid w:val="00BF6CF0"/>
    <w:rsid w:val="00BF6EBF"/>
    <w:rsid w:val="00BF7C5A"/>
    <w:rsid w:val="00C00BA8"/>
    <w:rsid w:val="00C00BAF"/>
    <w:rsid w:val="00C01A17"/>
    <w:rsid w:val="00C0204A"/>
    <w:rsid w:val="00C02254"/>
    <w:rsid w:val="00C02C8A"/>
    <w:rsid w:val="00C032F6"/>
    <w:rsid w:val="00C03722"/>
    <w:rsid w:val="00C03D1A"/>
    <w:rsid w:val="00C03ED4"/>
    <w:rsid w:val="00C04E74"/>
    <w:rsid w:val="00C05313"/>
    <w:rsid w:val="00C06F45"/>
    <w:rsid w:val="00C06FF9"/>
    <w:rsid w:val="00C0791D"/>
    <w:rsid w:val="00C10737"/>
    <w:rsid w:val="00C10D1D"/>
    <w:rsid w:val="00C11D3E"/>
    <w:rsid w:val="00C12171"/>
    <w:rsid w:val="00C13C30"/>
    <w:rsid w:val="00C13E3C"/>
    <w:rsid w:val="00C1575C"/>
    <w:rsid w:val="00C15774"/>
    <w:rsid w:val="00C159FB"/>
    <w:rsid w:val="00C1616B"/>
    <w:rsid w:val="00C16589"/>
    <w:rsid w:val="00C16982"/>
    <w:rsid w:val="00C17332"/>
    <w:rsid w:val="00C17DFC"/>
    <w:rsid w:val="00C17E53"/>
    <w:rsid w:val="00C201E7"/>
    <w:rsid w:val="00C203F2"/>
    <w:rsid w:val="00C2122C"/>
    <w:rsid w:val="00C21583"/>
    <w:rsid w:val="00C21E52"/>
    <w:rsid w:val="00C220D7"/>
    <w:rsid w:val="00C2328D"/>
    <w:rsid w:val="00C24380"/>
    <w:rsid w:val="00C248C0"/>
    <w:rsid w:val="00C24CFF"/>
    <w:rsid w:val="00C25A22"/>
    <w:rsid w:val="00C25FB1"/>
    <w:rsid w:val="00C267B6"/>
    <w:rsid w:val="00C27291"/>
    <w:rsid w:val="00C27506"/>
    <w:rsid w:val="00C30403"/>
    <w:rsid w:val="00C30BC0"/>
    <w:rsid w:val="00C30DA2"/>
    <w:rsid w:val="00C30EB2"/>
    <w:rsid w:val="00C31A91"/>
    <w:rsid w:val="00C31D0A"/>
    <w:rsid w:val="00C32ADD"/>
    <w:rsid w:val="00C32B7C"/>
    <w:rsid w:val="00C32D3E"/>
    <w:rsid w:val="00C33330"/>
    <w:rsid w:val="00C33508"/>
    <w:rsid w:val="00C33B90"/>
    <w:rsid w:val="00C33FC9"/>
    <w:rsid w:val="00C3435A"/>
    <w:rsid w:val="00C34548"/>
    <w:rsid w:val="00C348D5"/>
    <w:rsid w:val="00C35456"/>
    <w:rsid w:val="00C358C1"/>
    <w:rsid w:val="00C35B03"/>
    <w:rsid w:val="00C36451"/>
    <w:rsid w:val="00C36B2D"/>
    <w:rsid w:val="00C37FAC"/>
    <w:rsid w:val="00C40518"/>
    <w:rsid w:val="00C40627"/>
    <w:rsid w:val="00C41BFA"/>
    <w:rsid w:val="00C4202F"/>
    <w:rsid w:val="00C42221"/>
    <w:rsid w:val="00C426C3"/>
    <w:rsid w:val="00C42B9B"/>
    <w:rsid w:val="00C43068"/>
    <w:rsid w:val="00C43275"/>
    <w:rsid w:val="00C447FE"/>
    <w:rsid w:val="00C4526C"/>
    <w:rsid w:val="00C46236"/>
    <w:rsid w:val="00C50E99"/>
    <w:rsid w:val="00C516D9"/>
    <w:rsid w:val="00C51785"/>
    <w:rsid w:val="00C5210F"/>
    <w:rsid w:val="00C5254D"/>
    <w:rsid w:val="00C534BB"/>
    <w:rsid w:val="00C53E52"/>
    <w:rsid w:val="00C53F05"/>
    <w:rsid w:val="00C540D9"/>
    <w:rsid w:val="00C54DC7"/>
    <w:rsid w:val="00C55495"/>
    <w:rsid w:val="00C56AA0"/>
    <w:rsid w:val="00C56E9C"/>
    <w:rsid w:val="00C572DB"/>
    <w:rsid w:val="00C62164"/>
    <w:rsid w:val="00C62217"/>
    <w:rsid w:val="00C6243D"/>
    <w:rsid w:val="00C630FE"/>
    <w:rsid w:val="00C639F9"/>
    <w:rsid w:val="00C63BF5"/>
    <w:rsid w:val="00C63F1E"/>
    <w:rsid w:val="00C651C9"/>
    <w:rsid w:val="00C65CBE"/>
    <w:rsid w:val="00C661C1"/>
    <w:rsid w:val="00C6647F"/>
    <w:rsid w:val="00C67B92"/>
    <w:rsid w:val="00C70BE8"/>
    <w:rsid w:val="00C7194D"/>
    <w:rsid w:val="00C71FA3"/>
    <w:rsid w:val="00C72412"/>
    <w:rsid w:val="00C72659"/>
    <w:rsid w:val="00C72B2E"/>
    <w:rsid w:val="00C72D45"/>
    <w:rsid w:val="00C72DAA"/>
    <w:rsid w:val="00C72E39"/>
    <w:rsid w:val="00C72F94"/>
    <w:rsid w:val="00C73321"/>
    <w:rsid w:val="00C73927"/>
    <w:rsid w:val="00C74C35"/>
    <w:rsid w:val="00C7516D"/>
    <w:rsid w:val="00C75349"/>
    <w:rsid w:val="00C762C2"/>
    <w:rsid w:val="00C76316"/>
    <w:rsid w:val="00C76397"/>
    <w:rsid w:val="00C763C7"/>
    <w:rsid w:val="00C764E6"/>
    <w:rsid w:val="00C80096"/>
    <w:rsid w:val="00C81039"/>
    <w:rsid w:val="00C8144F"/>
    <w:rsid w:val="00C8155C"/>
    <w:rsid w:val="00C819C0"/>
    <w:rsid w:val="00C819C5"/>
    <w:rsid w:val="00C8289E"/>
    <w:rsid w:val="00C829A2"/>
    <w:rsid w:val="00C82C52"/>
    <w:rsid w:val="00C83054"/>
    <w:rsid w:val="00C84882"/>
    <w:rsid w:val="00C85576"/>
    <w:rsid w:val="00C86297"/>
    <w:rsid w:val="00C862B3"/>
    <w:rsid w:val="00C864C8"/>
    <w:rsid w:val="00C86638"/>
    <w:rsid w:val="00C86B18"/>
    <w:rsid w:val="00C86E5D"/>
    <w:rsid w:val="00C9091A"/>
    <w:rsid w:val="00C90FAB"/>
    <w:rsid w:val="00C911C3"/>
    <w:rsid w:val="00C9125A"/>
    <w:rsid w:val="00C91C2B"/>
    <w:rsid w:val="00C91DAA"/>
    <w:rsid w:val="00C923D0"/>
    <w:rsid w:val="00C92C26"/>
    <w:rsid w:val="00C93103"/>
    <w:rsid w:val="00C9320F"/>
    <w:rsid w:val="00C932CB"/>
    <w:rsid w:val="00C93C65"/>
    <w:rsid w:val="00C94CF1"/>
    <w:rsid w:val="00C964C2"/>
    <w:rsid w:val="00C964CA"/>
    <w:rsid w:val="00C97EDC"/>
    <w:rsid w:val="00CA2012"/>
    <w:rsid w:val="00CA2FDD"/>
    <w:rsid w:val="00CA37B4"/>
    <w:rsid w:val="00CA39A3"/>
    <w:rsid w:val="00CA3BD9"/>
    <w:rsid w:val="00CA3D28"/>
    <w:rsid w:val="00CA4538"/>
    <w:rsid w:val="00CA4CE1"/>
    <w:rsid w:val="00CA53E6"/>
    <w:rsid w:val="00CA55EC"/>
    <w:rsid w:val="00CA5A70"/>
    <w:rsid w:val="00CA63DF"/>
    <w:rsid w:val="00CA6964"/>
    <w:rsid w:val="00CA6D8B"/>
    <w:rsid w:val="00CA7042"/>
    <w:rsid w:val="00CA75F4"/>
    <w:rsid w:val="00CA7859"/>
    <w:rsid w:val="00CA7F99"/>
    <w:rsid w:val="00CB07C7"/>
    <w:rsid w:val="00CB0B17"/>
    <w:rsid w:val="00CB0C8B"/>
    <w:rsid w:val="00CB1B54"/>
    <w:rsid w:val="00CB1DCD"/>
    <w:rsid w:val="00CB1F03"/>
    <w:rsid w:val="00CB2332"/>
    <w:rsid w:val="00CB2333"/>
    <w:rsid w:val="00CB2B37"/>
    <w:rsid w:val="00CB2D15"/>
    <w:rsid w:val="00CB301E"/>
    <w:rsid w:val="00CB3AC8"/>
    <w:rsid w:val="00CB3B3C"/>
    <w:rsid w:val="00CB3D0D"/>
    <w:rsid w:val="00CB3EE4"/>
    <w:rsid w:val="00CB4CEA"/>
    <w:rsid w:val="00CB50AC"/>
    <w:rsid w:val="00CB592F"/>
    <w:rsid w:val="00CB5B3F"/>
    <w:rsid w:val="00CB626B"/>
    <w:rsid w:val="00CB6CAE"/>
    <w:rsid w:val="00CB7563"/>
    <w:rsid w:val="00CB7860"/>
    <w:rsid w:val="00CB7D9C"/>
    <w:rsid w:val="00CC15A8"/>
    <w:rsid w:val="00CC1797"/>
    <w:rsid w:val="00CC19BE"/>
    <w:rsid w:val="00CC1F90"/>
    <w:rsid w:val="00CC30FE"/>
    <w:rsid w:val="00CC339B"/>
    <w:rsid w:val="00CC3727"/>
    <w:rsid w:val="00CC3B1D"/>
    <w:rsid w:val="00CC425E"/>
    <w:rsid w:val="00CC4D27"/>
    <w:rsid w:val="00CC5142"/>
    <w:rsid w:val="00CC51C4"/>
    <w:rsid w:val="00CC56A2"/>
    <w:rsid w:val="00CC59BB"/>
    <w:rsid w:val="00CC6D1B"/>
    <w:rsid w:val="00CC7CDD"/>
    <w:rsid w:val="00CD17C9"/>
    <w:rsid w:val="00CD2145"/>
    <w:rsid w:val="00CD21AF"/>
    <w:rsid w:val="00CD21D7"/>
    <w:rsid w:val="00CD24BA"/>
    <w:rsid w:val="00CD26D4"/>
    <w:rsid w:val="00CD27A4"/>
    <w:rsid w:val="00CD3E4B"/>
    <w:rsid w:val="00CD417C"/>
    <w:rsid w:val="00CD44F1"/>
    <w:rsid w:val="00CD4F9D"/>
    <w:rsid w:val="00CD5009"/>
    <w:rsid w:val="00CD5113"/>
    <w:rsid w:val="00CD5170"/>
    <w:rsid w:val="00CD53F7"/>
    <w:rsid w:val="00CD6788"/>
    <w:rsid w:val="00CD6DAA"/>
    <w:rsid w:val="00CD72DB"/>
    <w:rsid w:val="00CD7E17"/>
    <w:rsid w:val="00CE158E"/>
    <w:rsid w:val="00CE3083"/>
    <w:rsid w:val="00CE3239"/>
    <w:rsid w:val="00CE3B3F"/>
    <w:rsid w:val="00CE3E9E"/>
    <w:rsid w:val="00CE425C"/>
    <w:rsid w:val="00CE477A"/>
    <w:rsid w:val="00CE4DF2"/>
    <w:rsid w:val="00CE4F96"/>
    <w:rsid w:val="00CE586A"/>
    <w:rsid w:val="00CE6CFE"/>
    <w:rsid w:val="00CE7BD8"/>
    <w:rsid w:val="00CF0169"/>
    <w:rsid w:val="00CF0891"/>
    <w:rsid w:val="00CF1984"/>
    <w:rsid w:val="00CF2F34"/>
    <w:rsid w:val="00CF34EF"/>
    <w:rsid w:val="00CF3822"/>
    <w:rsid w:val="00CF458D"/>
    <w:rsid w:val="00CF5193"/>
    <w:rsid w:val="00CF52BA"/>
    <w:rsid w:val="00CF621C"/>
    <w:rsid w:val="00CF6E76"/>
    <w:rsid w:val="00CF7156"/>
    <w:rsid w:val="00CF76FB"/>
    <w:rsid w:val="00CF7AB8"/>
    <w:rsid w:val="00D00229"/>
    <w:rsid w:val="00D003D0"/>
    <w:rsid w:val="00D0097C"/>
    <w:rsid w:val="00D01272"/>
    <w:rsid w:val="00D01499"/>
    <w:rsid w:val="00D03901"/>
    <w:rsid w:val="00D03BF1"/>
    <w:rsid w:val="00D03FF9"/>
    <w:rsid w:val="00D04208"/>
    <w:rsid w:val="00D042E1"/>
    <w:rsid w:val="00D04C48"/>
    <w:rsid w:val="00D04D45"/>
    <w:rsid w:val="00D04E96"/>
    <w:rsid w:val="00D05013"/>
    <w:rsid w:val="00D053B6"/>
    <w:rsid w:val="00D062B6"/>
    <w:rsid w:val="00D06856"/>
    <w:rsid w:val="00D075C2"/>
    <w:rsid w:val="00D102D5"/>
    <w:rsid w:val="00D10D80"/>
    <w:rsid w:val="00D11C5E"/>
    <w:rsid w:val="00D13861"/>
    <w:rsid w:val="00D13F1D"/>
    <w:rsid w:val="00D14944"/>
    <w:rsid w:val="00D158E0"/>
    <w:rsid w:val="00D161EE"/>
    <w:rsid w:val="00D178B1"/>
    <w:rsid w:val="00D17DC9"/>
    <w:rsid w:val="00D17E60"/>
    <w:rsid w:val="00D21086"/>
    <w:rsid w:val="00D211D2"/>
    <w:rsid w:val="00D223E8"/>
    <w:rsid w:val="00D23452"/>
    <w:rsid w:val="00D236D6"/>
    <w:rsid w:val="00D245D8"/>
    <w:rsid w:val="00D25C3E"/>
    <w:rsid w:val="00D265F7"/>
    <w:rsid w:val="00D277C6"/>
    <w:rsid w:val="00D27968"/>
    <w:rsid w:val="00D3011C"/>
    <w:rsid w:val="00D302FC"/>
    <w:rsid w:val="00D306CA"/>
    <w:rsid w:val="00D30959"/>
    <w:rsid w:val="00D32D05"/>
    <w:rsid w:val="00D32D73"/>
    <w:rsid w:val="00D33356"/>
    <w:rsid w:val="00D355B1"/>
    <w:rsid w:val="00D35BD7"/>
    <w:rsid w:val="00D361BD"/>
    <w:rsid w:val="00D37707"/>
    <w:rsid w:val="00D37988"/>
    <w:rsid w:val="00D37DB9"/>
    <w:rsid w:val="00D4152E"/>
    <w:rsid w:val="00D41BDB"/>
    <w:rsid w:val="00D43917"/>
    <w:rsid w:val="00D43FC4"/>
    <w:rsid w:val="00D4479C"/>
    <w:rsid w:val="00D44809"/>
    <w:rsid w:val="00D44C58"/>
    <w:rsid w:val="00D45108"/>
    <w:rsid w:val="00D46361"/>
    <w:rsid w:val="00D46FDE"/>
    <w:rsid w:val="00D47690"/>
    <w:rsid w:val="00D47DB6"/>
    <w:rsid w:val="00D5107E"/>
    <w:rsid w:val="00D510E9"/>
    <w:rsid w:val="00D515E3"/>
    <w:rsid w:val="00D51C9A"/>
    <w:rsid w:val="00D51CCD"/>
    <w:rsid w:val="00D5290C"/>
    <w:rsid w:val="00D53C56"/>
    <w:rsid w:val="00D542D8"/>
    <w:rsid w:val="00D545E8"/>
    <w:rsid w:val="00D545F0"/>
    <w:rsid w:val="00D550E4"/>
    <w:rsid w:val="00D55BCC"/>
    <w:rsid w:val="00D562EC"/>
    <w:rsid w:val="00D5645B"/>
    <w:rsid w:val="00D56460"/>
    <w:rsid w:val="00D56B1F"/>
    <w:rsid w:val="00D57D92"/>
    <w:rsid w:val="00D60387"/>
    <w:rsid w:val="00D609FE"/>
    <w:rsid w:val="00D60ACC"/>
    <w:rsid w:val="00D61295"/>
    <w:rsid w:val="00D614B2"/>
    <w:rsid w:val="00D61831"/>
    <w:rsid w:val="00D62331"/>
    <w:rsid w:val="00D6320A"/>
    <w:rsid w:val="00D632F4"/>
    <w:rsid w:val="00D637E2"/>
    <w:rsid w:val="00D63936"/>
    <w:rsid w:val="00D63D22"/>
    <w:rsid w:val="00D64246"/>
    <w:rsid w:val="00D6470D"/>
    <w:rsid w:val="00D657CB"/>
    <w:rsid w:val="00D65885"/>
    <w:rsid w:val="00D665B5"/>
    <w:rsid w:val="00D66959"/>
    <w:rsid w:val="00D66D08"/>
    <w:rsid w:val="00D66E8A"/>
    <w:rsid w:val="00D6708A"/>
    <w:rsid w:val="00D672D2"/>
    <w:rsid w:val="00D705D7"/>
    <w:rsid w:val="00D70CF6"/>
    <w:rsid w:val="00D7190E"/>
    <w:rsid w:val="00D7246D"/>
    <w:rsid w:val="00D72C2D"/>
    <w:rsid w:val="00D73032"/>
    <w:rsid w:val="00D7388B"/>
    <w:rsid w:val="00D73B24"/>
    <w:rsid w:val="00D755C1"/>
    <w:rsid w:val="00D757C5"/>
    <w:rsid w:val="00D75CFF"/>
    <w:rsid w:val="00D76641"/>
    <w:rsid w:val="00D76C2B"/>
    <w:rsid w:val="00D76FC2"/>
    <w:rsid w:val="00D77D0C"/>
    <w:rsid w:val="00D800F3"/>
    <w:rsid w:val="00D80419"/>
    <w:rsid w:val="00D80EC6"/>
    <w:rsid w:val="00D815C2"/>
    <w:rsid w:val="00D81697"/>
    <w:rsid w:val="00D825FB"/>
    <w:rsid w:val="00D82743"/>
    <w:rsid w:val="00D828DB"/>
    <w:rsid w:val="00D82D9E"/>
    <w:rsid w:val="00D82DA0"/>
    <w:rsid w:val="00D82EBC"/>
    <w:rsid w:val="00D8391A"/>
    <w:rsid w:val="00D8404C"/>
    <w:rsid w:val="00D848F7"/>
    <w:rsid w:val="00D84C86"/>
    <w:rsid w:val="00D850A7"/>
    <w:rsid w:val="00D85147"/>
    <w:rsid w:val="00D853EB"/>
    <w:rsid w:val="00D85541"/>
    <w:rsid w:val="00D86973"/>
    <w:rsid w:val="00D86D4B"/>
    <w:rsid w:val="00D87631"/>
    <w:rsid w:val="00D90611"/>
    <w:rsid w:val="00D90A89"/>
    <w:rsid w:val="00D90B15"/>
    <w:rsid w:val="00D91475"/>
    <w:rsid w:val="00D91633"/>
    <w:rsid w:val="00D9181C"/>
    <w:rsid w:val="00D91AC0"/>
    <w:rsid w:val="00D91FCA"/>
    <w:rsid w:val="00D92CC9"/>
    <w:rsid w:val="00D92D92"/>
    <w:rsid w:val="00D93A37"/>
    <w:rsid w:val="00D957E1"/>
    <w:rsid w:val="00D95A38"/>
    <w:rsid w:val="00D962D8"/>
    <w:rsid w:val="00D96646"/>
    <w:rsid w:val="00D97A7C"/>
    <w:rsid w:val="00DA115A"/>
    <w:rsid w:val="00DA1707"/>
    <w:rsid w:val="00DA1979"/>
    <w:rsid w:val="00DA3553"/>
    <w:rsid w:val="00DA39C9"/>
    <w:rsid w:val="00DA5633"/>
    <w:rsid w:val="00DA5D8A"/>
    <w:rsid w:val="00DA609A"/>
    <w:rsid w:val="00DA69FD"/>
    <w:rsid w:val="00DA777A"/>
    <w:rsid w:val="00DA7FE8"/>
    <w:rsid w:val="00DB019D"/>
    <w:rsid w:val="00DB0677"/>
    <w:rsid w:val="00DB080E"/>
    <w:rsid w:val="00DB119D"/>
    <w:rsid w:val="00DB1555"/>
    <w:rsid w:val="00DB2673"/>
    <w:rsid w:val="00DB2D89"/>
    <w:rsid w:val="00DB3836"/>
    <w:rsid w:val="00DB3C05"/>
    <w:rsid w:val="00DB3CE7"/>
    <w:rsid w:val="00DB464B"/>
    <w:rsid w:val="00DB4C5C"/>
    <w:rsid w:val="00DB579D"/>
    <w:rsid w:val="00DB5C2C"/>
    <w:rsid w:val="00DB686E"/>
    <w:rsid w:val="00DB690E"/>
    <w:rsid w:val="00DB74C8"/>
    <w:rsid w:val="00DB7612"/>
    <w:rsid w:val="00DB78CD"/>
    <w:rsid w:val="00DB7C00"/>
    <w:rsid w:val="00DC1548"/>
    <w:rsid w:val="00DC20A7"/>
    <w:rsid w:val="00DC2D3A"/>
    <w:rsid w:val="00DC2FBD"/>
    <w:rsid w:val="00DC32C3"/>
    <w:rsid w:val="00DC3EC4"/>
    <w:rsid w:val="00DC4141"/>
    <w:rsid w:val="00DC4A27"/>
    <w:rsid w:val="00DC4C76"/>
    <w:rsid w:val="00DC54CA"/>
    <w:rsid w:val="00DC5617"/>
    <w:rsid w:val="00DC5805"/>
    <w:rsid w:val="00DC63DB"/>
    <w:rsid w:val="00DC64FD"/>
    <w:rsid w:val="00DC663A"/>
    <w:rsid w:val="00DC6745"/>
    <w:rsid w:val="00DC7178"/>
    <w:rsid w:val="00DC7F06"/>
    <w:rsid w:val="00DD019C"/>
    <w:rsid w:val="00DD066E"/>
    <w:rsid w:val="00DD0D3D"/>
    <w:rsid w:val="00DD0E02"/>
    <w:rsid w:val="00DD0FAB"/>
    <w:rsid w:val="00DD1EAB"/>
    <w:rsid w:val="00DD29AA"/>
    <w:rsid w:val="00DD2DEE"/>
    <w:rsid w:val="00DD36C4"/>
    <w:rsid w:val="00DD45BB"/>
    <w:rsid w:val="00DD4602"/>
    <w:rsid w:val="00DD4688"/>
    <w:rsid w:val="00DD513E"/>
    <w:rsid w:val="00DD5957"/>
    <w:rsid w:val="00DD5C67"/>
    <w:rsid w:val="00DD66FB"/>
    <w:rsid w:val="00DD7C72"/>
    <w:rsid w:val="00DE012D"/>
    <w:rsid w:val="00DE01B6"/>
    <w:rsid w:val="00DE086B"/>
    <w:rsid w:val="00DE08BE"/>
    <w:rsid w:val="00DE0D1F"/>
    <w:rsid w:val="00DE11D4"/>
    <w:rsid w:val="00DE1376"/>
    <w:rsid w:val="00DE1A78"/>
    <w:rsid w:val="00DE1E4F"/>
    <w:rsid w:val="00DE20E5"/>
    <w:rsid w:val="00DE2423"/>
    <w:rsid w:val="00DE25F9"/>
    <w:rsid w:val="00DE2B73"/>
    <w:rsid w:val="00DE304C"/>
    <w:rsid w:val="00DE36D0"/>
    <w:rsid w:val="00DE40EC"/>
    <w:rsid w:val="00DE4E9C"/>
    <w:rsid w:val="00DE5362"/>
    <w:rsid w:val="00DE630D"/>
    <w:rsid w:val="00DE6C43"/>
    <w:rsid w:val="00DE6E5D"/>
    <w:rsid w:val="00DE7249"/>
    <w:rsid w:val="00DE7840"/>
    <w:rsid w:val="00DF0910"/>
    <w:rsid w:val="00DF0F26"/>
    <w:rsid w:val="00DF1732"/>
    <w:rsid w:val="00DF1750"/>
    <w:rsid w:val="00DF1786"/>
    <w:rsid w:val="00DF1915"/>
    <w:rsid w:val="00DF223D"/>
    <w:rsid w:val="00DF2283"/>
    <w:rsid w:val="00DF2346"/>
    <w:rsid w:val="00DF2510"/>
    <w:rsid w:val="00DF2C3C"/>
    <w:rsid w:val="00DF2CA1"/>
    <w:rsid w:val="00DF5322"/>
    <w:rsid w:val="00DF62F8"/>
    <w:rsid w:val="00DF7AAD"/>
    <w:rsid w:val="00E004E8"/>
    <w:rsid w:val="00E005B5"/>
    <w:rsid w:val="00E008E3"/>
    <w:rsid w:val="00E008ED"/>
    <w:rsid w:val="00E01FCC"/>
    <w:rsid w:val="00E027A6"/>
    <w:rsid w:val="00E02E57"/>
    <w:rsid w:val="00E02FE6"/>
    <w:rsid w:val="00E032DD"/>
    <w:rsid w:val="00E03738"/>
    <w:rsid w:val="00E04BA7"/>
    <w:rsid w:val="00E04D0C"/>
    <w:rsid w:val="00E050BF"/>
    <w:rsid w:val="00E055BA"/>
    <w:rsid w:val="00E05E6C"/>
    <w:rsid w:val="00E07864"/>
    <w:rsid w:val="00E103D8"/>
    <w:rsid w:val="00E1124D"/>
    <w:rsid w:val="00E115F9"/>
    <w:rsid w:val="00E11646"/>
    <w:rsid w:val="00E117E3"/>
    <w:rsid w:val="00E11BE0"/>
    <w:rsid w:val="00E11E1D"/>
    <w:rsid w:val="00E12AAF"/>
    <w:rsid w:val="00E1327D"/>
    <w:rsid w:val="00E133A2"/>
    <w:rsid w:val="00E13EFD"/>
    <w:rsid w:val="00E149C2"/>
    <w:rsid w:val="00E14E5D"/>
    <w:rsid w:val="00E14FCD"/>
    <w:rsid w:val="00E15497"/>
    <w:rsid w:val="00E16298"/>
    <w:rsid w:val="00E16FCD"/>
    <w:rsid w:val="00E20394"/>
    <w:rsid w:val="00E20D4F"/>
    <w:rsid w:val="00E217C8"/>
    <w:rsid w:val="00E22228"/>
    <w:rsid w:val="00E22DD5"/>
    <w:rsid w:val="00E2366C"/>
    <w:rsid w:val="00E239EE"/>
    <w:rsid w:val="00E23E33"/>
    <w:rsid w:val="00E24414"/>
    <w:rsid w:val="00E255FA"/>
    <w:rsid w:val="00E26BBC"/>
    <w:rsid w:val="00E2710E"/>
    <w:rsid w:val="00E2795D"/>
    <w:rsid w:val="00E27F00"/>
    <w:rsid w:val="00E3037E"/>
    <w:rsid w:val="00E30508"/>
    <w:rsid w:val="00E3123A"/>
    <w:rsid w:val="00E31F86"/>
    <w:rsid w:val="00E326D4"/>
    <w:rsid w:val="00E32878"/>
    <w:rsid w:val="00E32B64"/>
    <w:rsid w:val="00E3495E"/>
    <w:rsid w:val="00E35023"/>
    <w:rsid w:val="00E3615C"/>
    <w:rsid w:val="00E36487"/>
    <w:rsid w:val="00E368E9"/>
    <w:rsid w:val="00E36EA6"/>
    <w:rsid w:val="00E374BC"/>
    <w:rsid w:val="00E401B2"/>
    <w:rsid w:val="00E4072A"/>
    <w:rsid w:val="00E41639"/>
    <w:rsid w:val="00E4178B"/>
    <w:rsid w:val="00E4219C"/>
    <w:rsid w:val="00E4317E"/>
    <w:rsid w:val="00E4339D"/>
    <w:rsid w:val="00E4438E"/>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6C04"/>
    <w:rsid w:val="00E56D48"/>
    <w:rsid w:val="00E577A2"/>
    <w:rsid w:val="00E577A9"/>
    <w:rsid w:val="00E60526"/>
    <w:rsid w:val="00E6064F"/>
    <w:rsid w:val="00E60FCB"/>
    <w:rsid w:val="00E61360"/>
    <w:rsid w:val="00E61993"/>
    <w:rsid w:val="00E6212F"/>
    <w:rsid w:val="00E62136"/>
    <w:rsid w:val="00E62BCC"/>
    <w:rsid w:val="00E62D17"/>
    <w:rsid w:val="00E630FA"/>
    <w:rsid w:val="00E64DC5"/>
    <w:rsid w:val="00E6508D"/>
    <w:rsid w:val="00E65AA9"/>
    <w:rsid w:val="00E65B98"/>
    <w:rsid w:val="00E66CFD"/>
    <w:rsid w:val="00E675C1"/>
    <w:rsid w:val="00E678E9"/>
    <w:rsid w:val="00E67A02"/>
    <w:rsid w:val="00E67D8C"/>
    <w:rsid w:val="00E7003E"/>
    <w:rsid w:val="00E705F4"/>
    <w:rsid w:val="00E72089"/>
    <w:rsid w:val="00E72165"/>
    <w:rsid w:val="00E7250D"/>
    <w:rsid w:val="00E7260D"/>
    <w:rsid w:val="00E72EDE"/>
    <w:rsid w:val="00E73231"/>
    <w:rsid w:val="00E73B09"/>
    <w:rsid w:val="00E74685"/>
    <w:rsid w:val="00E74964"/>
    <w:rsid w:val="00E74B13"/>
    <w:rsid w:val="00E75194"/>
    <w:rsid w:val="00E75527"/>
    <w:rsid w:val="00E75D04"/>
    <w:rsid w:val="00E76088"/>
    <w:rsid w:val="00E76A16"/>
    <w:rsid w:val="00E77C4F"/>
    <w:rsid w:val="00E77EA0"/>
    <w:rsid w:val="00E80F8A"/>
    <w:rsid w:val="00E811EE"/>
    <w:rsid w:val="00E81825"/>
    <w:rsid w:val="00E82578"/>
    <w:rsid w:val="00E83215"/>
    <w:rsid w:val="00E833EC"/>
    <w:rsid w:val="00E83F4F"/>
    <w:rsid w:val="00E83FB3"/>
    <w:rsid w:val="00E847EE"/>
    <w:rsid w:val="00E84B9C"/>
    <w:rsid w:val="00E857EF"/>
    <w:rsid w:val="00E85B72"/>
    <w:rsid w:val="00E85B75"/>
    <w:rsid w:val="00E86E4C"/>
    <w:rsid w:val="00E9019A"/>
    <w:rsid w:val="00E90720"/>
    <w:rsid w:val="00E90DC5"/>
    <w:rsid w:val="00E91E80"/>
    <w:rsid w:val="00E925DB"/>
    <w:rsid w:val="00E9283F"/>
    <w:rsid w:val="00E9335C"/>
    <w:rsid w:val="00E93DDE"/>
    <w:rsid w:val="00E9416A"/>
    <w:rsid w:val="00E9444E"/>
    <w:rsid w:val="00E9526D"/>
    <w:rsid w:val="00E95E7A"/>
    <w:rsid w:val="00EA01ED"/>
    <w:rsid w:val="00EA047E"/>
    <w:rsid w:val="00EA119F"/>
    <w:rsid w:val="00EA11A6"/>
    <w:rsid w:val="00EA1868"/>
    <w:rsid w:val="00EA191F"/>
    <w:rsid w:val="00EA1FBB"/>
    <w:rsid w:val="00EA217B"/>
    <w:rsid w:val="00EA356F"/>
    <w:rsid w:val="00EA35BC"/>
    <w:rsid w:val="00EA3632"/>
    <w:rsid w:val="00EA368D"/>
    <w:rsid w:val="00EA3B10"/>
    <w:rsid w:val="00EA3DFB"/>
    <w:rsid w:val="00EA48F4"/>
    <w:rsid w:val="00EA4BAA"/>
    <w:rsid w:val="00EA69EF"/>
    <w:rsid w:val="00EA74C1"/>
    <w:rsid w:val="00EA7D01"/>
    <w:rsid w:val="00EB02B1"/>
    <w:rsid w:val="00EB060E"/>
    <w:rsid w:val="00EB0CD0"/>
    <w:rsid w:val="00EB17E0"/>
    <w:rsid w:val="00EB2C4C"/>
    <w:rsid w:val="00EB2F5A"/>
    <w:rsid w:val="00EB3384"/>
    <w:rsid w:val="00EB3C43"/>
    <w:rsid w:val="00EB436A"/>
    <w:rsid w:val="00EB480D"/>
    <w:rsid w:val="00EB5A15"/>
    <w:rsid w:val="00EB6432"/>
    <w:rsid w:val="00EB6478"/>
    <w:rsid w:val="00EB7AA5"/>
    <w:rsid w:val="00EB7B22"/>
    <w:rsid w:val="00EB7C18"/>
    <w:rsid w:val="00EC1616"/>
    <w:rsid w:val="00EC175B"/>
    <w:rsid w:val="00EC234F"/>
    <w:rsid w:val="00EC2A78"/>
    <w:rsid w:val="00EC32F2"/>
    <w:rsid w:val="00EC3BE7"/>
    <w:rsid w:val="00EC436A"/>
    <w:rsid w:val="00EC4459"/>
    <w:rsid w:val="00EC534E"/>
    <w:rsid w:val="00EC6EDF"/>
    <w:rsid w:val="00ED0209"/>
    <w:rsid w:val="00ED0578"/>
    <w:rsid w:val="00ED0BE9"/>
    <w:rsid w:val="00ED0E7C"/>
    <w:rsid w:val="00ED18CE"/>
    <w:rsid w:val="00ED371F"/>
    <w:rsid w:val="00ED4D2F"/>
    <w:rsid w:val="00ED63EA"/>
    <w:rsid w:val="00ED6912"/>
    <w:rsid w:val="00ED79BA"/>
    <w:rsid w:val="00ED79E0"/>
    <w:rsid w:val="00EE027A"/>
    <w:rsid w:val="00EE0848"/>
    <w:rsid w:val="00EE0CA4"/>
    <w:rsid w:val="00EE1289"/>
    <w:rsid w:val="00EE130B"/>
    <w:rsid w:val="00EE1E67"/>
    <w:rsid w:val="00EE26FA"/>
    <w:rsid w:val="00EE3BAC"/>
    <w:rsid w:val="00EE3DE2"/>
    <w:rsid w:val="00EE3FFB"/>
    <w:rsid w:val="00EE5430"/>
    <w:rsid w:val="00EE5793"/>
    <w:rsid w:val="00EE619E"/>
    <w:rsid w:val="00EE7B44"/>
    <w:rsid w:val="00EE7D7B"/>
    <w:rsid w:val="00EF1478"/>
    <w:rsid w:val="00EF21B5"/>
    <w:rsid w:val="00EF3234"/>
    <w:rsid w:val="00EF3466"/>
    <w:rsid w:val="00EF3CD3"/>
    <w:rsid w:val="00EF4DF6"/>
    <w:rsid w:val="00EF5355"/>
    <w:rsid w:val="00EF590A"/>
    <w:rsid w:val="00EF5ADA"/>
    <w:rsid w:val="00EF656A"/>
    <w:rsid w:val="00EF6CCB"/>
    <w:rsid w:val="00EF7AE8"/>
    <w:rsid w:val="00F00F79"/>
    <w:rsid w:val="00F01CCE"/>
    <w:rsid w:val="00F01F29"/>
    <w:rsid w:val="00F02556"/>
    <w:rsid w:val="00F0286A"/>
    <w:rsid w:val="00F0298D"/>
    <w:rsid w:val="00F03197"/>
    <w:rsid w:val="00F044C9"/>
    <w:rsid w:val="00F0461E"/>
    <w:rsid w:val="00F052DF"/>
    <w:rsid w:val="00F05C25"/>
    <w:rsid w:val="00F065B8"/>
    <w:rsid w:val="00F077F7"/>
    <w:rsid w:val="00F10F97"/>
    <w:rsid w:val="00F11047"/>
    <w:rsid w:val="00F11EBB"/>
    <w:rsid w:val="00F1236E"/>
    <w:rsid w:val="00F13072"/>
    <w:rsid w:val="00F131AC"/>
    <w:rsid w:val="00F13921"/>
    <w:rsid w:val="00F140FC"/>
    <w:rsid w:val="00F14CD1"/>
    <w:rsid w:val="00F14FC2"/>
    <w:rsid w:val="00F157D0"/>
    <w:rsid w:val="00F15F75"/>
    <w:rsid w:val="00F169CD"/>
    <w:rsid w:val="00F16A22"/>
    <w:rsid w:val="00F17A05"/>
    <w:rsid w:val="00F17C79"/>
    <w:rsid w:val="00F2011D"/>
    <w:rsid w:val="00F207C5"/>
    <w:rsid w:val="00F20D71"/>
    <w:rsid w:val="00F21D96"/>
    <w:rsid w:val="00F21F60"/>
    <w:rsid w:val="00F22605"/>
    <w:rsid w:val="00F22EFF"/>
    <w:rsid w:val="00F23425"/>
    <w:rsid w:val="00F234FF"/>
    <w:rsid w:val="00F241C2"/>
    <w:rsid w:val="00F24526"/>
    <w:rsid w:val="00F2597D"/>
    <w:rsid w:val="00F25A0F"/>
    <w:rsid w:val="00F25C1F"/>
    <w:rsid w:val="00F25CDE"/>
    <w:rsid w:val="00F26E27"/>
    <w:rsid w:val="00F301BF"/>
    <w:rsid w:val="00F31BF5"/>
    <w:rsid w:val="00F320F9"/>
    <w:rsid w:val="00F32131"/>
    <w:rsid w:val="00F322F7"/>
    <w:rsid w:val="00F32767"/>
    <w:rsid w:val="00F32F33"/>
    <w:rsid w:val="00F337D5"/>
    <w:rsid w:val="00F33F0E"/>
    <w:rsid w:val="00F340A4"/>
    <w:rsid w:val="00F350F8"/>
    <w:rsid w:val="00F3559C"/>
    <w:rsid w:val="00F35708"/>
    <w:rsid w:val="00F35AD6"/>
    <w:rsid w:val="00F36353"/>
    <w:rsid w:val="00F36B44"/>
    <w:rsid w:val="00F36E49"/>
    <w:rsid w:val="00F37322"/>
    <w:rsid w:val="00F376DD"/>
    <w:rsid w:val="00F37B10"/>
    <w:rsid w:val="00F37BB8"/>
    <w:rsid w:val="00F37EE2"/>
    <w:rsid w:val="00F4098C"/>
    <w:rsid w:val="00F412E3"/>
    <w:rsid w:val="00F41A2B"/>
    <w:rsid w:val="00F41A2D"/>
    <w:rsid w:val="00F423CB"/>
    <w:rsid w:val="00F4243F"/>
    <w:rsid w:val="00F427DF"/>
    <w:rsid w:val="00F430A7"/>
    <w:rsid w:val="00F431D4"/>
    <w:rsid w:val="00F446F6"/>
    <w:rsid w:val="00F44DF3"/>
    <w:rsid w:val="00F459AE"/>
    <w:rsid w:val="00F45DB4"/>
    <w:rsid w:val="00F45E6A"/>
    <w:rsid w:val="00F46079"/>
    <w:rsid w:val="00F462AC"/>
    <w:rsid w:val="00F46F44"/>
    <w:rsid w:val="00F47447"/>
    <w:rsid w:val="00F504EC"/>
    <w:rsid w:val="00F50A24"/>
    <w:rsid w:val="00F513B2"/>
    <w:rsid w:val="00F516E7"/>
    <w:rsid w:val="00F51969"/>
    <w:rsid w:val="00F51BC3"/>
    <w:rsid w:val="00F52F6F"/>
    <w:rsid w:val="00F53EBB"/>
    <w:rsid w:val="00F54329"/>
    <w:rsid w:val="00F546B0"/>
    <w:rsid w:val="00F5493B"/>
    <w:rsid w:val="00F551E0"/>
    <w:rsid w:val="00F56AE2"/>
    <w:rsid w:val="00F578FC"/>
    <w:rsid w:val="00F57CF1"/>
    <w:rsid w:val="00F63811"/>
    <w:rsid w:val="00F639DC"/>
    <w:rsid w:val="00F63E9E"/>
    <w:rsid w:val="00F64540"/>
    <w:rsid w:val="00F645F0"/>
    <w:rsid w:val="00F64A6D"/>
    <w:rsid w:val="00F65006"/>
    <w:rsid w:val="00F6531E"/>
    <w:rsid w:val="00F6541F"/>
    <w:rsid w:val="00F65C7A"/>
    <w:rsid w:val="00F661FF"/>
    <w:rsid w:val="00F664B5"/>
    <w:rsid w:val="00F672E7"/>
    <w:rsid w:val="00F67347"/>
    <w:rsid w:val="00F6788A"/>
    <w:rsid w:val="00F679B5"/>
    <w:rsid w:val="00F70130"/>
    <w:rsid w:val="00F70F0C"/>
    <w:rsid w:val="00F71145"/>
    <w:rsid w:val="00F720AA"/>
    <w:rsid w:val="00F7358B"/>
    <w:rsid w:val="00F737FA"/>
    <w:rsid w:val="00F74C39"/>
    <w:rsid w:val="00F762A8"/>
    <w:rsid w:val="00F76C86"/>
    <w:rsid w:val="00F76E45"/>
    <w:rsid w:val="00F773B1"/>
    <w:rsid w:val="00F773F1"/>
    <w:rsid w:val="00F80498"/>
    <w:rsid w:val="00F80E02"/>
    <w:rsid w:val="00F80F1E"/>
    <w:rsid w:val="00F81831"/>
    <w:rsid w:val="00F8318B"/>
    <w:rsid w:val="00F8341B"/>
    <w:rsid w:val="00F83E8B"/>
    <w:rsid w:val="00F83F9E"/>
    <w:rsid w:val="00F843AA"/>
    <w:rsid w:val="00F857B3"/>
    <w:rsid w:val="00F85B0F"/>
    <w:rsid w:val="00F8656D"/>
    <w:rsid w:val="00F86C24"/>
    <w:rsid w:val="00F8721A"/>
    <w:rsid w:val="00F878AF"/>
    <w:rsid w:val="00F87F4A"/>
    <w:rsid w:val="00F9001C"/>
    <w:rsid w:val="00F90DAB"/>
    <w:rsid w:val="00F91059"/>
    <w:rsid w:val="00F9141A"/>
    <w:rsid w:val="00F915F7"/>
    <w:rsid w:val="00F91B68"/>
    <w:rsid w:val="00F933EC"/>
    <w:rsid w:val="00F93AF7"/>
    <w:rsid w:val="00F955E2"/>
    <w:rsid w:val="00F97F09"/>
    <w:rsid w:val="00F97FAA"/>
    <w:rsid w:val="00FA0144"/>
    <w:rsid w:val="00FA07DC"/>
    <w:rsid w:val="00FA0991"/>
    <w:rsid w:val="00FA0A3B"/>
    <w:rsid w:val="00FA0C48"/>
    <w:rsid w:val="00FA0E35"/>
    <w:rsid w:val="00FA13B3"/>
    <w:rsid w:val="00FA1593"/>
    <w:rsid w:val="00FA1601"/>
    <w:rsid w:val="00FA18E0"/>
    <w:rsid w:val="00FA1FDC"/>
    <w:rsid w:val="00FA26D1"/>
    <w:rsid w:val="00FA2975"/>
    <w:rsid w:val="00FA3D12"/>
    <w:rsid w:val="00FA435D"/>
    <w:rsid w:val="00FA48BA"/>
    <w:rsid w:val="00FA5AAE"/>
    <w:rsid w:val="00FA5B3A"/>
    <w:rsid w:val="00FA5E9F"/>
    <w:rsid w:val="00FA6074"/>
    <w:rsid w:val="00FA6A7D"/>
    <w:rsid w:val="00FA6E8E"/>
    <w:rsid w:val="00FA71A7"/>
    <w:rsid w:val="00FA76AE"/>
    <w:rsid w:val="00FA7E4B"/>
    <w:rsid w:val="00FA7EEC"/>
    <w:rsid w:val="00FB04D7"/>
    <w:rsid w:val="00FB081D"/>
    <w:rsid w:val="00FB216A"/>
    <w:rsid w:val="00FB22A8"/>
    <w:rsid w:val="00FB248C"/>
    <w:rsid w:val="00FB257B"/>
    <w:rsid w:val="00FB2A51"/>
    <w:rsid w:val="00FB2C64"/>
    <w:rsid w:val="00FB2F17"/>
    <w:rsid w:val="00FB3092"/>
    <w:rsid w:val="00FB3A30"/>
    <w:rsid w:val="00FB3B05"/>
    <w:rsid w:val="00FB407F"/>
    <w:rsid w:val="00FB451C"/>
    <w:rsid w:val="00FB4FBC"/>
    <w:rsid w:val="00FB55C5"/>
    <w:rsid w:val="00FB67D1"/>
    <w:rsid w:val="00FB7571"/>
    <w:rsid w:val="00FB7814"/>
    <w:rsid w:val="00FB7BC2"/>
    <w:rsid w:val="00FC0183"/>
    <w:rsid w:val="00FC0421"/>
    <w:rsid w:val="00FC08D9"/>
    <w:rsid w:val="00FC1196"/>
    <w:rsid w:val="00FC1415"/>
    <w:rsid w:val="00FC173D"/>
    <w:rsid w:val="00FC1810"/>
    <w:rsid w:val="00FC24DC"/>
    <w:rsid w:val="00FC3252"/>
    <w:rsid w:val="00FC4578"/>
    <w:rsid w:val="00FC587B"/>
    <w:rsid w:val="00FC5AA8"/>
    <w:rsid w:val="00FC5ECE"/>
    <w:rsid w:val="00FC6A2C"/>
    <w:rsid w:val="00FC76AF"/>
    <w:rsid w:val="00FD006A"/>
    <w:rsid w:val="00FD04AE"/>
    <w:rsid w:val="00FD0686"/>
    <w:rsid w:val="00FD13E7"/>
    <w:rsid w:val="00FD176E"/>
    <w:rsid w:val="00FD2221"/>
    <w:rsid w:val="00FD241B"/>
    <w:rsid w:val="00FD267C"/>
    <w:rsid w:val="00FD4015"/>
    <w:rsid w:val="00FD4CC8"/>
    <w:rsid w:val="00FD4D1F"/>
    <w:rsid w:val="00FD6261"/>
    <w:rsid w:val="00FD6669"/>
    <w:rsid w:val="00FD6AC1"/>
    <w:rsid w:val="00FD6BDA"/>
    <w:rsid w:val="00FD6C40"/>
    <w:rsid w:val="00FD6E24"/>
    <w:rsid w:val="00FD738A"/>
    <w:rsid w:val="00FD73F9"/>
    <w:rsid w:val="00FD7AAA"/>
    <w:rsid w:val="00FD7E14"/>
    <w:rsid w:val="00FD7E71"/>
    <w:rsid w:val="00FE052C"/>
    <w:rsid w:val="00FE0AA9"/>
    <w:rsid w:val="00FE10FB"/>
    <w:rsid w:val="00FE24B6"/>
    <w:rsid w:val="00FE328B"/>
    <w:rsid w:val="00FE39A2"/>
    <w:rsid w:val="00FE3DA3"/>
    <w:rsid w:val="00FE5308"/>
    <w:rsid w:val="00FE5B77"/>
    <w:rsid w:val="00FF047C"/>
    <w:rsid w:val="00FF0674"/>
    <w:rsid w:val="00FF0D76"/>
    <w:rsid w:val="00FF1302"/>
    <w:rsid w:val="00FF163D"/>
    <w:rsid w:val="00FF1696"/>
    <w:rsid w:val="00FF175B"/>
    <w:rsid w:val="00FF1831"/>
    <w:rsid w:val="00FF1BE3"/>
    <w:rsid w:val="00FF22DB"/>
    <w:rsid w:val="00FF2BBC"/>
    <w:rsid w:val="00FF35D2"/>
    <w:rsid w:val="00FF4792"/>
    <w:rsid w:val="00FF4FCD"/>
    <w:rsid w:val="00FF55FA"/>
    <w:rsid w:val="00FF567E"/>
    <w:rsid w:val="00FF658A"/>
    <w:rsid w:val="00FF65D5"/>
    <w:rsid w:val="00FF6CB5"/>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C3B57F"/>
  <w15:docId w15:val="{3E889FDE-E0D4-462D-80CC-1159B4E8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F21"/>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26"/>
      </w:numPr>
      <w:spacing w:before="360" w:after="360"/>
      <w:outlineLvl w:val="0"/>
    </w:pPr>
    <w:rPr>
      <w:b/>
      <w:color w:val="000080"/>
      <w:sz w:val="36"/>
    </w:rPr>
  </w:style>
  <w:style w:type="paragraph" w:styleId="Heading2">
    <w:name w:val="heading 2"/>
    <w:aliases w:val="h2,Sub-Section,ClassHeading"/>
    <w:basedOn w:val="Heading1"/>
    <w:next w:val="Normal"/>
    <w:link w:val="Heading2Char1"/>
    <w:qFormat/>
    <w:rsid w:val="00B42EB2"/>
    <w:pPr>
      <w:numPr>
        <w:ilvl w:val="1"/>
      </w:numPr>
      <w:spacing w:before="160" w:after="240"/>
      <w:outlineLvl w:val="1"/>
    </w:pPr>
    <w:rPr>
      <w:color w:val="002060"/>
      <w:sz w:val="32"/>
    </w:rPr>
  </w:style>
  <w:style w:type="paragraph" w:styleId="Heading3">
    <w:name w:val="heading 3"/>
    <w:aliases w:val="h3"/>
    <w:basedOn w:val="Heading1"/>
    <w:next w:val="Normal"/>
    <w:qFormat/>
    <w:rsid w:val="006C6BA3"/>
    <w:pPr>
      <w:numPr>
        <w:ilvl w:val="2"/>
      </w:numPr>
      <w:tabs>
        <w:tab w:val="left" w:pos="900"/>
      </w:tabs>
      <w:spacing w:before="0" w:after="240"/>
      <w:outlineLvl w:val="2"/>
    </w:pPr>
    <w:rPr>
      <w:bCs/>
      <w:color w:val="002060"/>
      <w:sz w:val="28"/>
    </w:rPr>
  </w:style>
  <w:style w:type="paragraph" w:styleId="Heading4">
    <w:name w:val="heading 4"/>
    <w:basedOn w:val="Heading3"/>
    <w:next w:val="Normal"/>
    <w:qFormat/>
    <w:rsid w:val="003A01F9"/>
    <w:pPr>
      <w:widowControl/>
      <w:numPr>
        <w:ilvl w:val="3"/>
      </w:numPr>
      <w:suppressLineNumbers/>
      <w:tabs>
        <w:tab w:val="clear" w:pos="900"/>
      </w:tabs>
      <w:spacing w:before="120" w:after="120" w:line="240" w:lineRule="auto"/>
      <w:ind w:right="0"/>
      <w:outlineLvl w:val="3"/>
    </w:pPr>
    <w:rPr>
      <w:color w:val="333333"/>
      <w:sz w:val="24"/>
    </w:rPr>
  </w:style>
  <w:style w:type="paragraph" w:styleId="Heading5">
    <w:name w:val="heading 5"/>
    <w:basedOn w:val="Normal"/>
    <w:next w:val="Normal"/>
    <w:qFormat/>
    <w:rsid w:val="003A01F9"/>
    <w:pPr>
      <w:keepNext/>
      <w:numPr>
        <w:ilvl w:val="4"/>
        <w:numId w:val="26"/>
      </w:numPr>
      <w:spacing w:before="0" w:after="0"/>
      <w:ind w:right="0"/>
      <w:outlineLvl w:val="4"/>
    </w:pPr>
    <w:rPr>
      <w:b/>
      <w:color w:val="008080"/>
    </w:rPr>
  </w:style>
  <w:style w:type="paragraph" w:styleId="Heading6">
    <w:name w:val="heading 6"/>
    <w:basedOn w:val="Normal"/>
    <w:next w:val="Normal"/>
    <w:qFormat/>
    <w:rsid w:val="003A01F9"/>
    <w:pPr>
      <w:keepNext/>
      <w:numPr>
        <w:ilvl w:val="5"/>
        <w:numId w:val="26"/>
      </w:numPr>
      <w:spacing w:after="120"/>
      <w:outlineLvl w:val="5"/>
    </w:pPr>
    <w:rPr>
      <w:b/>
      <w:color w:val="808080"/>
    </w:rPr>
  </w:style>
  <w:style w:type="paragraph" w:styleId="Heading7">
    <w:name w:val="heading 7"/>
    <w:basedOn w:val="Normal"/>
    <w:next w:val="Normal"/>
    <w:qFormat/>
    <w:rsid w:val="003A01F9"/>
    <w:pPr>
      <w:framePr w:hSpace="187" w:wrap="auto" w:vAnchor="text" w:hAnchor="text" w:y="1"/>
      <w:numPr>
        <w:ilvl w:val="6"/>
        <w:numId w:val="26"/>
      </w:numPr>
      <w:spacing w:after="0" w:line="240" w:lineRule="auto"/>
      <w:outlineLvl w:val="6"/>
    </w:pPr>
    <w:rPr>
      <w:b/>
      <w:i/>
    </w:rPr>
  </w:style>
  <w:style w:type="paragraph" w:styleId="Heading8">
    <w:name w:val="heading 8"/>
    <w:basedOn w:val="Normal"/>
    <w:next w:val="Normal"/>
    <w:qFormat/>
    <w:rsid w:val="003A01F9"/>
    <w:pPr>
      <w:numPr>
        <w:ilvl w:val="7"/>
        <w:numId w:val="26"/>
      </w:numPr>
      <w:spacing w:before="240" w:after="60"/>
      <w:outlineLvl w:val="7"/>
    </w:pPr>
    <w:rPr>
      <w:i/>
    </w:rPr>
  </w:style>
  <w:style w:type="paragraph" w:styleId="Heading9">
    <w:name w:val="heading 9"/>
    <w:basedOn w:val="Normal"/>
    <w:next w:val="Normal"/>
    <w:qFormat/>
    <w:rsid w:val="003A01F9"/>
    <w:pPr>
      <w:numPr>
        <w:ilvl w:val="8"/>
        <w:numId w:val="2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ClassHeading Char"/>
    <w:basedOn w:val="Heading1Char1"/>
    <w:link w:val="Heading2"/>
    <w:rsid w:val="00B42EB2"/>
    <w:rPr>
      <w:rFonts w:ascii="Arial" w:hAnsi="Arial"/>
      <w:b/>
      <w:color w:val="00206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1"/>
      </w:numPr>
      <w:spacing w:before="60"/>
      <w:ind w:left="1723"/>
      <w:jc w:val="both"/>
    </w:pPr>
    <w:rPr>
      <w:iCs/>
    </w:rPr>
  </w:style>
  <w:style w:type="paragraph" w:customStyle="1" w:styleId="BodyBull1">
    <w:name w:val="BodyBull1"/>
    <w:basedOn w:val="BodyNum"/>
    <w:rsid w:val="003A01F9"/>
    <w:pPr>
      <w:widowControl/>
      <w:numPr>
        <w:numId w:val="2"/>
      </w:numPr>
      <w:spacing w:after="60"/>
    </w:pPr>
  </w:style>
  <w:style w:type="paragraph" w:customStyle="1" w:styleId="BodyBull2">
    <w:name w:val="BodyBull2"/>
    <w:basedOn w:val="BodyBull1"/>
    <w:rsid w:val="003A01F9"/>
    <w:pPr>
      <w:numPr>
        <w:numId w:val="3"/>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4"/>
      </w:numPr>
    </w:pPr>
  </w:style>
  <w:style w:type="paragraph" w:styleId="ListBullet2">
    <w:name w:val="List Bullet 2"/>
    <w:basedOn w:val="Normal"/>
    <w:autoRedefine/>
    <w:rsid w:val="003A01F9"/>
    <w:pPr>
      <w:numPr>
        <w:numId w:val="5"/>
      </w:numPr>
    </w:pPr>
  </w:style>
  <w:style w:type="paragraph" w:styleId="ListBullet3">
    <w:name w:val="List Bullet 3"/>
    <w:basedOn w:val="Normal"/>
    <w:autoRedefine/>
    <w:rsid w:val="003A01F9"/>
    <w:pPr>
      <w:numPr>
        <w:numId w:val="6"/>
      </w:numPr>
    </w:pPr>
  </w:style>
  <w:style w:type="paragraph" w:styleId="ListBullet4">
    <w:name w:val="List Bullet 4"/>
    <w:basedOn w:val="Normal"/>
    <w:autoRedefine/>
    <w:rsid w:val="003A01F9"/>
    <w:pPr>
      <w:numPr>
        <w:numId w:val="7"/>
      </w:numPr>
    </w:pPr>
  </w:style>
  <w:style w:type="paragraph" w:styleId="ListBullet5">
    <w:name w:val="List Bullet 5"/>
    <w:basedOn w:val="Normal"/>
    <w:autoRedefine/>
    <w:rsid w:val="003A01F9"/>
    <w:pPr>
      <w:numPr>
        <w:numId w:val="8"/>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9"/>
      </w:numPr>
    </w:pPr>
  </w:style>
  <w:style w:type="paragraph" w:styleId="ListNumber2">
    <w:name w:val="List Number 2"/>
    <w:basedOn w:val="Normal"/>
    <w:rsid w:val="003A01F9"/>
    <w:pPr>
      <w:numPr>
        <w:numId w:val="10"/>
      </w:numPr>
    </w:pPr>
  </w:style>
  <w:style w:type="paragraph" w:styleId="ListNumber3">
    <w:name w:val="List Number 3"/>
    <w:basedOn w:val="Normal"/>
    <w:rsid w:val="003A01F9"/>
    <w:pPr>
      <w:numPr>
        <w:numId w:val="11"/>
      </w:numPr>
    </w:pPr>
  </w:style>
  <w:style w:type="paragraph" w:styleId="ListNumber4">
    <w:name w:val="List Number 4"/>
    <w:basedOn w:val="Normal"/>
    <w:rsid w:val="003A01F9"/>
    <w:pPr>
      <w:numPr>
        <w:numId w:val="12"/>
      </w:numPr>
    </w:pPr>
  </w:style>
  <w:style w:type="paragraph" w:styleId="ListNumber5">
    <w:name w:val="List Number 5"/>
    <w:basedOn w:val="Normal"/>
    <w:rsid w:val="003A01F9"/>
    <w:pPr>
      <w:numPr>
        <w:numId w:val="13"/>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 w:type="table" w:styleId="GridTable4-Accent1">
    <w:name w:val="Grid Table 4 Accent 1"/>
    <w:basedOn w:val="TableNormal"/>
    <w:uiPriority w:val="49"/>
    <w:rsid w:val="008261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5">
    <w:name w:val="Grid Table 6 Colorful Accent 5"/>
    <w:basedOn w:val="TableNormal"/>
    <w:uiPriority w:val="51"/>
    <w:rsid w:val="00C0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CA2FDD"/>
    <w:rPr>
      <w:color w:val="605E5C"/>
      <w:shd w:val="clear" w:color="auto" w:fill="E1DFDD"/>
    </w:rPr>
  </w:style>
  <w:style w:type="character" w:styleId="BookTitle">
    <w:name w:val="Book Title"/>
    <w:basedOn w:val="DefaultParagraphFont"/>
    <w:uiPriority w:val="33"/>
    <w:qFormat/>
    <w:rsid w:val="0018455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8963000">
      <w:bodyDiv w:val="1"/>
      <w:marLeft w:val="0"/>
      <w:marRight w:val="0"/>
      <w:marTop w:val="0"/>
      <w:marBottom w:val="0"/>
      <w:divBdr>
        <w:top w:val="none" w:sz="0" w:space="0" w:color="auto"/>
        <w:left w:val="none" w:sz="0" w:space="0" w:color="auto"/>
        <w:bottom w:val="none" w:sz="0" w:space="0" w:color="auto"/>
        <w:right w:val="none" w:sz="0" w:space="0" w:color="auto"/>
      </w:divBdr>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11097393">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26901654">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70554738">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10259805">
      <w:bodyDiv w:val="1"/>
      <w:marLeft w:val="0"/>
      <w:marRight w:val="0"/>
      <w:marTop w:val="0"/>
      <w:marBottom w:val="0"/>
      <w:divBdr>
        <w:top w:val="none" w:sz="0" w:space="0" w:color="auto"/>
        <w:left w:val="none" w:sz="0" w:space="0" w:color="auto"/>
        <w:bottom w:val="none" w:sz="0" w:space="0" w:color="auto"/>
        <w:right w:val="none" w:sz="0" w:space="0" w:color="auto"/>
      </w:divBdr>
    </w:div>
    <w:div w:id="330715770">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3090529">
      <w:bodyDiv w:val="1"/>
      <w:marLeft w:val="0"/>
      <w:marRight w:val="0"/>
      <w:marTop w:val="0"/>
      <w:marBottom w:val="0"/>
      <w:divBdr>
        <w:top w:val="none" w:sz="0" w:space="0" w:color="auto"/>
        <w:left w:val="none" w:sz="0" w:space="0" w:color="auto"/>
        <w:bottom w:val="none" w:sz="0" w:space="0" w:color="auto"/>
        <w:right w:val="none" w:sz="0" w:space="0" w:color="auto"/>
      </w:divBdr>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63409260">
      <w:bodyDiv w:val="1"/>
      <w:marLeft w:val="0"/>
      <w:marRight w:val="0"/>
      <w:marTop w:val="0"/>
      <w:marBottom w:val="0"/>
      <w:divBdr>
        <w:top w:val="none" w:sz="0" w:space="0" w:color="auto"/>
        <w:left w:val="none" w:sz="0" w:space="0" w:color="auto"/>
        <w:bottom w:val="none" w:sz="0" w:space="0" w:color="auto"/>
        <w:right w:val="none" w:sz="0" w:space="0" w:color="auto"/>
      </w:divBdr>
      <w:divsChild>
        <w:div w:id="1280258105">
          <w:marLeft w:val="0"/>
          <w:marRight w:val="0"/>
          <w:marTop w:val="0"/>
          <w:marBottom w:val="0"/>
          <w:divBdr>
            <w:top w:val="none" w:sz="0" w:space="0" w:color="auto"/>
            <w:left w:val="none" w:sz="0" w:space="0" w:color="auto"/>
            <w:bottom w:val="none" w:sz="0" w:space="0" w:color="auto"/>
            <w:right w:val="none" w:sz="0" w:space="0" w:color="auto"/>
          </w:divBdr>
        </w:div>
      </w:divsChild>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3646374">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485047665">
      <w:bodyDiv w:val="1"/>
      <w:marLeft w:val="0"/>
      <w:marRight w:val="0"/>
      <w:marTop w:val="0"/>
      <w:marBottom w:val="0"/>
      <w:divBdr>
        <w:top w:val="none" w:sz="0" w:space="0" w:color="auto"/>
        <w:left w:val="none" w:sz="0" w:space="0" w:color="auto"/>
        <w:bottom w:val="none" w:sz="0" w:space="0" w:color="auto"/>
        <w:right w:val="none" w:sz="0" w:space="0" w:color="auto"/>
      </w:divBdr>
    </w:div>
    <w:div w:id="491991937">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36046956">
      <w:bodyDiv w:val="1"/>
      <w:marLeft w:val="0"/>
      <w:marRight w:val="0"/>
      <w:marTop w:val="0"/>
      <w:marBottom w:val="0"/>
      <w:divBdr>
        <w:top w:val="none" w:sz="0" w:space="0" w:color="auto"/>
        <w:left w:val="none" w:sz="0" w:space="0" w:color="auto"/>
        <w:bottom w:val="none" w:sz="0" w:space="0" w:color="auto"/>
        <w:right w:val="none" w:sz="0" w:space="0" w:color="auto"/>
      </w:divBdr>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59507028">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52244954">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793140346">
      <w:bodyDiv w:val="1"/>
      <w:marLeft w:val="0"/>
      <w:marRight w:val="0"/>
      <w:marTop w:val="0"/>
      <w:marBottom w:val="0"/>
      <w:divBdr>
        <w:top w:val="none" w:sz="0" w:space="0" w:color="auto"/>
        <w:left w:val="none" w:sz="0" w:space="0" w:color="auto"/>
        <w:bottom w:val="none" w:sz="0" w:space="0" w:color="auto"/>
        <w:right w:val="none" w:sz="0" w:space="0" w:color="auto"/>
      </w:divBdr>
    </w:div>
    <w:div w:id="801113372">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30771584">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3019669">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3900352">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4917908">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18019962">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474827555">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18353149">
      <w:bodyDiv w:val="1"/>
      <w:marLeft w:val="0"/>
      <w:marRight w:val="0"/>
      <w:marTop w:val="0"/>
      <w:marBottom w:val="0"/>
      <w:divBdr>
        <w:top w:val="none" w:sz="0" w:space="0" w:color="auto"/>
        <w:left w:val="none" w:sz="0" w:space="0" w:color="auto"/>
        <w:bottom w:val="none" w:sz="0" w:space="0" w:color="auto"/>
        <w:right w:val="none" w:sz="0" w:space="0" w:color="auto"/>
      </w:divBdr>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61399858">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82374086">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13586482">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6351081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042427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2950578">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2703772">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02150336">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78242684">
      <w:bodyDiv w:val="1"/>
      <w:marLeft w:val="0"/>
      <w:marRight w:val="0"/>
      <w:marTop w:val="0"/>
      <w:marBottom w:val="0"/>
      <w:divBdr>
        <w:top w:val="none" w:sz="0" w:space="0" w:color="auto"/>
        <w:left w:val="none" w:sz="0" w:space="0" w:color="auto"/>
        <w:bottom w:val="none" w:sz="0" w:space="0" w:color="auto"/>
        <w:right w:val="none" w:sz="0" w:space="0" w:color="auto"/>
      </w:divBdr>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mailto:Test_34329@abc.co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Test_34329@abc.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ADFA2919BF6041AF8FC670A6B4201F" ma:contentTypeVersion="8" ma:contentTypeDescription="Create a new document." ma:contentTypeScope="" ma:versionID="450c8815cc9e937089b657fac52c534f">
  <xsd:schema xmlns:xsd="http://www.w3.org/2001/XMLSchema" xmlns:xs="http://www.w3.org/2001/XMLSchema" xmlns:p="http://schemas.microsoft.com/office/2006/metadata/properties" xmlns:ns2="c7822786-7468-4e57-9dd2-f55abee72058" xmlns:ns3="9f876da3-4276-433f-86dd-ca859bcd57f1" targetNamespace="http://schemas.microsoft.com/office/2006/metadata/properties" ma:root="true" ma:fieldsID="fa03fcc114076c2dd92f6513dca36e3f" ns2:_="" ns3:_="">
    <xsd:import namespace="c7822786-7468-4e57-9dd2-f55abee72058"/>
    <xsd:import namespace="9f876da3-4276-433f-86dd-ca859bcd57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22786-7468-4e57-9dd2-f55abee720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876da3-4276-433f-86dd-ca859bcd57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48AA8-4B90-456E-9E84-D6DEB6457F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71FA6C-477C-4D36-B382-9DB7B4571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22786-7468-4e57-9dd2-f55abee72058"/>
    <ds:schemaRef ds:uri="9f876da3-4276-433f-86dd-ca859bcd5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D476D-21A4-494F-9730-5B7E78F53F69}">
  <ds:schemaRefs>
    <ds:schemaRef ds:uri="http://schemas.microsoft.com/sharepoint/v3/contenttype/forms"/>
  </ds:schemaRefs>
</ds:datastoreItem>
</file>

<file path=customXml/itemProps4.xml><?xml version="1.0" encoding="utf-8"?>
<ds:datastoreItem xmlns:ds="http://schemas.openxmlformats.org/officeDocument/2006/customXml" ds:itemID="{07FAA4F5-6B46-4F00-8A8F-CBD014D3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CTS_Template</Template>
  <TotalTime>2469</TotalTime>
  <Pages>25</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RDP 3.0 BRD</vt:lpstr>
    </vt:vector>
  </TitlesOfParts>
  <Company>Cognizant Technology Solutions (I) Ltd.,</Company>
  <LinksUpToDate>false</LinksUpToDate>
  <CharactersWithSpaces>19231</CharactersWithSpaces>
  <SharedDoc>false</SharedDoc>
  <HLinks>
    <vt:vector size="90" baseType="variant">
      <vt:variant>
        <vt:i4>1114170</vt:i4>
      </vt:variant>
      <vt:variant>
        <vt:i4>86</vt:i4>
      </vt:variant>
      <vt:variant>
        <vt:i4>0</vt:i4>
      </vt:variant>
      <vt:variant>
        <vt:i4>5</vt:i4>
      </vt:variant>
      <vt:variant>
        <vt:lpwstr/>
      </vt:variant>
      <vt:variant>
        <vt:lpwstr>_Toc276391732</vt:lpwstr>
      </vt:variant>
      <vt:variant>
        <vt:i4>1114170</vt:i4>
      </vt:variant>
      <vt:variant>
        <vt:i4>80</vt:i4>
      </vt:variant>
      <vt:variant>
        <vt:i4>0</vt:i4>
      </vt:variant>
      <vt:variant>
        <vt:i4>5</vt:i4>
      </vt:variant>
      <vt:variant>
        <vt:lpwstr/>
      </vt:variant>
      <vt:variant>
        <vt:lpwstr>_Toc276391731</vt:lpwstr>
      </vt:variant>
      <vt:variant>
        <vt:i4>1114170</vt:i4>
      </vt:variant>
      <vt:variant>
        <vt:i4>74</vt:i4>
      </vt:variant>
      <vt:variant>
        <vt:i4>0</vt:i4>
      </vt:variant>
      <vt:variant>
        <vt:i4>5</vt:i4>
      </vt:variant>
      <vt:variant>
        <vt:lpwstr/>
      </vt:variant>
      <vt:variant>
        <vt:lpwstr>_Toc276391730</vt:lpwstr>
      </vt:variant>
      <vt:variant>
        <vt:i4>1048634</vt:i4>
      </vt:variant>
      <vt:variant>
        <vt:i4>68</vt:i4>
      </vt:variant>
      <vt:variant>
        <vt:i4>0</vt:i4>
      </vt:variant>
      <vt:variant>
        <vt:i4>5</vt:i4>
      </vt:variant>
      <vt:variant>
        <vt:lpwstr/>
      </vt:variant>
      <vt:variant>
        <vt:lpwstr>_Toc276391729</vt:lpwstr>
      </vt:variant>
      <vt:variant>
        <vt:i4>1048634</vt:i4>
      </vt:variant>
      <vt:variant>
        <vt:i4>62</vt:i4>
      </vt:variant>
      <vt:variant>
        <vt:i4>0</vt:i4>
      </vt:variant>
      <vt:variant>
        <vt:i4>5</vt:i4>
      </vt:variant>
      <vt:variant>
        <vt:lpwstr/>
      </vt:variant>
      <vt:variant>
        <vt:lpwstr>_Toc276391728</vt:lpwstr>
      </vt:variant>
      <vt:variant>
        <vt:i4>1048634</vt:i4>
      </vt:variant>
      <vt:variant>
        <vt:i4>56</vt:i4>
      </vt:variant>
      <vt:variant>
        <vt:i4>0</vt:i4>
      </vt:variant>
      <vt:variant>
        <vt:i4>5</vt:i4>
      </vt:variant>
      <vt:variant>
        <vt:lpwstr/>
      </vt:variant>
      <vt:variant>
        <vt:lpwstr>_Toc276391727</vt:lpwstr>
      </vt:variant>
      <vt:variant>
        <vt:i4>1048634</vt:i4>
      </vt:variant>
      <vt:variant>
        <vt:i4>50</vt:i4>
      </vt:variant>
      <vt:variant>
        <vt:i4>0</vt:i4>
      </vt:variant>
      <vt:variant>
        <vt:i4>5</vt:i4>
      </vt:variant>
      <vt:variant>
        <vt:lpwstr/>
      </vt:variant>
      <vt:variant>
        <vt:lpwstr>_Toc276391726</vt:lpwstr>
      </vt:variant>
      <vt:variant>
        <vt:i4>1048634</vt:i4>
      </vt:variant>
      <vt:variant>
        <vt:i4>44</vt:i4>
      </vt:variant>
      <vt:variant>
        <vt:i4>0</vt:i4>
      </vt:variant>
      <vt:variant>
        <vt:i4>5</vt:i4>
      </vt:variant>
      <vt:variant>
        <vt:lpwstr/>
      </vt:variant>
      <vt:variant>
        <vt:lpwstr>_Toc276391725</vt:lpwstr>
      </vt:variant>
      <vt:variant>
        <vt:i4>1048634</vt:i4>
      </vt:variant>
      <vt:variant>
        <vt:i4>38</vt:i4>
      </vt:variant>
      <vt:variant>
        <vt:i4>0</vt:i4>
      </vt:variant>
      <vt:variant>
        <vt:i4>5</vt:i4>
      </vt:variant>
      <vt:variant>
        <vt:lpwstr/>
      </vt:variant>
      <vt:variant>
        <vt:lpwstr>_Toc276391724</vt:lpwstr>
      </vt:variant>
      <vt:variant>
        <vt:i4>1048634</vt:i4>
      </vt:variant>
      <vt:variant>
        <vt:i4>32</vt:i4>
      </vt:variant>
      <vt:variant>
        <vt:i4>0</vt:i4>
      </vt:variant>
      <vt:variant>
        <vt:i4>5</vt:i4>
      </vt:variant>
      <vt:variant>
        <vt:lpwstr/>
      </vt:variant>
      <vt:variant>
        <vt:lpwstr>_Toc276391723</vt:lpwstr>
      </vt:variant>
      <vt:variant>
        <vt:i4>1048634</vt:i4>
      </vt:variant>
      <vt:variant>
        <vt:i4>26</vt:i4>
      </vt:variant>
      <vt:variant>
        <vt:i4>0</vt:i4>
      </vt:variant>
      <vt:variant>
        <vt:i4>5</vt:i4>
      </vt:variant>
      <vt:variant>
        <vt:lpwstr/>
      </vt:variant>
      <vt:variant>
        <vt:lpwstr>_Toc276391722</vt:lpwstr>
      </vt:variant>
      <vt:variant>
        <vt:i4>1048634</vt:i4>
      </vt:variant>
      <vt:variant>
        <vt:i4>20</vt:i4>
      </vt:variant>
      <vt:variant>
        <vt:i4>0</vt:i4>
      </vt:variant>
      <vt:variant>
        <vt:i4>5</vt:i4>
      </vt:variant>
      <vt:variant>
        <vt:lpwstr/>
      </vt:variant>
      <vt:variant>
        <vt:lpwstr>_Toc276391721</vt:lpwstr>
      </vt:variant>
      <vt:variant>
        <vt:i4>1245242</vt:i4>
      </vt:variant>
      <vt:variant>
        <vt:i4>14</vt:i4>
      </vt:variant>
      <vt:variant>
        <vt:i4>0</vt:i4>
      </vt:variant>
      <vt:variant>
        <vt:i4>5</vt:i4>
      </vt:variant>
      <vt:variant>
        <vt:lpwstr/>
      </vt:variant>
      <vt:variant>
        <vt:lpwstr>_Toc276391719</vt:lpwstr>
      </vt:variant>
      <vt:variant>
        <vt:i4>1245242</vt:i4>
      </vt:variant>
      <vt:variant>
        <vt:i4>8</vt:i4>
      </vt:variant>
      <vt:variant>
        <vt:i4>0</vt:i4>
      </vt:variant>
      <vt:variant>
        <vt:i4>5</vt:i4>
      </vt:variant>
      <vt:variant>
        <vt:lpwstr/>
      </vt:variant>
      <vt:variant>
        <vt:lpwstr>_Toc276391718</vt:lpwstr>
      </vt:variant>
      <vt:variant>
        <vt:i4>1245242</vt:i4>
      </vt:variant>
      <vt:variant>
        <vt:i4>2</vt:i4>
      </vt:variant>
      <vt:variant>
        <vt:i4>0</vt:i4>
      </vt:variant>
      <vt:variant>
        <vt:i4>5</vt:i4>
      </vt:variant>
      <vt:variant>
        <vt:lpwstr/>
      </vt:variant>
      <vt:variant>
        <vt:lpwstr>_Toc276391717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creator>Velusamy, Senthilkumar (Cognizant)</dc:creator>
  <cp:keywords>RDP 3.0 BRD</cp:keywords>
  <cp:lastModifiedBy>Matsagar, Rushikesh (Cognizant)</cp:lastModifiedBy>
  <cp:revision>156</cp:revision>
  <cp:lastPrinted>2007-05-16T12:28:00Z</cp:lastPrinted>
  <dcterms:created xsi:type="dcterms:W3CDTF">2020-12-21T17:19:00Z</dcterms:created>
  <dcterms:modified xsi:type="dcterms:W3CDTF">2022-11-01T05:54:00Z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0x01010059ADFA2919BF6041AF8FC670A6B4201F</vt:lpwstr>
  </property>
</Properties>
</file>